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660DD" w14:textId="23D63D3D" w:rsidR="00261432" w:rsidRPr="00965C41" w:rsidRDefault="009C7DF7" w:rsidP="0090309B">
      <w:pPr>
        <w:spacing w:beforeLines="100" w:before="326" w:line="300" w:lineRule="auto"/>
        <w:rPr>
          <w:sz w:val="52"/>
          <w:szCs w:val="52"/>
        </w:rPr>
      </w:pPr>
      <w:bookmarkStart w:id="0" w:name="_Toc12072"/>
      <w:bookmarkStart w:id="1" w:name="_Toc12263"/>
      <w:bookmarkStart w:id="2" w:name="_Toc27950"/>
      <w:r w:rsidRPr="00965C41">
        <w:rPr>
          <w:noProof/>
          <w:sz w:val="20"/>
          <w:lang w:val="en-US" w:eastAsia="zh-CN"/>
        </w:rPr>
        <w:drawing>
          <wp:anchor distT="0" distB="0" distL="114300" distR="114300" simplePos="0" relativeHeight="251657728" behindDoc="0" locked="0" layoutInCell="1" allowOverlap="1" wp14:anchorId="6519EB7B" wp14:editId="162BA7EF">
            <wp:simplePos x="0" y="0"/>
            <wp:positionH relativeFrom="column">
              <wp:posOffset>0</wp:posOffset>
            </wp:positionH>
            <wp:positionV relativeFrom="paragraph">
              <wp:posOffset>198120</wp:posOffset>
            </wp:positionV>
            <wp:extent cx="685800" cy="590550"/>
            <wp:effectExtent l="0" t="0" r="0" b="0"/>
            <wp:wrapTight wrapText="bothSides">
              <wp:wrapPolygon edited="0">
                <wp:start x="0" y="0"/>
                <wp:lineTo x="0" y="20903"/>
                <wp:lineTo x="21000" y="20903"/>
                <wp:lineTo x="21000" y="0"/>
                <wp:lineTo x="0" y="0"/>
              </wp:wrapPolygon>
            </wp:wrapTight>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5C41">
        <w:rPr>
          <w:rFonts w:eastAsia="黑体"/>
          <w:noProof/>
        </w:rPr>
        <w:drawing>
          <wp:inline distT="0" distB="0" distL="0" distR="0" wp14:anchorId="2E6BAF9E" wp14:editId="6CF9633A">
            <wp:extent cx="2209165" cy="380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165" cy="380365"/>
                    </a:xfrm>
                    <a:prstGeom prst="rect">
                      <a:avLst/>
                    </a:prstGeom>
                    <a:noFill/>
                    <a:ln>
                      <a:noFill/>
                    </a:ln>
                  </pic:spPr>
                </pic:pic>
              </a:graphicData>
            </a:graphic>
          </wp:inline>
        </w:drawing>
      </w:r>
    </w:p>
    <w:p w14:paraId="0BCEA8B3" w14:textId="77777777" w:rsidR="00261432" w:rsidRPr="009C7DF7" w:rsidRDefault="00261432" w:rsidP="0090309B">
      <w:pPr>
        <w:pStyle w:val="a1"/>
        <w:ind w:firstLine="361"/>
        <w:rPr>
          <w:rFonts w:eastAsia="黑体"/>
          <w:b/>
          <w:bCs/>
          <w:sz w:val="18"/>
          <w:szCs w:val="44"/>
          <w14:shadow w14:blurRad="50800" w14:dist="38100" w14:dir="2700000" w14:sx="100000" w14:sy="100000" w14:kx="0" w14:ky="0" w14:algn="tl">
            <w14:srgbClr w14:val="000000">
              <w14:alpha w14:val="60000"/>
            </w14:srgbClr>
          </w14:shadow>
        </w:rPr>
      </w:pPr>
      <w:r w:rsidRPr="009C7DF7">
        <w:rPr>
          <w:rFonts w:eastAsia="黑体"/>
          <w:b/>
          <w:bCs/>
          <w:sz w:val="18"/>
          <w:szCs w:val="44"/>
          <w14:shadow w14:blurRad="50800" w14:dist="38100" w14:dir="2700000" w14:sx="100000" w14:sy="100000" w14:kx="0" w14:ky="0" w14:algn="tl">
            <w14:srgbClr w14:val="000000">
              <w14:alpha w14:val="60000"/>
            </w14:srgbClr>
          </w14:shadow>
        </w:rPr>
        <w:t>Harbin Institute of Technology at Weihai</w:t>
      </w:r>
    </w:p>
    <w:p w14:paraId="122A872A" w14:textId="77777777" w:rsidR="00261432" w:rsidRPr="009C7DF7" w:rsidRDefault="007B268F" w:rsidP="0090309B">
      <w:pPr>
        <w:pStyle w:val="a1"/>
        <w:spacing w:beforeLines="300" w:before="978"/>
        <w:ind w:firstLine="1441"/>
        <w:jc w:val="center"/>
        <w:rPr>
          <w:rFonts w:eastAsia="华文隶书"/>
          <w:b/>
          <w:bCs/>
          <w:sz w:val="72"/>
          <w:szCs w:val="44"/>
          <w14:shadow w14:blurRad="50800" w14:dist="38100" w14:dir="2700000" w14:sx="100000" w14:sy="100000" w14:kx="0" w14:ky="0" w14:algn="tl">
            <w14:srgbClr w14:val="000000">
              <w14:alpha w14:val="60000"/>
            </w14:srgbClr>
          </w14:shadow>
        </w:rPr>
      </w:pPr>
      <w:r w:rsidRPr="009C7DF7">
        <w:rPr>
          <w:rFonts w:eastAsia="华文隶书" w:hint="eastAsia"/>
          <w:b/>
          <w:bCs/>
          <w:sz w:val="72"/>
          <w:szCs w:val="44"/>
          <w14:shadow w14:blurRad="50800" w14:dist="38100" w14:dir="2700000" w14:sx="100000" w14:sy="100000" w14:kx="0" w14:ky="0" w14:algn="tl">
            <w14:srgbClr w14:val="000000">
              <w14:alpha w14:val="60000"/>
            </w14:srgbClr>
          </w14:shadow>
        </w:rPr>
        <w:t>并行计算</w:t>
      </w:r>
      <w:r w:rsidRPr="009C7DF7">
        <w:rPr>
          <w:rFonts w:eastAsia="华文隶书" w:hint="eastAsia"/>
          <w:b/>
          <w:bCs/>
          <w:sz w:val="72"/>
          <w:szCs w:val="44"/>
          <w14:shadow w14:blurRad="50800" w14:dist="38100" w14:dir="2700000" w14:sx="100000" w14:sy="100000" w14:kx="0" w14:ky="0" w14:algn="tl">
            <w14:srgbClr w14:val="000000">
              <w14:alpha w14:val="60000"/>
            </w14:srgbClr>
          </w14:shadow>
        </w:rPr>
        <w:t xml:space="preserve"> </w:t>
      </w:r>
      <w:r w:rsidRPr="009C7DF7">
        <w:rPr>
          <w:rFonts w:eastAsia="华文隶书" w:hint="eastAsia"/>
          <w:b/>
          <w:bCs/>
          <w:sz w:val="72"/>
          <w:szCs w:val="44"/>
          <w14:shadow w14:blurRad="50800" w14:dist="38100" w14:dir="2700000" w14:sx="100000" w14:sy="100000" w14:kx="0" w14:ky="0" w14:algn="tl">
            <w14:srgbClr w14:val="000000">
              <w14:alpha w14:val="60000"/>
            </w14:srgbClr>
          </w14:shadow>
        </w:rPr>
        <w:t>课程</w:t>
      </w:r>
      <w:r w:rsidR="00261432" w:rsidRPr="009C7DF7">
        <w:rPr>
          <w:rFonts w:eastAsia="华文隶书"/>
          <w:b/>
          <w:bCs/>
          <w:sz w:val="72"/>
          <w:szCs w:val="44"/>
          <w14:shadow w14:blurRad="50800" w14:dist="38100" w14:dir="2700000" w14:sx="100000" w14:sy="100000" w14:kx="0" w14:ky="0" w14:algn="tl">
            <w14:srgbClr w14:val="000000">
              <w14:alpha w14:val="60000"/>
            </w14:srgbClr>
          </w14:shadow>
        </w:rPr>
        <w:t>报告</w:t>
      </w:r>
    </w:p>
    <w:p w14:paraId="04900937" w14:textId="77777777" w:rsidR="00261432" w:rsidRPr="00965C41" w:rsidRDefault="00261432" w:rsidP="0090309B">
      <w:pPr>
        <w:pStyle w:val="a1"/>
        <w:spacing w:beforeLines="50" w:before="163"/>
        <w:ind w:firstLine="1040"/>
        <w:jc w:val="center"/>
        <w:rPr>
          <w:sz w:val="52"/>
          <w:szCs w:val="52"/>
        </w:rPr>
      </w:pPr>
    </w:p>
    <w:p w14:paraId="24BE23E0" w14:textId="61D96D06" w:rsidR="007B268F" w:rsidRDefault="007B268F" w:rsidP="0090309B">
      <w:pPr>
        <w:spacing w:line="300" w:lineRule="auto"/>
        <w:ind w:firstLineChars="300" w:firstLine="1080"/>
        <w:rPr>
          <w:rFonts w:eastAsia="华文隶书"/>
          <w:sz w:val="36"/>
          <w:szCs w:val="28"/>
          <w:u w:val="single"/>
        </w:rPr>
      </w:pPr>
      <w:r>
        <w:rPr>
          <w:rFonts w:eastAsia="华文隶书" w:hint="eastAsia"/>
          <w:sz w:val="36"/>
          <w:szCs w:val="28"/>
        </w:rPr>
        <w:t>学</w:t>
      </w:r>
      <w:r>
        <w:rPr>
          <w:rFonts w:eastAsia="华文隶书" w:hint="eastAsia"/>
          <w:sz w:val="36"/>
          <w:szCs w:val="28"/>
        </w:rPr>
        <w:t xml:space="preserve"> </w:t>
      </w:r>
      <w:r>
        <w:rPr>
          <w:rFonts w:eastAsia="华文隶书"/>
          <w:sz w:val="36"/>
          <w:szCs w:val="28"/>
        </w:rPr>
        <w:t xml:space="preserve">   </w:t>
      </w:r>
      <w:r>
        <w:rPr>
          <w:rFonts w:eastAsia="华文隶书" w:hint="eastAsia"/>
          <w:sz w:val="36"/>
          <w:szCs w:val="28"/>
        </w:rPr>
        <w:t>号：</w:t>
      </w:r>
      <w:r w:rsidRPr="00965C41">
        <w:rPr>
          <w:rFonts w:eastAsia="华文隶书"/>
          <w:sz w:val="36"/>
          <w:szCs w:val="28"/>
          <w:u w:val="single"/>
        </w:rPr>
        <w:t xml:space="preserve">        </w:t>
      </w:r>
      <w:r w:rsidR="00D728AB">
        <w:rPr>
          <w:rFonts w:eastAsia="华文隶书"/>
          <w:sz w:val="36"/>
          <w:szCs w:val="28"/>
          <w:u w:val="single"/>
        </w:rPr>
        <w:t>181110315</w:t>
      </w:r>
      <w:r w:rsidRPr="00965C41">
        <w:rPr>
          <w:rFonts w:eastAsia="华文隶书"/>
          <w:sz w:val="36"/>
          <w:szCs w:val="28"/>
          <w:u w:val="single"/>
        </w:rPr>
        <w:t xml:space="preserve">  </w:t>
      </w:r>
      <w:r>
        <w:rPr>
          <w:rFonts w:eastAsia="华文隶书"/>
          <w:sz w:val="36"/>
          <w:szCs w:val="28"/>
          <w:u w:val="single"/>
        </w:rPr>
        <w:tab/>
      </w:r>
      <w:r>
        <w:rPr>
          <w:rFonts w:eastAsia="华文隶书"/>
          <w:sz w:val="36"/>
          <w:szCs w:val="28"/>
          <w:u w:val="single"/>
        </w:rPr>
        <w:tab/>
      </w:r>
      <w:r>
        <w:rPr>
          <w:rFonts w:eastAsia="华文隶书"/>
          <w:sz w:val="36"/>
          <w:szCs w:val="28"/>
          <w:u w:val="single"/>
        </w:rPr>
        <w:tab/>
      </w:r>
      <w:r>
        <w:rPr>
          <w:rFonts w:eastAsia="华文隶书"/>
          <w:sz w:val="36"/>
          <w:szCs w:val="28"/>
          <w:u w:val="single"/>
        </w:rPr>
        <w:tab/>
      </w:r>
      <w:r>
        <w:rPr>
          <w:rFonts w:eastAsia="华文隶书"/>
          <w:sz w:val="36"/>
          <w:szCs w:val="28"/>
          <w:u w:val="single"/>
        </w:rPr>
        <w:tab/>
      </w:r>
    </w:p>
    <w:p w14:paraId="2D731840" w14:textId="58412B92" w:rsidR="000C33BC" w:rsidRDefault="000C33BC" w:rsidP="0090309B">
      <w:pPr>
        <w:spacing w:line="300" w:lineRule="auto"/>
        <w:ind w:firstLineChars="300" w:firstLine="1080"/>
        <w:rPr>
          <w:rFonts w:eastAsia="华文隶书" w:hint="eastAsia"/>
          <w:sz w:val="36"/>
          <w:szCs w:val="28"/>
        </w:rPr>
      </w:pPr>
      <w:r>
        <w:rPr>
          <w:rFonts w:eastAsia="华文隶书" w:hint="eastAsia"/>
          <w:sz w:val="36"/>
          <w:szCs w:val="28"/>
        </w:rPr>
        <w:t>姓</w:t>
      </w:r>
      <w:r>
        <w:rPr>
          <w:rFonts w:eastAsia="华文隶书" w:hint="eastAsia"/>
          <w:sz w:val="36"/>
          <w:szCs w:val="28"/>
        </w:rPr>
        <w:t xml:space="preserve"> </w:t>
      </w:r>
      <w:r>
        <w:rPr>
          <w:rFonts w:eastAsia="华文隶书"/>
          <w:sz w:val="36"/>
          <w:szCs w:val="28"/>
        </w:rPr>
        <w:t xml:space="preserve">   </w:t>
      </w:r>
      <w:r>
        <w:rPr>
          <w:rFonts w:eastAsia="华文隶书" w:hint="eastAsia"/>
          <w:sz w:val="36"/>
          <w:szCs w:val="28"/>
        </w:rPr>
        <w:t>名：</w:t>
      </w:r>
      <w:r w:rsidRPr="00965C41">
        <w:rPr>
          <w:rFonts w:eastAsia="华文隶书"/>
          <w:sz w:val="36"/>
          <w:szCs w:val="28"/>
          <w:u w:val="single"/>
        </w:rPr>
        <w:t xml:space="preserve">        </w:t>
      </w:r>
      <w:proofErr w:type="gramStart"/>
      <w:r w:rsidR="00D728AB">
        <w:rPr>
          <w:rFonts w:eastAsia="华文隶书" w:hint="eastAsia"/>
          <w:sz w:val="36"/>
          <w:szCs w:val="28"/>
          <w:u w:val="single"/>
        </w:rPr>
        <w:t>王少博</w:t>
      </w:r>
      <w:proofErr w:type="gramEnd"/>
      <w:r w:rsidRPr="00965C41">
        <w:rPr>
          <w:rFonts w:eastAsia="华文隶书"/>
          <w:sz w:val="36"/>
          <w:szCs w:val="28"/>
          <w:u w:val="single"/>
        </w:rPr>
        <w:t xml:space="preserve">    </w:t>
      </w:r>
      <w:r>
        <w:rPr>
          <w:rFonts w:eastAsia="华文隶书"/>
          <w:sz w:val="36"/>
          <w:szCs w:val="28"/>
          <w:u w:val="single"/>
        </w:rPr>
        <w:tab/>
      </w:r>
      <w:r>
        <w:rPr>
          <w:rFonts w:eastAsia="华文隶书"/>
          <w:sz w:val="36"/>
          <w:szCs w:val="28"/>
          <w:u w:val="single"/>
        </w:rPr>
        <w:tab/>
      </w:r>
      <w:r>
        <w:rPr>
          <w:rFonts w:eastAsia="华文隶书"/>
          <w:sz w:val="36"/>
          <w:szCs w:val="28"/>
          <w:u w:val="single"/>
        </w:rPr>
        <w:tab/>
      </w:r>
      <w:r>
        <w:rPr>
          <w:rFonts w:eastAsia="华文隶书"/>
          <w:sz w:val="36"/>
          <w:szCs w:val="28"/>
          <w:u w:val="single"/>
        </w:rPr>
        <w:tab/>
      </w:r>
      <w:r>
        <w:rPr>
          <w:rFonts w:eastAsia="华文隶书"/>
          <w:sz w:val="36"/>
          <w:szCs w:val="28"/>
          <w:u w:val="single"/>
        </w:rPr>
        <w:tab/>
      </w:r>
    </w:p>
    <w:p w14:paraId="33761ADB" w14:textId="291587ED" w:rsidR="00261432" w:rsidRPr="00965C41" w:rsidRDefault="00261432" w:rsidP="0090309B">
      <w:pPr>
        <w:spacing w:line="300" w:lineRule="auto"/>
        <w:ind w:firstLineChars="300" w:firstLine="1080"/>
        <w:rPr>
          <w:rFonts w:eastAsia="华文隶书"/>
          <w:sz w:val="36"/>
          <w:szCs w:val="28"/>
        </w:rPr>
      </w:pPr>
      <w:r w:rsidRPr="00965C41">
        <w:rPr>
          <w:rFonts w:eastAsia="华文隶书"/>
          <w:sz w:val="36"/>
          <w:szCs w:val="28"/>
        </w:rPr>
        <w:t>设计题目：</w:t>
      </w:r>
      <w:r w:rsidR="00561E06">
        <w:rPr>
          <w:rFonts w:eastAsia="华文隶书" w:hint="eastAsia"/>
          <w:sz w:val="36"/>
          <w:szCs w:val="28"/>
          <w:u w:val="single"/>
        </w:rPr>
        <w:t>基于</w:t>
      </w:r>
      <w:proofErr w:type="spellStart"/>
      <w:r w:rsidR="00561E06">
        <w:rPr>
          <w:rFonts w:eastAsia="华文隶书"/>
          <w:sz w:val="36"/>
          <w:szCs w:val="28"/>
          <w:u w:val="single"/>
        </w:rPr>
        <w:t>Pthread</w:t>
      </w:r>
      <w:proofErr w:type="spellEnd"/>
      <w:r w:rsidR="00561E06">
        <w:rPr>
          <w:rFonts w:eastAsia="华文隶书" w:hint="eastAsia"/>
          <w:sz w:val="36"/>
          <w:szCs w:val="28"/>
          <w:u w:val="single"/>
        </w:rPr>
        <w:t>的</w:t>
      </w:r>
      <w:proofErr w:type="spellStart"/>
      <w:r w:rsidR="00561E06">
        <w:rPr>
          <w:rFonts w:eastAsia="华文隶书"/>
          <w:sz w:val="36"/>
          <w:szCs w:val="28"/>
          <w:u w:val="single"/>
        </w:rPr>
        <w:t>T</w:t>
      </w:r>
      <w:r w:rsidR="00561E06">
        <w:rPr>
          <w:rFonts w:eastAsia="华文隶书" w:hint="eastAsia"/>
          <w:sz w:val="36"/>
          <w:szCs w:val="28"/>
          <w:u w:val="single"/>
        </w:rPr>
        <w:t>im</w:t>
      </w:r>
      <w:r w:rsidR="00561E06">
        <w:rPr>
          <w:rFonts w:eastAsia="华文隶书"/>
          <w:sz w:val="36"/>
          <w:szCs w:val="28"/>
          <w:u w:val="single"/>
        </w:rPr>
        <w:t>sor</w:t>
      </w:r>
      <w:r w:rsidR="00561E06">
        <w:rPr>
          <w:rFonts w:eastAsia="华文隶书" w:hint="eastAsia"/>
          <w:sz w:val="36"/>
          <w:szCs w:val="28"/>
          <w:u w:val="single"/>
        </w:rPr>
        <w:t>t</w:t>
      </w:r>
      <w:proofErr w:type="spellEnd"/>
      <w:r w:rsidR="007B268F">
        <w:rPr>
          <w:rFonts w:eastAsia="华文隶书" w:hint="eastAsia"/>
          <w:sz w:val="36"/>
          <w:szCs w:val="28"/>
          <w:u w:val="single"/>
        </w:rPr>
        <w:t>并行设计与实现</w:t>
      </w:r>
    </w:p>
    <w:p w14:paraId="54F10199" w14:textId="77777777" w:rsidR="00261432" w:rsidRDefault="00261432" w:rsidP="0090309B">
      <w:pPr>
        <w:spacing w:line="300" w:lineRule="auto"/>
        <w:ind w:firstLineChars="300" w:firstLine="1080"/>
        <w:rPr>
          <w:rFonts w:eastAsia="华文隶书"/>
          <w:sz w:val="36"/>
          <w:szCs w:val="36"/>
          <w:u w:val="single"/>
        </w:rPr>
      </w:pPr>
      <w:r w:rsidRPr="00965C41">
        <w:rPr>
          <w:rFonts w:eastAsia="华文隶书"/>
          <w:sz w:val="36"/>
          <w:szCs w:val="28"/>
        </w:rPr>
        <w:t>院</w:t>
      </w:r>
      <w:r w:rsidRPr="00965C41">
        <w:rPr>
          <w:rFonts w:eastAsia="华文隶书"/>
          <w:sz w:val="36"/>
          <w:szCs w:val="28"/>
        </w:rPr>
        <w:t xml:space="preserve">    </w:t>
      </w:r>
      <w:r w:rsidRPr="00965C41">
        <w:rPr>
          <w:rFonts w:eastAsia="华文隶书"/>
          <w:sz w:val="36"/>
          <w:szCs w:val="28"/>
        </w:rPr>
        <w:t>系：</w:t>
      </w:r>
      <w:r w:rsidR="007B268F">
        <w:rPr>
          <w:rFonts w:eastAsia="华文隶书" w:hint="eastAsia"/>
          <w:sz w:val="36"/>
          <w:szCs w:val="36"/>
          <w:u w:val="single"/>
        </w:rPr>
        <w:t xml:space="preserve"> </w:t>
      </w:r>
      <w:r w:rsidR="007B268F">
        <w:rPr>
          <w:rFonts w:eastAsia="华文隶书"/>
          <w:sz w:val="36"/>
          <w:szCs w:val="36"/>
          <w:u w:val="single"/>
        </w:rPr>
        <w:t xml:space="preserve"> </w:t>
      </w:r>
      <w:r w:rsidR="007B268F" w:rsidRPr="00965C41">
        <w:rPr>
          <w:rFonts w:eastAsia="华文隶书"/>
          <w:sz w:val="36"/>
          <w:szCs w:val="36"/>
          <w:u w:val="single"/>
        </w:rPr>
        <w:t>计</w:t>
      </w:r>
      <w:r w:rsidRPr="00965C41">
        <w:rPr>
          <w:rFonts w:eastAsia="华文隶书"/>
          <w:sz w:val="36"/>
          <w:szCs w:val="36"/>
          <w:u w:val="single"/>
        </w:rPr>
        <w:t>算机科学与技术</w:t>
      </w:r>
      <w:proofErr w:type="gramStart"/>
      <w:r w:rsidRPr="00965C41">
        <w:rPr>
          <w:rFonts w:eastAsia="华文隶书"/>
          <w:sz w:val="36"/>
          <w:szCs w:val="36"/>
          <w:u w:val="single"/>
        </w:rPr>
        <w:t>暨软件</w:t>
      </w:r>
      <w:proofErr w:type="gramEnd"/>
      <w:r w:rsidRPr="00965C41">
        <w:rPr>
          <w:rFonts w:eastAsia="华文隶书"/>
          <w:sz w:val="36"/>
          <w:szCs w:val="36"/>
          <w:u w:val="single"/>
        </w:rPr>
        <w:t>学院</w:t>
      </w:r>
      <w:r w:rsidR="007B268F">
        <w:rPr>
          <w:rFonts w:eastAsia="华文隶书"/>
          <w:sz w:val="36"/>
          <w:szCs w:val="36"/>
          <w:u w:val="single"/>
        </w:rPr>
        <w:tab/>
      </w:r>
    </w:p>
    <w:p w14:paraId="3CD733B5" w14:textId="77777777" w:rsidR="007B268F" w:rsidRDefault="007B268F" w:rsidP="007B268F">
      <w:pPr>
        <w:spacing w:line="300" w:lineRule="auto"/>
        <w:ind w:firstLineChars="300" w:firstLine="960"/>
        <w:rPr>
          <w:rFonts w:eastAsia="华文隶书"/>
          <w:sz w:val="32"/>
          <w:szCs w:val="28"/>
        </w:rPr>
      </w:pPr>
      <w:r>
        <w:rPr>
          <w:rFonts w:eastAsia="华文隶书" w:hint="eastAsia"/>
          <w:sz w:val="32"/>
          <w:szCs w:val="28"/>
        </w:rPr>
        <w:t xml:space="preserve"> </w:t>
      </w:r>
    </w:p>
    <w:p w14:paraId="1954435E" w14:textId="1F967986" w:rsidR="007B268F" w:rsidRPr="00C9460A" w:rsidRDefault="007B268F" w:rsidP="00C9460A">
      <w:pPr>
        <w:spacing w:line="300" w:lineRule="auto"/>
        <w:ind w:left="120" w:firstLineChars="300" w:firstLine="960"/>
        <w:rPr>
          <w:rFonts w:eastAsia="华文隶书" w:hint="eastAsia"/>
          <w:sz w:val="36"/>
          <w:szCs w:val="36"/>
          <w:u w:val="single"/>
        </w:rPr>
      </w:pPr>
      <w:r>
        <w:rPr>
          <w:rFonts w:eastAsia="华文隶书" w:hint="eastAsia"/>
          <w:sz w:val="32"/>
          <w:szCs w:val="28"/>
        </w:rPr>
        <w:t>成</w:t>
      </w:r>
      <w:r>
        <w:rPr>
          <w:rFonts w:eastAsia="华文隶书" w:hint="eastAsia"/>
          <w:sz w:val="32"/>
          <w:szCs w:val="28"/>
        </w:rPr>
        <w:t xml:space="preserve"> </w:t>
      </w:r>
      <w:r>
        <w:rPr>
          <w:rFonts w:eastAsia="华文隶书"/>
          <w:sz w:val="32"/>
          <w:szCs w:val="28"/>
        </w:rPr>
        <w:t xml:space="preserve">   </w:t>
      </w:r>
      <w:r>
        <w:rPr>
          <w:rFonts w:eastAsia="华文隶书" w:hint="eastAsia"/>
          <w:sz w:val="32"/>
          <w:szCs w:val="28"/>
        </w:rPr>
        <w:t>绩</w:t>
      </w:r>
      <w:r w:rsidRPr="00965C41">
        <w:rPr>
          <w:rFonts w:eastAsia="华文隶书"/>
          <w:sz w:val="36"/>
          <w:szCs w:val="28"/>
        </w:rPr>
        <w:t>：</w:t>
      </w:r>
      <w:r w:rsidR="000C33BC" w:rsidRPr="00965C41">
        <w:rPr>
          <w:rFonts w:eastAsia="华文隶书"/>
          <w:sz w:val="36"/>
          <w:szCs w:val="28"/>
          <w:u w:val="single"/>
        </w:rPr>
        <w:t xml:space="preserve">               </w:t>
      </w:r>
      <w:r w:rsidR="000C33BC">
        <w:rPr>
          <w:rFonts w:eastAsia="华文隶书"/>
          <w:sz w:val="36"/>
          <w:szCs w:val="28"/>
          <w:u w:val="single"/>
        </w:rPr>
        <w:tab/>
      </w:r>
      <w:r w:rsidR="000C33BC">
        <w:rPr>
          <w:rFonts w:eastAsia="华文隶书"/>
          <w:sz w:val="36"/>
          <w:szCs w:val="28"/>
          <w:u w:val="single"/>
        </w:rPr>
        <w:tab/>
      </w:r>
      <w:r w:rsidR="000C33BC">
        <w:rPr>
          <w:rFonts w:eastAsia="华文隶书"/>
          <w:sz w:val="36"/>
          <w:szCs w:val="28"/>
          <w:u w:val="single"/>
        </w:rPr>
        <w:tab/>
      </w:r>
      <w:r w:rsidR="000C33BC">
        <w:rPr>
          <w:rFonts w:eastAsia="华文隶书"/>
          <w:sz w:val="36"/>
          <w:szCs w:val="28"/>
          <w:u w:val="single"/>
        </w:rPr>
        <w:tab/>
      </w:r>
      <w:r w:rsidR="000C33BC">
        <w:rPr>
          <w:rFonts w:eastAsia="华文隶书"/>
          <w:sz w:val="36"/>
          <w:szCs w:val="28"/>
          <w:u w:val="single"/>
        </w:rPr>
        <w:tab/>
      </w:r>
    </w:p>
    <w:p w14:paraId="50A93B13" w14:textId="77777777" w:rsidR="00261432" w:rsidRPr="00965C41" w:rsidRDefault="00261432" w:rsidP="0090309B">
      <w:pPr>
        <w:spacing w:beforeLines="100" w:before="326" w:line="300" w:lineRule="auto"/>
        <w:rPr>
          <w:rFonts w:eastAsia="华文隶书"/>
          <w:sz w:val="32"/>
          <w:szCs w:val="28"/>
          <w:u w:val="thick"/>
        </w:rPr>
      </w:pPr>
      <w:r w:rsidRPr="00965C41">
        <w:rPr>
          <w:rFonts w:eastAsia="微软雅黑"/>
          <w:sz w:val="32"/>
          <w:szCs w:val="28"/>
        </w:rPr>
        <w:t>教师评语：</w:t>
      </w:r>
      <w:r w:rsidRPr="00965C41">
        <w:rPr>
          <w:rFonts w:eastAsia="微软雅黑"/>
          <w:sz w:val="32"/>
          <w:szCs w:val="28"/>
          <w:u w:val="thick"/>
        </w:rPr>
        <w:t xml:space="preserve">                                             </w:t>
      </w:r>
    </w:p>
    <w:p w14:paraId="074C1E26" w14:textId="77777777" w:rsidR="00261432" w:rsidRPr="00965C41" w:rsidRDefault="00261432" w:rsidP="0090309B">
      <w:pPr>
        <w:spacing w:beforeLines="100" w:before="326" w:line="300" w:lineRule="auto"/>
        <w:jc w:val="left"/>
        <w:rPr>
          <w:rFonts w:eastAsia="华文隶书"/>
          <w:sz w:val="32"/>
          <w:szCs w:val="28"/>
          <w:u w:val="thick"/>
        </w:rPr>
      </w:pPr>
      <w:r w:rsidRPr="00965C41">
        <w:rPr>
          <w:rFonts w:eastAsia="微软雅黑"/>
          <w:sz w:val="32"/>
          <w:szCs w:val="28"/>
          <w:u w:val="thick"/>
        </w:rPr>
        <w:t xml:space="preserve">                                                       </w:t>
      </w:r>
    </w:p>
    <w:p w14:paraId="0E2D4DE8" w14:textId="77777777" w:rsidR="00261432" w:rsidRDefault="00261432" w:rsidP="0090309B">
      <w:pPr>
        <w:spacing w:beforeLines="100" w:before="326" w:line="300" w:lineRule="auto"/>
        <w:jc w:val="left"/>
        <w:rPr>
          <w:rFonts w:eastAsia="微软雅黑"/>
          <w:sz w:val="32"/>
          <w:szCs w:val="28"/>
          <w:u w:val="thick"/>
        </w:rPr>
      </w:pPr>
      <w:r w:rsidRPr="00965C41">
        <w:rPr>
          <w:rFonts w:eastAsia="微软雅黑"/>
          <w:sz w:val="32"/>
          <w:szCs w:val="28"/>
          <w:u w:val="thick"/>
        </w:rPr>
        <w:t xml:space="preserve">                                                       </w:t>
      </w:r>
    </w:p>
    <w:p w14:paraId="7B12764C" w14:textId="77777777" w:rsidR="007B268F" w:rsidRDefault="007B268F" w:rsidP="007B268F">
      <w:pPr>
        <w:spacing w:beforeLines="100" w:before="326" w:line="300" w:lineRule="auto"/>
        <w:jc w:val="left"/>
        <w:rPr>
          <w:rFonts w:eastAsia="微软雅黑"/>
          <w:sz w:val="32"/>
          <w:szCs w:val="28"/>
          <w:u w:val="thick"/>
        </w:rPr>
      </w:pPr>
      <w:r w:rsidRPr="00965C41">
        <w:rPr>
          <w:rFonts w:eastAsia="微软雅黑"/>
          <w:sz w:val="32"/>
          <w:szCs w:val="28"/>
          <w:u w:val="thick"/>
        </w:rPr>
        <w:t xml:space="preserve">                                                       </w:t>
      </w:r>
    </w:p>
    <w:p w14:paraId="0E514A95" w14:textId="77777777" w:rsidR="00261432" w:rsidRPr="00965C41" w:rsidRDefault="00261432" w:rsidP="0090309B">
      <w:pPr>
        <w:spacing w:beforeLines="100" w:before="326" w:line="300" w:lineRule="auto"/>
        <w:jc w:val="center"/>
        <w:rPr>
          <w:rFonts w:eastAsia="华文隶书"/>
          <w:sz w:val="32"/>
          <w:szCs w:val="28"/>
        </w:rPr>
      </w:pPr>
      <w:r w:rsidRPr="00965C41">
        <w:rPr>
          <w:rFonts w:eastAsia="华文隶书"/>
          <w:sz w:val="32"/>
          <w:szCs w:val="28"/>
        </w:rPr>
        <w:t>哈尔滨工业大学（威海）</w:t>
      </w:r>
    </w:p>
    <w:p w14:paraId="5FA6EB1A" w14:textId="77777777" w:rsidR="00261432" w:rsidRPr="00965C41" w:rsidRDefault="00261432" w:rsidP="0090309B">
      <w:pPr>
        <w:spacing w:beforeLines="100" w:before="326" w:line="300" w:lineRule="auto"/>
        <w:jc w:val="center"/>
        <w:rPr>
          <w:rFonts w:eastAsia="华文隶书"/>
          <w:sz w:val="32"/>
          <w:szCs w:val="28"/>
        </w:rPr>
      </w:pPr>
      <w:r w:rsidRPr="00965C41">
        <w:rPr>
          <w:rFonts w:eastAsia="华文隶书"/>
          <w:sz w:val="32"/>
          <w:szCs w:val="28"/>
        </w:rPr>
        <w:t>二零二零年</w:t>
      </w:r>
      <w:r w:rsidR="007B268F">
        <w:rPr>
          <w:rFonts w:eastAsia="华文隶书" w:hint="eastAsia"/>
          <w:sz w:val="32"/>
          <w:szCs w:val="28"/>
        </w:rPr>
        <w:t>十一</w:t>
      </w:r>
      <w:r w:rsidRPr="00965C41">
        <w:rPr>
          <w:rFonts w:eastAsia="华文隶书"/>
          <w:sz w:val="32"/>
          <w:szCs w:val="28"/>
        </w:rPr>
        <w:t>月</w:t>
      </w:r>
    </w:p>
    <w:p w14:paraId="21962E65" w14:textId="77777777" w:rsidR="00261432" w:rsidRPr="00965C41" w:rsidRDefault="00261432" w:rsidP="0090309B">
      <w:pPr>
        <w:spacing w:beforeLines="100" w:before="326" w:line="300" w:lineRule="auto"/>
        <w:jc w:val="center"/>
        <w:rPr>
          <w:rFonts w:eastAsia="华文隶书"/>
          <w:sz w:val="32"/>
          <w:szCs w:val="28"/>
        </w:rPr>
        <w:sectPr w:rsidR="00261432" w:rsidRPr="00965C41">
          <w:headerReference w:type="default" r:id="rId9"/>
          <w:footerReference w:type="even" r:id="rId10"/>
          <w:footerReference w:type="default" r:id="rId11"/>
          <w:pgSz w:w="11906" w:h="16838"/>
          <w:pgMar w:top="1134" w:right="1134" w:bottom="1134" w:left="1418" w:header="851" w:footer="680" w:gutter="0"/>
          <w:pgNumType w:start="0"/>
          <w:cols w:space="720"/>
          <w:titlePg/>
          <w:docGrid w:type="linesAndChars" w:linePitch="326"/>
        </w:sectPr>
      </w:pPr>
    </w:p>
    <w:bookmarkEnd w:id="0"/>
    <w:bookmarkEnd w:id="1"/>
    <w:bookmarkEnd w:id="2"/>
    <w:p w14:paraId="197EAC64" w14:textId="77777777" w:rsidR="00261432" w:rsidRPr="00965C41" w:rsidRDefault="00261432" w:rsidP="0090309B">
      <w:pPr>
        <w:pStyle w:val="1"/>
      </w:pPr>
      <w:r w:rsidRPr="00965C41">
        <w:lastRenderedPageBreak/>
        <w:t xml:space="preserve"> </w:t>
      </w:r>
      <w:bookmarkStart w:id="3" w:name="_Toc11198"/>
      <w:r w:rsidRPr="00965C41">
        <w:t>绪论</w:t>
      </w:r>
      <w:bookmarkStart w:id="4" w:name="_Toc8028255"/>
      <w:bookmarkEnd w:id="3"/>
    </w:p>
    <w:bookmarkEnd w:id="4"/>
    <w:p w14:paraId="68D1DD69" w14:textId="22A4BFB5" w:rsidR="00CD6342" w:rsidRDefault="00D85253" w:rsidP="00D85253">
      <w:pPr>
        <w:pStyle w:val="2"/>
        <w:spacing w:before="120" w:after="120"/>
      </w:pPr>
      <w:r>
        <w:rPr>
          <w:rFonts w:hint="eastAsia"/>
        </w:rPr>
        <w:t>项目</w:t>
      </w:r>
      <w:r w:rsidRPr="00D85253">
        <w:rPr>
          <w:rFonts w:hint="eastAsia"/>
        </w:rPr>
        <w:t>背景</w:t>
      </w:r>
    </w:p>
    <w:p w14:paraId="0B5CEA3F" w14:textId="41CEE097" w:rsidR="00D85253" w:rsidRPr="00D85253" w:rsidRDefault="00D85253" w:rsidP="00D85253">
      <w:pPr>
        <w:pStyle w:val="a1"/>
        <w:ind w:firstLine="480"/>
        <w:rPr>
          <w:rFonts w:hint="eastAsia"/>
        </w:rPr>
      </w:pPr>
      <w:proofErr w:type="spellStart"/>
      <w:r w:rsidRPr="00D85253">
        <w:rPr>
          <w:rFonts w:hint="eastAsia"/>
        </w:rPr>
        <w:t>TimSort</w:t>
      </w:r>
      <w:proofErr w:type="spellEnd"/>
      <w:r w:rsidRPr="00D85253">
        <w:rPr>
          <w:rFonts w:hint="eastAsia"/>
        </w:rPr>
        <w:t>是结合了归并排序（合并排序）和插入排序（插入排序）而得出的排序算法，它在现实中有很好的效率</w:t>
      </w:r>
      <w:r w:rsidRPr="00D85253">
        <w:rPr>
          <w:rFonts w:hint="eastAsia"/>
        </w:rPr>
        <w:t>.Tim Peters</w:t>
      </w:r>
      <w:r w:rsidRPr="00D85253">
        <w:rPr>
          <w:rFonts w:hint="eastAsia"/>
        </w:rPr>
        <w:t>在</w:t>
      </w:r>
      <w:r w:rsidRPr="00D85253">
        <w:rPr>
          <w:rFonts w:hint="eastAsia"/>
        </w:rPr>
        <w:t>2002</w:t>
      </w:r>
      <w:r w:rsidRPr="00D85253">
        <w:rPr>
          <w:rFonts w:hint="eastAsia"/>
        </w:rPr>
        <w:t>年设计了该算法并在</w:t>
      </w:r>
      <w:r w:rsidRPr="00D85253">
        <w:rPr>
          <w:rFonts w:hint="eastAsia"/>
        </w:rPr>
        <w:t>Python</w:t>
      </w:r>
      <w:r w:rsidRPr="00D85253">
        <w:rPr>
          <w:rFonts w:hint="eastAsia"/>
        </w:rPr>
        <w:t>中使用是</w:t>
      </w:r>
      <w:r w:rsidRPr="00D85253">
        <w:rPr>
          <w:rFonts w:hint="eastAsia"/>
        </w:rPr>
        <w:t>Python</w:t>
      </w:r>
      <w:r w:rsidRPr="00D85253">
        <w:rPr>
          <w:rFonts w:hint="eastAsia"/>
        </w:rPr>
        <w:t>中</w:t>
      </w:r>
      <w:proofErr w:type="spellStart"/>
      <w:r w:rsidRPr="00D85253">
        <w:rPr>
          <w:rFonts w:hint="eastAsia"/>
        </w:rPr>
        <w:t>list.sort</w:t>
      </w:r>
      <w:proofErr w:type="spellEnd"/>
      <w:r w:rsidRPr="00D85253">
        <w:rPr>
          <w:rFonts w:hint="eastAsia"/>
        </w:rPr>
        <w:t>的默认实现）。该算法找到数据中已经排好序的块</w:t>
      </w:r>
      <w:r w:rsidRPr="00D85253">
        <w:rPr>
          <w:rFonts w:hint="eastAsia"/>
        </w:rPr>
        <w:t xml:space="preserve"> </w:t>
      </w:r>
      <w:r w:rsidRPr="00D85253">
        <w:rPr>
          <w:rFonts w:hint="eastAsia"/>
        </w:rPr>
        <w:t>分区，每一个分区叫一个</w:t>
      </w:r>
      <w:r w:rsidRPr="00D85253">
        <w:rPr>
          <w:rFonts w:hint="eastAsia"/>
        </w:rPr>
        <w:t>run</w:t>
      </w:r>
      <w:r w:rsidRPr="00D85253">
        <w:rPr>
          <w:rFonts w:hint="eastAsia"/>
        </w:rPr>
        <w:t>，然后按规则合并这些</w:t>
      </w:r>
      <w:proofErr w:type="spellStart"/>
      <w:r w:rsidRPr="00D85253">
        <w:rPr>
          <w:rFonts w:hint="eastAsia"/>
        </w:rPr>
        <w:t>run.Pyhton</w:t>
      </w:r>
      <w:proofErr w:type="spellEnd"/>
      <w:r w:rsidRPr="00D85253">
        <w:rPr>
          <w:rFonts w:hint="eastAsia"/>
        </w:rPr>
        <w:t>自从</w:t>
      </w:r>
      <w:r w:rsidRPr="00D85253">
        <w:rPr>
          <w:rFonts w:hint="eastAsia"/>
        </w:rPr>
        <w:t>2.3</w:t>
      </w:r>
      <w:r w:rsidRPr="00D85253">
        <w:rPr>
          <w:rFonts w:hint="eastAsia"/>
        </w:rPr>
        <w:t>版本以后一直采用</w:t>
      </w:r>
      <w:proofErr w:type="spellStart"/>
      <w:r w:rsidRPr="00D85253">
        <w:rPr>
          <w:rFonts w:hint="eastAsia"/>
        </w:rPr>
        <w:t>Timsort</w:t>
      </w:r>
      <w:proofErr w:type="spellEnd"/>
      <w:r w:rsidRPr="00D85253">
        <w:rPr>
          <w:rFonts w:hint="eastAsia"/>
        </w:rPr>
        <w:t>算法排序，现在</w:t>
      </w:r>
      <w:r w:rsidRPr="00D85253">
        <w:rPr>
          <w:rFonts w:hint="eastAsia"/>
        </w:rPr>
        <w:t>Java SE7</w:t>
      </w:r>
      <w:r w:rsidRPr="00D85253">
        <w:rPr>
          <w:rFonts w:hint="eastAsia"/>
        </w:rPr>
        <w:t>和</w:t>
      </w:r>
      <w:r w:rsidRPr="00D85253">
        <w:rPr>
          <w:rFonts w:hint="eastAsia"/>
        </w:rPr>
        <w:t>Android</w:t>
      </w:r>
      <w:r w:rsidRPr="00D85253">
        <w:rPr>
          <w:rFonts w:hint="eastAsia"/>
        </w:rPr>
        <w:t>也采用</w:t>
      </w:r>
      <w:proofErr w:type="spellStart"/>
      <w:r w:rsidRPr="00D85253">
        <w:rPr>
          <w:rFonts w:hint="eastAsia"/>
        </w:rPr>
        <w:t>Timsort</w:t>
      </w:r>
      <w:proofErr w:type="spellEnd"/>
      <w:r w:rsidRPr="00D85253">
        <w:rPr>
          <w:rFonts w:hint="eastAsia"/>
        </w:rPr>
        <w:t>算法对数组排序。它还被</w:t>
      </w:r>
      <w:r w:rsidRPr="00D85253">
        <w:rPr>
          <w:rFonts w:hint="eastAsia"/>
        </w:rPr>
        <w:t xml:space="preserve"> Java SE7, Android platform, GNU Octave, </w:t>
      </w:r>
      <w:proofErr w:type="gramStart"/>
      <w:r w:rsidRPr="00D85253">
        <w:rPr>
          <w:rFonts w:hint="eastAsia"/>
        </w:rPr>
        <w:t>谷歌浏览器</w:t>
      </w:r>
      <w:proofErr w:type="gramEnd"/>
      <w:r w:rsidRPr="00D85253">
        <w:rPr>
          <w:rFonts w:hint="eastAsia"/>
        </w:rPr>
        <w:t xml:space="preserve">, </w:t>
      </w:r>
      <w:r w:rsidRPr="00D85253">
        <w:rPr>
          <w:rFonts w:hint="eastAsia"/>
        </w:rPr>
        <w:t>和</w:t>
      </w:r>
      <w:r w:rsidRPr="00D85253">
        <w:rPr>
          <w:rFonts w:hint="eastAsia"/>
        </w:rPr>
        <w:t xml:space="preserve"> Swift </w:t>
      </w:r>
      <w:r w:rsidRPr="00D85253">
        <w:rPr>
          <w:rFonts w:hint="eastAsia"/>
        </w:rPr>
        <w:t>用于对非原始类型的数组排序。</w:t>
      </w:r>
    </w:p>
    <w:p w14:paraId="30309FF8" w14:textId="6D5EC3F0" w:rsidR="00D85253" w:rsidRDefault="00D85253" w:rsidP="00D85253">
      <w:pPr>
        <w:pStyle w:val="2"/>
        <w:spacing w:before="120" w:after="120"/>
      </w:pPr>
      <w:r>
        <w:rPr>
          <w:rFonts w:hint="eastAsia"/>
        </w:rPr>
        <w:t>项目意义</w:t>
      </w:r>
    </w:p>
    <w:p w14:paraId="678FBA75" w14:textId="2CD558DE" w:rsidR="00D85253" w:rsidRPr="00D85253" w:rsidRDefault="00D85253" w:rsidP="00D85253">
      <w:pPr>
        <w:pStyle w:val="a1"/>
        <w:ind w:firstLine="480"/>
        <w:rPr>
          <w:rFonts w:hint="eastAsia"/>
        </w:rPr>
      </w:pPr>
      <w:r w:rsidRPr="00D85253">
        <w:rPr>
          <w:rFonts w:hint="eastAsia"/>
        </w:rPr>
        <w:t>现实中的大多数据通常是有部分已经排好序的，</w:t>
      </w:r>
      <w:proofErr w:type="spellStart"/>
      <w:r w:rsidRPr="00D85253">
        <w:rPr>
          <w:rFonts w:hint="eastAsia"/>
        </w:rPr>
        <w:t>Timsort</w:t>
      </w:r>
      <w:proofErr w:type="spellEnd"/>
      <w:r w:rsidRPr="00D85253">
        <w:rPr>
          <w:rFonts w:hint="eastAsia"/>
        </w:rPr>
        <w:t>利用了这一特点</w:t>
      </w:r>
      <w:r w:rsidRPr="00D85253">
        <w:rPr>
          <w:rFonts w:hint="eastAsia"/>
        </w:rPr>
        <w:t>.</w:t>
      </w:r>
      <w:proofErr w:type="spellStart"/>
      <w:r w:rsidRPr="00D85253">
        <w:rPr>
          <w:rFonts w:hint="eastAsia"/>
        </w:rPr>
        <w:t>Timsort</w:t>
      </w:r>
      <w:proofErr w:type="spellEnd"/>
      <w:r w:rsidRPr="00D85253">
        <w:rPr>
          <w:rFonts w:hint="eastAsia"/>
        </w:rPr>
        <w:t>排序的输入的单位不是一个个单独的数字，而是一个个的分区。其中每一个分区叫一个</w:t>
      </w:r>
      <w:r w:rsidRPr="00D85253">
        <w:rPr>
          <w:rFonts w:hint="eastAsia"/>
        </w:rPr>
        <w:t>run</w:t>
      </w:r>
      <w:r w:rsidRPr="00D85253">
        <w:rPr>
          <w:rFonts w:hint="eastAsia"/>
        </w:rPr>
        <w:t>（图</w:t>
      </w:r>
      <w:r w:rsidRPr="00D85253">
        <w:rPr>
          <w:rFonts w:hint="eastAsia"/>
        </w:rPr>
        <w:t>1</w:t>
      </w:r>
      <w:r w:rsidRPr="00D85253">
        <w:rPr>
          <w:rFonts w:hint="eastAsia"/>
        </w:rPr>
        <w:t>）。针对这个</w:t>
      </w:r>
      <w:r w:rsidRPr="00D85253">
        <w:rPr>
          <w:rFonts w:hint="eastAsia"/>
        </w:rPr>
        <w:t>run</w:t>
      </w:r>
      <w:r w:rsidRPr="00D85253">
        <w:rPr>
          <w:rFonts w:hint="eastAsia"/>
        </w:rPr>
        <w:t>序列，每次拿一个</w:t>
      </w:r>
      <w:r w:rsidRPr="00D85253">
        <w:rPr>
          <w:rFonts w:hint="eastAsia"/>
        </w:rPr>
        <w:t>run</w:t>
      </w:r>
      <w:r w:rsidRPr="00D85253">
        <w:rPr>
          <w:rFonts w:hint="eastAsia"/>
        </w:rPr>
        <w:t>出来进行归并。每次归并会将两个</w:t>
      </w:r>
      <w:r w:rsidRPr="00D85253">
        <w:rPr>
          <w:rFonts w:hint="eastAsia"/>
        </w:rPr>
        <w:t>run</w:t>
      </w:r>
      <w:r w:rsidRPr="00D85253">
        <w:rPr>
          <w:rFonts w:hint="eastAsia"/>
        </w:rPr>
        <w:t>合并成一个</w:t>
      </w:r>
      <w:r w:rsidRPr="00D85253">
        <w:rPr>
          <w:rFonts w:hint="eastAsia"/>
        </w:rPr>
        <w:t>run</w:t>
      </w:r>
      <w:r w:rsidRPr="00D85253">
        <w:rPr>
          <w:rFonts w:hint="eastAsia"/>
        </w:rPr>
        <w:t>。每个</w:t>
      </w:r>
      <w:r w:rsidRPr="00D85253">
        <w:rPr>
          <w:rFonts w:hint="eastAsia"/>
        </w:rPr>
        <w:t>run</w:t>
      </w:r>
      <w:r w:rsidRPr="00D85253">
        <w:rPr>
          <w:rFonts w:hint="eastAsia"/>
        </w:rPr>
        <w:t>最少要有</w:t>
      </w:r>
      <w:r w:rsidRPr="00D85253">
        <w:rPr>
          <w:rFonts w:hint="eastAsia"/>
        </w:rPr>
        <w:t>2</w:t>
      </w:r>
      <w:r w:rsidRPr="00D85253">
        <w:rPr>
          <w:rFonts w:hint="eastAsia"/>
        </w:rPr>
        <w:t>个元素</w:t>
      </w:r>
      <w:r w:rsidRPr="00D85253">
        <w:rPr>
          <w:rFonts w:hint="eastAsia"/>
        </w:rPr>
        <w:t>.</w:t>
      </w:r>
      <w:proofErr w:type="spellStart"/>
      <w:r w:rsidRPr="00D85253">
        <w:rPr>
          <w:rFonts w:hint="eastAsia"/>
        </w:rPr>
        <w:t>Timesor</w:t>
      </w:r>
      <w:proofErr w:type="spellEnd"/>
      <w:r w:rsidRPr="00D85253">
        <w:rPr>
          <w:rFonts w:hint="eastAsia"/>
        </w:rPr>
        <w:t>按照升序和降序划分出每个</w:t>
      </w:r>
      <w:r w:rsidRPr="00D85253">
        <w:rPr>
          <w:rFonts w:hint="eastAsia"/>
        </w:rPr>
        <w:t>run</w:t>
      </w:r>
      <w:r w:rsidRPr="00D85253">
        <w:rPr>
          <w:rFonts w:hint="eastAsia"/>
        </w:rPr>
        <w:t>：</w:t>
      </w:r>
      <w:r w:rsidRPr="00D85253">
        <w:rPr>
          <w:rFonts w:hint="eastAsia"/>
        </w:rPr>
        <w:t>run</w:t>
      </w:r>
      <w:r w:rsidRPr="00D85253">
        <w:rPr>
          <w:rFonts w:hint="eastAsia"/>
        </w:rPr>
        <w:t>如果是是升序的，那么运行中的后一元素要大于或等于前一元素（</w:t>
      </w:r>
      <m:oMath>
        <m:r>
          <w:rPr>
            <w:rFonts w:ascii="Cambria Math" w:hAnsi="Cambria Math" w:hint="eastAsia"/>
          </w:rPr>
          <m:t>a</m:t>
        </m:r>
        <m:d>
          <m:dPr>
            <m:begChr m:val="["/>
            <m:endChr m:val="]"/>
            <m:ctrlPr>
              <w:rPr>
                <w:rFonts w:ascii="Cambria Math" w:hAnsi="Cambria Math"/>
              </w:rPr>
            </m:ctrlPr>
          </m:dPr>
          <m:e>
            <m:r>
              <w:rPr>
                <w:rFonts w:ascii="Cambria Math" w:hAnsi="Cambria Math" w:hint="eastAsia"/>
              </w:rPr>
              <m:t>l</m:t>
            </m:r>
            <m:ctrlPr>
              <w:rPr>
                <w:rFonts w:ascii="Cambria Math" w:hAnsi="Cambria Math"/>
                <w:i/>
              </w:rPr>
            </m:ctrlPr>
          </m:e>
        </m:d>
        <m:r>
          <m:rPr>
            <m:sty m:val="p"/>
          </m:rPr>
          <w:rPr>
            <w:rFonts w:ascii="Cambria Math" w:hAnsi="Cambria Math" w:hint="eastAsia"/>
          </w:rPr>
          <m:t>≤</m:t>
        </m:r>
        <m:r>
          <w:rPr>
            <w:rFonts w:ascii="Cambria Math" w:hAnsi="Cambria Math" w:hint="eastAsia"/>
          </w:rPr>
          <m:t>a</m:t>
        </m:r>
        <m:d>
          <m:dPr>
            <m:begChr m:val="["/>
            <m:endChr m:val="]"/>
            <m:ctrlPr>
              <w:rPr>
                <w:rFonts w:ascii="Cambria Math" w:hAnsi="Cambria Math"/>
              </w:rPr>
            </m:ctrlPr>
          </m:dPr>
          <m:e>
            <m:r>
              <w:rPr>
                <w:rFonts w:ascii="Cambria Math" w:hAnsi="Cambria Math" w:hint="eastAsia"/>
              </w:rPr>
              <m:t>l+1</m:t>
            </m:r>
            <m:ctrlPr>
              <w:rPr>
                <w:rFonts w:ascii="Cambria Math" w:hAnsi="Cambria Math"/>
                <w:i/>
              </w:rPr>
            </m:ctrlPr>
          </m:e>
        </m:d>
        <m:r>
          <m:rPr>
            <m:sty m:val="p"/>
          </m:rPr>
          <w:rPr>
            <w:rFonts w:ascii="Cambria Math" w:hAnsi="Cambria Math" w:hint="eastAsia"/>
          </w:rPr>
          <m:t>≤</m:t>
        </m:r>
        <m:r>
          <w:rPr>
            <w:rFonts w:ascii="Cambria Math" w:hAnsi="Cambria Math" w:hint="eastAsia"/>
          </w:rPr>
          <m:t>a</m:t>
        </m:r>
        <m:d>
          <m:dPr>
            <m:begChr m:val="["/>
            <m:endChr m:val="]"/>
            <m:ctrlPr>
              <w:rPr>
                <w:rFonts w:ascii="Cambria Math" w:hAnsi="Cambria Math"/>
              </w:rPr>
            </m:ctrlPr>
          </m:dPr>
          <m:e>
            <m:r>
              <w:rPr>
                <w:rFonts w:ascii="Cambria Math" w:hAnsi="Cambria Math" w:hint="eastAsia"/>
              </w:rPr>
              <m:t>l+2</m:t>
            </m:r>
            <m:ctrlPr>
              <w:rPr>
                <w:rFonts w:ascii="Cambria Math" w:hAnsi="Cambria Math"/>
                <w:i/>
              </w:rPr>
            </m:ctrlPr>
          </m:e>
        </m:d>
        <m:r>
          <m:rPr>
            <m:sty m:val="p"/>
          </m:rPr>
          <w:rPr>
            <w:rFonts w:ascii="Cambria Math" w:hAnsi="Cambria Math" w:hint="eastAsia"/>
          </w:rPr>
          <m:t>≤</m:t>
        </m:r>
      </m:oMath>
      <w:r>
        <w:t>…</w:t>
      </w:r>
      <w:r w:rsidRPr="00D85253">
        <w:rPr>
          <w:rFonts w:hint="eastAsia"/>
        </w:rPr>
        <w:t>）</w:t>
      </w:r>
      <w:r w:rsidRPr="00D85253">
        <w:rPr>
          <w:rFonts w:hint="eastAsia"/>
        </w:rPr>
        <w:t>;</w:t>
      </w:r>
      <w:r w:rsidRPr="00D85253">
        <w:rPr>
          <w:rFonts w:hint="eastAsia"/>
        </w:rPr>
        <w:t>如果</w:t>
      </w:r>
      <w:r w:rsidRPr="00D85253">
        <w:rPr>
          <w:rFonts w:hint="eastAsia"/>
        </w:rPr>
        <w:t>run</w:t>
      </w:r>
      <w:r w:rsidRPr="00D85253">
        <w:rPr>
          <w:rFonts w:hint="eastAsia"/>
        </w:rPr>
        <w:t>是严格降序的，即运行中的前一元素大于后一元素（</w:t>
      </w:r>
      <m:oMath>
        <m:r>
          <w:rPr>
            <w:rFonts w:ascii="Cambria Math" w:hAnsi="Cambria Math" w:hint="eastAsia"/>
          </w:rPr>
          <m:t>a[l]&gt; a [l + 1]&gt; a [l + 2]&gt; ...</m:t>
        </m:r>
      </m:oMath>
      <w:r w:rsidRPr="00D85253">
        <w:rPr>
          <w:rFonts w:hint="eastAsia"/>
        </w:rPr>
        <w:t>），需要将</w:t>
      </w:r>
      <w:r w:rsidRPr="00D85253">
        <w:rPr>
          <w:rFonts w:hint="eastAsia"/>
        </w:rPr>
        <w:t>run</w:t>
      </w:r>
      <w:r w:rsidRPr="00D85253">
        <w:rPr>
          <w:rFonts w:hint="eastAsia"/>
        </w:rPr>
        <w:t>中的元素翻转（这里注意降序的部分必须是“严格”降序才能进行翻转。因为</w:t>
      </w:r>
      <w:proofErr w:type="spellStart"/>
      <w:r w:rsidRPr="00D85253">
        <w:rPr>
          <w:rFonts w:hint="eastAsia"/>
        </w:rPr>
        <w:t>TimSort</w:t>
      </w:r>
      <w:proofErr w:type="spellEnd"/>
      <w:r w:rsidRPr="00D85253">
        <w:rPr>
          <w:rFonts w:hint="eastAsia"/>
        </w:rPr>
        <w:t>的一个重要目标是保持稳定性的稳定性。如果在这种情况下进行翻转这个算法就不稳定）。</w:t>
      </w:r>
    </w:p>
    <w:p w14:paraId="6C64DB25" w14:textId="4EE523AB" w:rsidR="00D85253" w:rsidRDefault="00D85253" w:rsidP="00D85253">
      <w:pPr>
        <w:pStyle w:val="2"/>
        <w:spacing w:before="120" w:after="120"/>
      </w:pPr>
      <w:proofErr w:type="spellStart"/>
      <w:r>
        <w:rPr>
          <w:rFonts w:hint="eastAsia"/>
        </w:rPr>
        <w:t>P</w:t>
      </w:r>
      <w:r>
        <w:t>thread</w:t>
      </w:r>
      <w:proofErr w:type="spellEnd"/>
      <w:r>
        <w:rPr>
          <w:rFonts w:hint="eastAsia"/>
        </w:rPr>
        <w:t>的优势和与</w:t>
      </w:r>
      <w:r>
        <w:rPr>
          <w:rFonts w:hint="eastAsia"/>
        </w:rPr>
        <w:t>M</w:t>
      </w:r>
      <w:r>
        <w:t>PI OpenMP</w:t>
      </w:r>
      <w:r>
        <w:rPr>
          <w:rFonts w:hint="eastAsia"/>
        </w:rPr>
        <w:t>的比较</w:t>
      </w:r>
    </w:p>
    <w:p w14:paraId="5B1A12AB" w14:textId="77777777" w:rsidR="00D85253" w:rsidRDefault="00D85253" w:rsidP="00D85253">
      <w:pPr>
        <w:pStyle w:val="a1"/>
        <w:numPr>
          <w:ilvl w:val="0"/>
          <w:numId w:val="30"/>
        </w:numPr>
        <w:ind w:firstLineChars="0"/>
      </w:pPr>
      <w:proofErr w:type="spellStart"/>
      <w:r>
        <w:rPr>
          <w:rFonts w:hint="eastAsia"/>
        </w:rPr>
        <w:t>pthread</w:t>
      </w:r>
      <w:proofErr w:type="spellEnd"/>
      <w:r>
        <w:rPr>
          <w:rFonts w:hint="eastAsia"/>
        </w:rPr>
        <w:t>与</w:t>
      </w:r>
      <w:proofErr w:type="spellStart"/>
      <w:r>
        <w:rPr>
          <w:rFonts w:hint="eastAsia"/>
        </w:rPr>
        <w:t>openmp</w:t>
      </w:r>
      <w:proofErr w:type="spellEnd"/>
      <w:r>
        <w:rPr>
          <w:rFonts w:hint="eastAsia"/>
        </w:rPr>
        <w:t>：</w:t>
      </w:r>
    </w:p>
    <w:p w14:paraId="1E258843" w14:textId="3ECD0A89" w:rsidR="00D85253" w:rsidRDefault="00D85253" w:rsidP="00D85253">
      <w:pPr>
        <w:pStyle w:val="a1"/>
        <w:ind w:left="360" w:firstLineChars="0" w:firstLine="0"/>
        <w:rPr>
          <w:rFonts w:hint="eastAsia"/>
        </w:rPr>
      </w:pPr>
      <w:proofErr w:type="spellStart"/>
      <w:r>
        <w:rPr>
          <w:rFonts w:hint="eastAsia"/>
        </w:rPr>
        <w:t>pthread</w:t>
      </w:r>
      <w:proofErr w:type="spellEnd"/>
      <w:r>
        <w:rPr>
          <w:rFonts w:hint="eastAsia"/>
        </w:rPr>
        <w:t>在程序启动时创建一束线程，将工作分配到线程上。然而，这种方法需要相当多的线程指定代码，而且不能保证能够随着可用处理器的数量而合理地进行扩充。</w:t>
      </w:r>
      <w:r>
        <w:rPr>
          <w:rFonts w:hint="eastAsia"/>
        </w:rPr>
        <w:t>OpenMP</w:t>
      </w:r>
      <w:r>
        <w:rPr>
          <w:rFonts w:hint="eastAsia"/>
        </w:rPr>
        <w:t>不需要指定数量</w:t>
      </w:r>
      <w:r>
        <w:rPr>
          <w:rFonts w:hint="eastAsia"/>
        </w:rPr>
        <w:t>,</w:t>
      </w:r>
      <w:r>
        <w:rPr>
          <w:rFonts w:hint="eastAsia"/>
        </w:rPr>
        <w:t>在有循环的地方加上代码，修改设置文件</w:t>
      </w:r>
      <w:proofErr w:type="gramStart"/>
      <w:r>
        <w:rPr>
          <w:rFonts w:hint="eastAsia"/>
        </w:rPr>
        <w:t>极</w:t>
      </w:r>
      <w:proofErr w:type="gramEnd"/>
      <w:r>
        <w:rPr>
          <w:rFonts w:hint="eastAsia"/>
        </w:rPr>
        <w:t>客。</w:t>
      </w:r>
      <w:r>
        <w:rPr>
          <w:rFonts w:hint="eastAsia"/>
        </w:rPr>
        <w:t xml:space="preserve">OpenMP </w:t>
      </w:r>
      <w:r>
        <w:rPr>
          <w:rFonts w:hint="eastAsia"/>
        </w:rPr>
        <w:t>非常方便，因为它不会将软件锁定在事先设定的线程数量中，但是相对的查错更难也更麻烦。</w:t>
      </w:r>
    </w:p>
    <w:p w14:paraId="729F16E5" w14:textId="77777777" w:rsidR="00D85253" w:rsidRDefault="00D85253" w:rsidP="00D85253">
      <w:pPr>
        <w:pStyle w:val="a1"/>
        <w:numPr>
          <w:ilvl w:val="0"/>
          <w:numId w:val="30"/>
        </w:numPr>
        <w:ind w:firstLineChars="0"/>
      </w:pPr>
      <w:proofErr w:type="spellStart"/>
      <w:r>
        <w:rPr>
          <w:rFonts w:hint="eastAsia"/>
        </w:rPr>
        <w:t>pthread</w:t>
      </w:r>
      <w:proofErr w:type="spellEnd"/>
      <w:r>
        <w:rPr>
          <w:rFonts w:hint="eastAsia"/>
        </w:rPr>
        <w:t>和</w:t>
      </w:r>
      <w:proofErr w:type="spellStart"/>
      <w:r>
        <w:rPr>
          <w:rFonts w:hint="eastAsia"/>
        </w:rPr>
        <w:t>mpi</w:t>
      </w:r>
      <w:proofErr w:type="spellEnd"/>
      <w:r>
        <w:rPr>
          <w:rFonts w:hint="eastAsia"/>
        </w:rPr>
        <w:t>：</w:t>
      </w:r>
    </w:p>
    <w:p w14:paraId="32776E53" w14:textId="372C25C0" w:rsidR="00261432" w:rsidRDefault="00D85253" w:rsidP="00D85253">
      <w:pPr>
        <w:pStyle w:val="a1"/>
        <w:ind w:left="360" w:firstLineChars="0" w:firstLine="0"/>
      </w:pPr>
      <w:r>
        <w:rPr>
          <w:rFonts w:hint="eastAsia"/>
        </w:rPr>
        <w:t>首先</w:t>
      </w:r>
      <w:proofErr w:type="spellStart"/>
      <w:r>
        <w:rPr>
          <w:rFonts w:hint="eastAsia"/>
        </w:rPr>
        <w:t>mpi</w:t>
      </w:r>
      <w:proofErr w:type="spellEnd"/>
      <w:r>
        <w:rPr>
          <w:rFonts w:hint="eastAsia"/>
        </w:rPr>
        <w:t>是基于分布式内存系统，而</w:t>
      </w:r>
      <w:proofErr w:type="spellStart"/>
      <w:r>
        <w:rPr>
          <w:rFonts w:hint="eastAsia"/>
        </w:rPr>
        <w:t>openmp</w:t>
      </w:r>
      <w:proofErr w:type="spellEnd"/>
      <w:r>
        <w:rPr>
          <w:rFonts w:hint="eastAsia"/>
        </w:rPr>
        <w:t>和</w:t>
      </w:r>
      <w:proofErr w:type="spellStart"/>
      <w:r>
        <w:rPr>
          <w:rFonts w:hint="eastAsia"/>
        </w:rPr>
        <w:t>pthread</w:t>
      </w:r>
      <w:proofErr w:type="spellEnd"/>
      <w:r>
        <w:rPr>
          <w:rFonts w:hint="eastAsia"/>
        </w:rPr>
        <w:t>基于共享内存系统；</w:t>
      </w:r>
      <w:r>
        <w:rPr>
          <w:rFonts w:hint="eastAsia"/>
        </w:rPr>
        <w:lastRenderedPageBreak/>
        <w:t>也就是说</w:t>
      </w:r>
      <w:proofErr w:type="spellStart"/>
      <w:r>
        <w:rPr>
          <w:rFonts w:hint="eastAsia"/>
        </w:rPr>
        <w:t>mpi</w:t>
      </w:r>
      <w:proofErr w:type="spellEnd"/>
      <w:r>
        <w:rPr>
          <w:rFonts w:hint="eastAsia"/>
        </w:rPr>
        <w:t>之间的数据共享需要通过消息传递，因为</w:t>
      </w:r>
      <w:proofErr w:type="spellStart"/>
      <w:r>
        <w:rPr>
          <w:rFonts w:hint="eastAsia"/>
        </w:rPr>
        <w:t>mpi</w:t>
      </w:r>
      <w:proofErr w:type="spellEnd"/>
      <w:r>
        <w:rPr>
          <w:rFonts w:hint="eastAsia"/>
        </w:rPr>
        <w:t>同步的程序属于不同的进程，甚至不同的主机上的不同进程。相反由于</w:t>
      </w:r>
      <w:proofErr w:type="spellStart"/>
      <w:r>
        <w:rPr>
          <w:rFonts w:hint="eastAsia"/>
        </w:rPr>
        <w:t>openmp</w:t>
      </w:r>
      <w:proofErr w:type="spellEnd"/>
      <w:r>
        <w:rPr>
          <w:rFonts w:hint="eastAsia"/>
        </w:rPr>
        <w:t>和</w:t>
      </w:r>
      <w:proofErr w:type="spellStart"/>
      <w:r>
        <w:rPr>
          <w:rFonts w:hint="eastAsia"/>
        </w:rPr>
        <w:t>pthread</w:t>
      </w:r>
      <w:proofErr w:type="spellEnd"/>
      <w:r>
        <w:rPr>
          <w:rFonts w:hint="eastAsia"/>
        </w:rPr>
        <w:t>共享内存，不同线程之间的数据就无须传递，直接传送指针就行。同时</w:t>
      </w:r>
      <w:proofErr w:type="spellStart"/>
      <w:r>
        <w:rPr>
          <w:rFonts w:hint="eastAsia"/>
        </w:rPr>
        <w:t>mpi</w:t>
      </w:r>
      <w:proofErr w:type="spellEnd"/>
      <w:r>
        <w:rPr>
          <w:rFonts w:hint="eastAsia"/>
        </w:rPr>
        <w:t>不同主机之间的进程协调工作需要安装</w:t>
      </w:r>
      <w:proofErr w:type="spellStart"/>
      <w:r>
        <w:rPr>
          <w:rFonts w:hint="eastAsia"/>
        </w:rPr>
        <w:t>mpi</w:t>
      </w:r>
      <w:proofErr w:type="spellEnd"/>
      <w:r>
        <w:rPr>
          <w:rFonts w:hint="eastAsia"/>
        </w:rPr>
        <w:t>软件（例如</w:t>
      </w:r>
      <w:proofErr w:type="spellStart"/>
      <w:r>
        <w:rPr>
          <w:rFonts w:hint="eastAsia"/>
        </w:rPr>
        <w:t>mpich</w:t>
      </w:r>
      <w:proofErr w:type="spellEnd"/>
      <w:r>
        <w:rPr>
          <w:rFonts w:hint="eastAsia"/>
        </w:rPr>
        <w:t>）来完成。在</w:t>
      </w:r>
      <w:proofErr w:type="spellStart"/>
      <w:r>
        <w:rPr>
          <w:rFonts w:hint="eastAsia"/>
        </w:rPr>
        <w:t>openmp</w:t>
      </w:r>
      <w:proofErr w:type="spellEnd"/>
      <w:r>
        <w:rPr>
          <w:rFonts w:hint="eastAsia"/>
        </w:rPr>
        <w:t>和</w:t>
      </w:r>
      <w:proofErr w:type="spellStart"/>
      <w:r>
        <w:rPr>
          <w:rFonts w:hint="eastAsia"/>
        </w:rPr>
        <w:t>pthread</w:t>
      </w:r>
      <w:proofErr w:type="spellEnd"/>
      <w:r>
        <w:rPr>
          <w:rFonts w:hint="eastAsia"/>
        </w:rPr>
        <w:t>之间的区别主要在编译的方式上，</w:t>
      </w:r>
      <w:proofErr w:type="spellStart"/>
      <w:r>
        <w:rPr>
          <w:rFonts w:hint="eastAsia"/>
        </w:rPr>
        <w:t>openmp</w:t>
      </w:r>
      <w:proofErr w:type="spellEnd"/>
      <w:r>
        <w:rPr>
          <w:rFonts w:hint="eastAsia"/>
        </w:rPr>
        <w:t>的编译需要添加编译器预处理指令</w:t>
      </w:r>
      <w:r>
        <w:rPr>
          <w:rFonts w:hint="eastAsia"/>
        </w:rPr>
        <w:t>#pragma</w:t>
      </w:r>
      <w:r>
        <w:rPr>
          <w:rFonts w:hint="eastAsia"/>
        </w:rPr>
        <w:t>，创建线程等后续工作要编译器来完成。而</w:t>
      </w:r>
      <w:proofErr w:type="spellStart"/>
      <w:r>
        <w:rPr>
          <w:rFonts w:hint="eastAsia"/>
        </w:rPr>
        <w:t>pthread</w:t>
      </w:r>
      <w:proofErr w:type="spellEnd"/>
      <w:r>
        <w:rPr>
          <w:rFonts w:hint="eastAsia"/>
        </w:rPr>
        <w:t>就是一个库，所有的并行线程创建都需要我们自己完成</w:t>
      </w:r>
      <w:r w:rsidR="0092190C">
        <w:rPr>
          <w:rFonts w:hint="eastAsia"/>
        </w:rPr>
        <w:t>算法具体分析</w:t>
      </w:r>
      <w:r>
        <w:rPr>
          <w:rFonts w:hint="eastAsia"/>
        </w:rPr>
        <w:t>。根据以上性质，最终我是用了操作起来比较容易地</w:t>
      </w:r>
      <w:proofErr w:type="spellStart"/>
      <w:r>
        <w:rPr>
          <w:rFonts w:hint="eastAsia"/>
        </w:rPr>
        <w:t>pthread</w:t>
      </w:r>
      <w:proofErr w:type="spellEnd"/>
      <w:r>
        <w:rPr>
          <w:rFonts w:hint="eastAsia"/>
        </w:rPr>
        <w:t>库。</w:t>
      </w:r>
    </w:p>
    <w:p w14:paraId="33B104E7" w14:textId="77777777" w:rsidR="00D85253" w:rsidRDefault="00D85253" w:rsidP="00D85253">
      <w:pPr>
        <w:pStyle w:val="a1"/>
        <w:ind w:left="360" w:firstLineChars="0" w:firstLine="0"/>
        <w:rPr>
          <w:rFonts w:hint="eastAsia"/>
        </w:rPr>
      </w:pPr>
    </w:p>
    <w:p w14:paraId="68FB9C17" w14:textId="346F43E9" w:rsidR="0092190C" w:rsidRDefault="0092190C" w:rsidP="0092190C">
      <w:pPr>
        <w:pStyle w:val="3"/>
        <w:spacing w:before="120" w:after="120"/>
      </w:pPr>
      <w:r>
        <w:rPr>
          <w:rFonts w:hint="eastAsia"/>
        </w:rPr>
        <w:t>最小运行复杂度</w:t>
      </w:r>
    </w:p>
    <w:p w14:paraId="2AD03EA5" w14:textId="0F1FBC9C" w:rsidR="00261432" w:rsidRDefault="0092190C" w:rsidP="0092190C">
      <w:pPr>
        <w:pStyle w:val="a1"/>
        <w:ind w:firstLine="480"/>
      </w:pPr>
      <w:r>
        <w:rPr>
          <w:rFonts w:hint="eastAsia"/>
        </w:rPr>
        <w:t>运行是已经排好序的一块分区</w:t>
      </w:r>
      <w:r>
        <w:rPr>
          <w:rFonts w:hint="eastAsia"/>
        </w:rPr>
        <w:t>.RUN</w:t>
      </w:r>
      <w:r>
        <w:rPr>
          <w:rFonts w:hint="eastAsia"/>
        </w:rPr>
        <w:t>可能会有不同的长度，</w:t>
      </w:r>
      <w:proofErr w:type="spellStart"/>
      <w:r>
        <w:rPr>
          <w:rFonts w:hint="eastAsia"/>
        </w:rPr>
        <w:t>Timesort</w:t>
      </w:r>
      <w:proofErr w:type="spellEnd"/>
      <w:r>
        <w:rPr>
          <w:rFonts w:hint="eastAsia"/>
        </w:rPr>
        <w:t>根据运行的长度来选择排序的策略。例如如果运行的长度小于某一个值，则会选择插入排序算法来排序。运行的最小长度（</w:t>
      </w:r>
      <w:proofErr w:type="spellStart"/>
      <w:r>
        <w:rPr>
          <w:rFonts w:hint="eastAsia"/>
        </w:rPr>
        <w:t>minrun</w:t>
      </w:r>
      <w:proofErr w:type="spellEnd"/>
      <w:r>
        <w:rPr>
          <w:rFonts w:hint="eastAsia"/>
        </w:rPr>
        <w:t>）取决于数组的大小。当数组元素少于</w:t>
      </w:r>
      <w:r>
        <w:rPr>
          <w:rFonts w:hint="eastAsia"/>
        </w:rPr>
        <w:t>64</w:t>
      </w:r>
      <w:r>
        <w:rPr>
          <w:rFonts w:hint="eastAsia"/>
        </w:rPr>
        <w:t>个时，那么运行的最小长度便是数组的长度，这是</w:t>
      </w:r>
      <w:proofErr w:type="spellStart"/>
      <w:r>
        <w:rPr>
          <w:rFonts w:hint="eastAsia"/>
        </w:rPr>
        <w:t>Timsort</w:t>
      </w:r>
      <w:proofErr w:type="spellEnd"/>
      <w:r>
        <w:rPr>
          <w:rFonts w:hint="eastAsia"/>
        </w:rPr>
        <w:t>用插入排序算法来排序。当数组元素大于等于</w:t>
      </w:r>
      <w:r>
        <w:rPr>
          <w:rFonts w:hint="eastAsia"/>
        </w:rPr>
        <w:t>63</w:t>
      </w:r>
      <w:r>
        <w:rPr>
          <w:rFonts w:hint="eastAsia"/>
        </w:rPr>
        <w:t>时，对于较大的阵列中，从</w:t>
      </w:r>
      <w:r>
        <w:rPr>
          <w:rFonts w:hint="eastAsia"/>
        </w:rPr>
        <w:t>32</w:t>
      </w:r>
      <w:r>
        <w:rPr>
          <w:rFonts w:hint="eastAsia"/>
        </w:rPr>
        <w:t>到</w:t>
      </w:r>
      <w:r>
        <w:rPr>
          <w:rFonts w:hint="eastAsia"/>
        </w:rPr>
        <w:t>65</w:t>
      </w:r>
      <w:r>
        <w:rPr>
          <w:rFonts w:hint="eastAsia"/>
        </w:rPr>
        <w:t>的范围内选择一个称为</w:t>
      </w:r>
      <w:proofErr w:type="spellStart"/>
      <w:r>
        <w:rPr>
          <w:rFonts w:hint="eastAsia"/>
        </w:rPr>
        <w:t>minrun</w:t>
      </w:r>
      <w:proofErr w:type="spellEnd"/>
      <w:r>
        <w:rPr>
          <w:rFonts w:hint="eastAsia"/>
        </w:rPr>
        <w:t>的数，使得阵列的大小除以最小游程大小，等于或略小于</w:t>
      </w:r>
      <w:r>
        <w:rPr>
          <w:rFonts w:hint="eastAsia"/>
        </w:rPr>
        <w:t>2</w:t>
      </w:r>
      <w:r>
        <w:rPr>
          <w:rFonts w:hint="eastAsia"/>
        </w:rPr>
        <w:t>的</w:t>
      </w:r>
      <w:proofErr w:type="gramStart"/>
      <w:r>
        <w:rPr>
          <w:rFonts w:hint="eastAsia"/>
        </w:rPr>
        <w:t>幂</w:t>
      </w:r>
      <w:proofErr w:type="gramEnd"/>
      <w:r>
        <w:rPr>
          <w:rFonts w:hint="eastAsia"/>
        </w:rPr>
        <w:t>。最终的算法只需要数组大小的</w:t>
      </w:r>
      <w:r>
        <w:rPr>
          <w:rFonts w:hint="eastAsia"/>
        </w:rPr>
        <w:t>6</w:t>
      </w:r>
      <w:r>
        <w:rPr>
          <w:rFonts w:hint="eastAsia"/>
        </w:rPr>
        <w:t>个最高有效位，如果剩余的位被设置，则添加一个，并将该结果用作</w:t>
      </w:r>
      <w:proofErr w:type="spellStart"/>
      <w:r>
        <w:rPr>
          <w:rFonts w:hint="eastAsia"/>
        </w:rPr>
        <w:t>minrun</w:t>
      </w:r>
      <w:proofErr w:type="spellEnd"/>
      <w:r>
        <w:rPr>
          <w:rFonts w:hint="eastAsia"/>
        </w:rPr>
        <w:t>。该算法适用于所有情况，包括数组大小小于</w:t>
      </w:r>
      <w:r>
        <w:rPr>
          <w:rFonts w:hint="eastAsia"/>
        </w:rPr>
        <w:t>64</w:t>
      </w:r>
      <w:r>
        <w:rPr>
          <w:rFonts w:hint="eastAsia"/>
        </w:rPr>
        <w:t>的情况。</w:t>
      </w:r>
    </w:p>
    <w:p w14:paraId="4F937820" w14:textId="110C6F5D" w:rsidR="009E082B" w:rsidRDefault="009E082B" w:rsidP="009E082B">
      <w:pPr>
        <w:pStyle w:val="a1"/>
        <w:ind w:firstLineChars="0" w:firstLine="0"/>
        <w:jc w:val="center"/>
        <w:rPr>
          <w:rFonts w:hint="eastAsia"/>
        </w:rPr>
      </w:pPr>
      <w:r w:rsidRPr="0092190C">
        <w:drawing>
          <wp:inline distT="0" distB="0" distL="0" distR="0" wp14:anchorId="25190E64" wp14:editId="38423686">
            <wp:extent cx="5220335" cy="20929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335" cy="2092960"/>
                    </a:xfrm>
                    <a:prstGeom prst="rect">
                      <a:avLst/>
                    </a:prstGeom>
                  </pic:spPr>
                </pic:pic>
              </a:graphicData>
            </a:graphic>
          </wp:inline>
        </w:drawing>
      </w:r>
    </w:p>
    <w:p w14:paraId="5B3F6DC5" w14:textId="4E2F8BA1" w:rsidR="009E082B" w:rsidRDefault="009E082B" w:rsidP="009E082B">
      <w:pPr>
        <w:pStyle w:val="a1"/>
        <w:ind w:firstLineChars="0" w:firstLine="0"/>
        <w:rPr>
          <w:rFonts w:hint="eastAsia"/>
        </w:rPr>
      </w:pPr>
    </w:p>
    <w:p w14:paraId="5F41B745" w14:textId="1039D643" w:rsidR="0092190C" w:rsidRDefault="0092190C" w:rsidP="0092190C">
      <w:pPr>
        <w:pStyle w:val="3"/>
        <w:spacing w:before="120" w:after="120"/>
      </w:pPr>
      <w:r>
        <w:rPr>
          <w:rFonts w:hint="eastAsia"/>
        </w:rPr>
        <w:t>运行长度的优化</w:t>
      </w:r>
    </w:p>
    <w:p w14:paraId="15DD8D0D" w14:textId="69997A7F" w:rsidR="0092190C" w:rsidRDefault="0092190C" w:rsidP="0092190C">
      <w:pPr>
        <w:pStyle w:val="a1"/>
        <w:ind w:firstLine="480"/>
      </w:pPr>
      <w:r w:rsidRPr="0092190C">
        <w:rPr>
          <w:rFonts w:hint="eastAsia"/>
        </w:rPr>
        <w:t>优化运行的长度是指当运行的长度小于</w:t>
      </w:r>
      <w:proofErr w:type="spellStart"/>
      <w:r w:rsidRPr="0092190C">
        <w:rPr>
          <w:rFonts w:hint="eastAsia"/>
        </w:rPr>
        <w:t>minrun</w:t>
      </w:r>
      <w:proofErr w:type="spellEnd"/>
      <w:r w:rsidRPr="0092190C">
        <w:rPr>
          <w:rFonts w:hint="eastAsia"/>
        </w:rPr>
        <w:t>时，为了使这样的运行的长度达到</w:t>
      </w:r>
      <w:proofErr w:type="spellStart"/>
      <w:r w:rsidRPr="0092190C">
        <w:rPr>
          <w:rFonts w:hint="eastAsia"/>
        </w:rPr>
        <w:t>minrun</w:t>
      </w:r>
      <w:proofErr w:type="spellEnd"/>
      <w:r w:rsidRPr="0092190C">
        <w:rPr>
          <w:rFonts w:hint="eastAsia"/>
        </w:rPr>
        <w:t>的长度，会从数组中选择合适的元素插入运行中。这样做使大部</w:t>
      </w:r>
      <w:r w:rsidRPr="0092190C">
        <w:rPr>
          <w:rFonts w:hint="eastAsia"/>
        </w:rPr>
        <w:lastRenderedPageBreak/>
        <w:t>分的运行的长度达到均衡，有助于后面运行的合并操作。</w:t>
      </w:r>
    </w:p>
    <w:p w14:paraId="3FFD46B5" w14:textId="7CA4A69C" w:rsidR="0092190C" w:rsidRDefault="0092190C" w:rsidP="0092190C">
      <w:pPr>
        <w:pStyle w:val="3"/>
        <w:spacing w:before="120" w:after="120"/>
      </w:pPr>
      <w:r>
        <w:rPr>
          <w:rFonts w:hint="eastAsia"/>
        </w:rPr>
        <w:t>归并运行</w:t>
      </w:r>
    </w:p>
    <w:p w14:paraId="1AD8273C" w14:textId="42B08A74" w:rsidR="0092190C" w:rsidRDefault="0092190C" w:rsidP="0092190C">
      <w:pPr>
        <w:pStyle w:val="a1"/>
        <w:ind w:firstLine="480"/>
        <w:rPr>
          <w:rFonts w:hint="eastAsia"/>
        </w:rPr>
      </w:pPr>
      <w:r>
        <w:rPr>
          <w:rFonts w:hint="eastAsia"/>
        </w:rPr>
        <w:t>划分</w:t>
      </w:r>
      <w:r>
        <w:rPr>
          <w:rFonts w:hint="eastAsia"/>
        </w:rPr>
        <w:t>run</w:t>
      </w:r>
      <w:r>
        <w:rPr>
          <w:rFonts w:hint="eastAsia"/>
        </w:rPr>
        <w:t>和优化</w:t>
      </w:r>
      <w:r>
        <w:rPr>
          <w:rFonts w:hint="eastAsia"/>
        </w:rPr>
        <w:t>run</w:t>
      </w:r>
      <w:r>
        <w:rPr>
          <w:rFonts w:hint="eastAsia"/>
        </w:rPr>
        <w:t>长度以后，然后就是对各个</w:t>
      </w:r>
      <w:r>
        <w:rPr>
          <w:rFonts w:hint="eastAsia"/>
        </w:rPr>
        <w:t>run</w:t>
      </w:r>
      <w:r>
        <w:rPr>
          <w:rFonts w:hint="eastAsia"/>
        </w:rPr>
        <w:t>进行合并。合并</w:t>
      </w:r>
      <w:r>
        <w:rPr>
          <w:rFonts w:hint="eastAsia"/>
        </w:rPr>
        <w:t>run</w:t>
      </w:r>
      <w:r>
        <w:rPr>
          <w:rFonts w:hint="eastAsia"/>
        </w:rPr>
        <w:t>的原则是</w:t>
      </w:r>
      <w:r>
        <w:rPr>
          <w:rFonts w:hint="eastAsia"/>
        </w:rPr>
        <w:t>run</w:t>
      </w:r>
      <w:r>
        <w:rPr>
          <w:rFonts w:hint="eastAsia"/>
        </w:rPr>
        <w:t>合并的技术要保证有最高的效率。当</w:t>
      </w:r>
      <w:proofErr w:type="spellStart"/>
      <w:r>
        <w:rPr>
          <w:rFonts w:hint="eastAsia"/>
        </w:rPr>
        <w:t>Timsort</w:t>
      </w:r>
      <w:proofErr w:type="spellEnd"/>
      <w:r>
        <w:rPr>
          <w:rFonts w:hint="eastAsia"/>
        </w:rPr>
        <w:t>算法找到一个</w:t>
      </w:r>
      <w:r>
        <w:rPr>
          <w:rFonts w:hint="eastAsia"/>
        </w:rPr>
        <w:t>run</w:t>
      </w:r>
      <w:r>
        <w:rPr>
          <w:rFonts w:hint="eastAsia"/>
        </w:rPr>
        <w:t>时，会将该</w:t>
      </w:r>
      <w:r>
        <w:rPr>
          <w:rFonts w:hint="eastAsia"/>
        </w:rPr>
        <w:t>run</w:t>
      </w:r>
      <w:r>
        <w:rPr>
          <w:rFonts w:hint="eastAsia"/>
        </w:rPr>
        <w:t>在数组中的起始位置和运行的长度放入</w:t>
      </w:r>
      <w:proofErr w:type="gramStart"/>
      <w:r>
        <w:rPr>
          <w:rFonts w:hint="eastAsia"/>
        </w:rPr>
        <w:t>栈</w:t>
      </w:r>
      <w:proofErr w:type="gramEnd"/>
      <w:r>
        <w:rPr>
          <w:rFonts w:hint="eastAsia"/>
        </w:rPr>
        <w:t>中，然后根据先前放入</w:t>
      </w:r>
      <w:proofErr w:type="gramStart"/>
      <w:r>
        <w:rPr>
          <w:rFonts w:hint="eastAsia"/>
        </w:rPr>
        <w:t>栈</w:t>
      </w:r>
      <w:proofErr w:type="gramEnd"/>
      <w:r>
        <w:rPr>
          <w:rFonts w:hint="eastAsia"/>
        </w:rPr>
        <w:t>中的运行决定是否该合并</w:t>
      </w:r>
      <w:r>
        <w:rPr>
          <w:rFonts w:hint="eastAsia"/>
        </w:rPr>
        <w:t>run.</w:t>
      </w:r>
      <w:r>
        <w:t xml:space="preserve"> </w:t>
      </w:r>
      <w:proofErr w:type="spellStart"/>
      <w:r>
        <w:rPr>
          <w:rFonts w:hint="eastAsia"/>
        </w:rPr>
        <w:t>Timsort</w:t>
      </w:r>
      <w:proofErr w:type="spellEnd"/>
      <w:r>
        <w:rPr>
          <w:rFonts w:hint="eastAsia"/>
        </w:rPr>
        <w:t>不会合并在</w:t>
      </w:r>
      <w:proofErr w:type="gramStart"/>
      <w:r>
        <w:rPr>
          <w:rFonts w:hint="eastAsia"/>
        </w:rPr>
        <w:t>栈</w:t>
      </w:r>
      <w:proofErr w:type="gramEnd"/>
      <w:r>
        <w:rPr>
          <w:rFonts w:hint="eastAsia"/>
        </w:rPr>
        <w:t>中不连续的运行（</w:t>
      </w:r>
      <w:proofErr w:type="spellStart"/>
      <w:r>
        <w:rPr>
          <w:rFonts w:hint="eastAsia"/>
        </w:rPr>
        <w:t>Timsort</w:t>
      </w:r>
      <w:proofErr w:type="spellEnd"/>
      <w:r>
        <w:rPr>
          <w:rFonts w:hint="eastAsia"/>
        </w:rPr>
        <w:t>不会合并非连续运行，因为这样做会导致三条跑道的共同要素相对于中跑来说是失序的。）</w:t>
      </w:r>
    </w:p>
    <w:p w14:paraId="7165E1F7" w14:textId="63A7E8C6" w:rsidR="0092190C" w:rsidRDefault="0092190C" w:rsidP="0092190C">
      <w:pPr>
        <w:pStyle w:val="a1"/>
        <w:ind w:firstLine="480"/>
        <w:rPr>
          <w:rFonts w:hint="eastAsia"/>
        </w:rPr>
      </w:pPr>
      <w:proofErr w:type="spellStart"/>
      <w:r>
        <w:rPr>
          <w:rFonts w:hint="eastAsia"/>
        </w:rPr>
        <w:t>Timsort</w:t>
      </w:r>
      <w:proofErr w:type="spellEnd"/>
      <w:r>
        <w:rPr>
          <w:rFonts w:hint="eastAsia"/>
        </w:rPr>
        <w:t>会合并在</w:t>
      </w:r>
      <w:proofErr w:type="gramStart"/>
      <w:r>
        <w:rPr>
          <w:rFonts w:hint="eastAsia"/>
        </w:rPr>
        <w:t>栈</w:t>
      </w:r>
      <w:proofErr w:type="gramEnd"/>
      <w:r>
        <w:rPr>
          <w:rFonts w:hint="eastAsia"/>
        </w:rPr>
        <w:t>中</w:t>
      </w:r>
      <w:r>
        <w:rPr>
          <w:rFonts w:hint="eastAsia"/>
        </w:rPr>
        <w:t>2</w:t>
      </w:r>
      <w:r>
        <w:rPr>
          <w:rFonts w:hint="eastAsia"/>
        </w:rPr>
        <w:t>个连续的</w:t>
      </w:r>
      <w:r>
        <w:rPr>
          <w:rFonts w:hint="eastAsia"/>
        </w:rPr>
        <w:t>run.</w:t>
      </w:r>
      <w:r>
        <w:t xml:space="preserve"> </w:t>
      </w:r>
      <m:oMath>
        <m:r>
          <w:rPr>
            <w:rFonts w:ascii="Cambria Math" w:hAnsi="Cambria Math" w:hint="eastAsia"/>
          </w:rPr>
          <m:t>X</m:t>
        </m:r>
        <m:r>
          <w:rPr>
            <w:rFonts w:ascii="Cambria Math" w:hAnsi="Cambria Math" w:hint="eastAsia"/>
          </w:rPr>
          <m:t>，</m:t>
        </m:r>
        <m:r>
          <w:rPr>
            <w:rFonts w:ascii="Cambria Math" w:hAnsi="Cambria Math" w:hint="eastAsia"/>
          </w:rPr>
          <m:t>Y</m:t>
        </m:r>
        <m:r>
          <w:rPr>
            <w:rFonts w:ascii="Cambria Math" w:hAnsi="Cambria Math" w:hint="eastAsia"/>
          </w:rPr>
          <m:t>，</m:t>
        </m:r>
        <m:r>
          <w:rPr>
            <w:rFonts w:ascii="Cambria Math" w:hAnsi="Cambria Math" w:hint="eastAsia"/>
          </w:rPr>
          <m:t>Z</m:t>
        </m:r>
      </m:oMath>
      <w:r>
        <w:rPr>
          <w:rFonts w:hint="eastAsia"/>
        </w:rPr>
        <w:t>代表</w:t>
      </w:r>
      <w:proofErr w:type="gramStart"/>
      <w:r>
        <w:rPr>
          <w:rFonts w:hint="eastAsia"/>
        </w:rPr>
        <w:t>栈</w:t>
      </w:r>
      <w:proofErr w:type="gramEnd"/>
      <w:r>
        <w:rPr>
          <w:rFonts w:hint="eastAsia"/>
        </w:rPr>
        <w:t>最上方的</w:t>
      </w:r>
      <w:r>
        <w:rPr>
          <w:rFonts w:hint="eastAsia"/>
        </w:rPr>
        <w:t>3</w:t>
      </w:r>
      <w:r>
        <w:rPr>
          <w:rFonts w:hint="eastAsia"/>
        </w:rPr>
        <w:t>个游程的长度，当同时不满足下面</w:t>
      </w:r>
      <w:r>
        <w:rPr>
          <w:rFonts w:hint="eastAsia"/>
        </w:rPr>
        <w:t>2</w:t>
      </w:r>
      <w:r>
        <w:rPr>
          <w:rFonts w:hint="eastAsia"/>
        </w:rPr>
        <w:t>个条件是，</w:t>
      </w:r>
      <m:oMath>
        <m:r>
          <w:rPr>
            <w:rFonts w:ascii="Cambria Math" w:hAnsi="Cambria Math" w:hint="eastAsia"/>
          </w:rPr>
          <m:t>X</m:t>
        </m:r>
        <m:r>
          <w:rPr>
            <w:rFonts w:ascii="Cambria Math" w:hAnsi="Cambria Math" w:hint="eastAsia"/>
          </w:rPr>
          <m:t>，</m:t>
        </m:r>
        <m:r>
          <w:rPr>
            <w:rFonts w:ascii="Cambria Math" w:hAnsi="Cambria Math" w:hint="eastAsia"/>
          </w:rPr>
          <m:t>Y</m:t>
        </m:r>
      </m:oMath>
      <w:r>
        <w:rPr>
          <w:rFonts w:hint="eastAsia"/>
        </w:rPr>
        <w:t>这两个运行会被合并，直到同时满足下面</w:t>
      </w:r>
      <w:r>
        <w:rPr>
          <w:rFonts w:hint="eastAsia"/>
        </w:rPr>
        <w:t>2</w:t>
      </w:r>
      <w:r>
        <w:rPr>
          <w:rFonts w:hint="eastAsia"/>
        </w:rPr>
        <w:t>个条件，则合并结束：</w:t>
      </w:r>
    </w:p>
    <w:p w14:paraId="6C9AB145" w14:textId="2ED59D57" w:rsidR="0092190C" w:rsidRDefault="0092190C" w:rsidP="0092190C">
      <w:pPr>
        <w:pStyle w:val="a1"/>
        <w:ind w:firstLine="480"/>
        <w:rPr>
          <w:rFonts w:hint="eastAsia"/>
        </w:rPr>
      </w:pPr>
      <w:r>
        <w:rPr>
          <w:rFonts w:hint="eastAsia"/>
        </w:rPr>
        <w:t>（</w:t>
      </w:r>
      <w:r>
        <w:rPr>
          <w:rFonts w:hint="eastAsia"/>
        </w:rPr>
        <w:t>1</w:t>
      </w:r>
      <w:r>
        <w:rPr>
          <w:rFonts w:hint="eastAsia"/>
        </w:rPr>
        <w:t>）</w:t>
      </w:r>
      <m:oMath>
        <m:r>
          <w:rPr>
            <w:rFonts w:ascii="Cambria Math" w:hAnsi="Cambria Math" w:hint="eastAsia"/>
          </w:rPr>
          <m:t>X&gt; Y + Z</m:t>
        </m:r>
      </m:oMath>
    </w:p>
    <w:p w14:paraId="058F9DAE" w14:textId="656ECA66" w:rsidR="0092190C" w:rsidRDefault="0092190C" w:rsidP="0092190C">
      <w:pPr>
        <w:pStyle w:val="a1"/>
        <w:ind w:firstLine="480"/>
        <w:rPr>
          <w:rFonts w:hint="eastAsia"/>
        </w:rPr>
      </w:pPr>
      <w:r>
        <w:rPr>
          <w:rFonts w:hint="eastAsia"/>
        </w:rPr>
        <w:t>（</w:t>
      </w:r>
      <w:r>
        <w:rPr>
          <w:rFonts w:hint="eastAsia"/>
        </w:rPr>
        <w:t>2</w:t>
      </w:r>
      <w:r>
        <w:rPr>
          <w:rFonts w:hint="eastAsia"/>
        </w:rPr>
        <w:t>）</w:t>
      </w:r>
      <m:oMath>
        <m:r>
          <w:rPr>
            <w:rFonts w:ascii="Cambria Math" w:hAnsi="Cambria Math" w:hint="eastAsia"/>
          </w:rPr>
          <m:t>Y&gt; Z</m:t>
        </m:r>
      </m:oMath>
    </w:p>
    <w:p w14:paraId="65D36A0F" w14:textId="77777777" w:rsidR="009E082B" w:rsidRDefault="0092190C" w:rsidP="0092190C">
      <w:pPr>
        <w:pStyle w:val="a1"/>
        <w:ind w:firstLine="480"/>
      </w:pPr>
      <w:r>
        <w:rPr>
          <w:rFonts w:hint="eastAsia"/>
        </w:rPr>
        <w:t>例如：。如果</w:t>
      </w:r>
      <m:oMath>
        <m:r>
          <w:rPr>
            <w:rFonts w:ascii="Cambria Math" w:hAnsi="Cambria Math" w:hint="eastAsia"/>
          </w:rPr>
          <m:t>X &lt;Y + Z</m:t>
        </m:r>
      </m:oMath>
      <w:r>
        <w:rPr>
          <w:rFonts w:hint="eastAsia"/>
        </w:rPr>
        <w:t>，那么</w:t>
      </w:r>
      <m:oMath>
        <m:r>
          <w:rPr>
            <w:rFonts w:ascii="Cambria Math" w:hAnsi="Cambria Math" w:hint="eastAsia"/>
          </w:rPr>
          <m:t>X + Y</m:t>
        </m:r>
      </m:oMath>
      <w:r>
        <w:rPr>
          <w:rFonts w:hint="eastAsia"/>
        </w:rPr>
        <w:t>合并为一个新的运行，然后入</w:t>
      </w:r>
      <w:proofErr w:type="gramStart"/>
      <w:r>
        <w:rPr>
          <w:rFonts w:hint="eastAsia"/>
        </w:rPr>
        <w:t>栈</w:t>
      </w:r>
      <w:proofErr w:type="gramEnd"/>
      <w:r>
        <w:rPr>
          <w:rFonts w:hint="eastAsia"/>
        </w:rPr>
        <w:t>重复上述步骤，直到同时满足上述</w:t>
      </w:r>
      <w:r>
        <w:rPr>
          <w:rFonts w:hint="eastAsia"/>
        </w:rPr>
        <w:t>2</w:t>
      </w:r>
      <w:r>
        <w:rPr>
          <w:rFonts w:hint="eastAsia"/>
        </w:rPr>
        <w:t>个条件当合并结束后，</w:t>
      </w:r>
      <w:proofErr w:type="spellStart"/>
      <w:r>
        <w:rPr>
          <w:rFonts w:hint="eastAsia"/>
        </w:rPr>
        <w:t>Timsort</w:t>
      </w:r>
      <w:proofErr w:type="spellEnd"/>
      <w:r>
        <w:rPr>
          <w:rFonts w:hint="eastAsia"/>
        </w:rPr>
        <w:t>会继续找下一运行，然后找到以后入</w:t>
      </w:r>
      <w:proofErr w:type="gramStart"/>
      <w:r>
        <w:rPr>
          <w:rFonts w:hint="eastAsia"/>
        </w:rPr>
        <w:t>栈</w:t>
      </w:r>
      <w:proofErr w:type="gramEnd"/>
      <w:r>
        <w:rPr>
          <w:rFonts w:hint="eastAsia"/>
        </w:rPr>
        <w:t>，重复上述步骤，及每次运行入</w:t>
      </w:r>
      <w:proofErr w:type="gramStart"/>
      <w:r>
        <w:rPr>
          <w:rFonts w:hint="eastAsia"/>
        </w:rPr>
        <w:t>栈</w:t>
      </w:r>
      <w:proofErr w:type="gramEnd"/>
      <w:r>
        <w:rPr>
          <w:rFonts w:hint="eastAsia"/>
        </w:rPr>
        <w:t>都会检查是否需要合并</w:t>
      </w:r>
      <w:r>
        <w:rPr>
          <w:rFonts w:hint="eastAsia"/>
        </w:rPr>
        <w:t>2</w:t>
      </w:r>
      <w:r>
        <w:rPr>
          <w:rFonts w:hint="eastAsia"/>
        </w:rPr>
        <w:t>个运行。</w:t>
      </w:r>
    </w:p>
    <w:p w14:paraId="3E6F2320" w14:textId="5C95C780" w:rsidR="0092190C" w:rsidRDefault="009E082B" w:rsidP="009E082B">
      <w:pPr>
        <w:pStyle w:val="a1"/>
        <w:ind w:firstLine="480"/>
        <w:jc w:val="center"/>
      </w:pPr>
      <w:r w:rsidRPr="009E082B">
        <w:drawing>
          <wp:inline distT="0" distB="0" distL="0" distR="0" wp14:anchorId="177DA835" wp14:editId="42314E9B">
            <wp:extent cx="5220335" cy="23571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335" cy="2357120"/>
                    </a:xfrm>
                    <a:prstGeom prst="rect">
                      <a:avLst/>
                    </a:prstGeom>
                  </pic:spPr>
                </pic:pic>
              </a:graphicData>
            </a:graphic>
          </wp:inline>
        </w:drawing>
      </w:r>
    </w:p>
    <w:p w14:paraId="791350CA" w14:textId="2923539C" w:rsidR="009E082B" w:rsidRDefault="009E082B" w:rsidP="009E082B">
      <w:pPr>
        <w:pStyle w:val="3"/>
        <w:spacing w:before="120" w:after="120"/>
      </w:pPr>
      <w:r>
        <w:rPr>
          <w:rFonts w:hint="eastAsia"/>
        </w:rPr>
        <w:t>归并运行</w:t>
      </w:r>
    </w:p>
    <w:p w14:paraId="4F6DD3D5" w14:textId="77777777" w:rsidR="009E082B" w:rsidRDefault="009E082B" w:rsidP="009E082B">
      <w:pPr>
        <w:pStyle w:val="a1"/>
        <w:ind w:firstLine="480"/>
      </w:pPr>
      <w:r>
        <w:rPr>
          <w:rFonts w:hint="eastAsia"/>
        </w:rPr>
        <w:t>归并</w:t>
      </w:r>
      <w:r>
        <w:rPr>
          <w:rFonts w:hint="eastAsia"/>
        </w:rPr>
        <w:t>2</w:t>
      </w:r>
      <w:r>
        <w:rPr>
          <w:rFonts w:hint="eastAsia"/>
        </w:rPr>
        <w:t>个相邻的运行需要临时存储空闲，临时存储空间的大小是</w:t>
      </w:r>
      <w:r>
        <w:rPr>
          <w:rFonts w:hint="eastAsia"/>
        </w:rPr>
        <w:t>2</w:t>
      </w:r>
      <w:r>
        <w:rPr>
          <w:rFonts w:hint="eastAsia"/>
        </w:rPr>
        <w:t>个运行中较小的运行的大小</w:t>
      </w:r>
      <w:r>
        <w:rPr>
          <w:rFonts w:hint="eastAsia"/>
        </w:rPr>
        <w:t>.</w:t>
      </w:r>
      <w:r>
        <w:t xml:space="preserve"> </w:t>
      </w:r>
      <w:proofErr w:type="spellStart"/>
      <w:r>
        <w:rPr>
          <w:rFonts w:hint="eastAsia"/>
        </w:rPr>
        <w:t>Timsort</w:t>
      </w:r>
      <w:proofErr w:type="spellEnd"/>
      <w:r>
        <w:rPr>
          <w:rFonts w:hint="eastAsia"/>
        </w:rPr>
        <w:t>算法先将较小的运行复制到这个临时存储空间，然后用原先存储这</w:t>
      </w:r>
      <w:r>
        <w:rPr>
          <w:rFonts w:hint="eastAsia"/>
        </w:rPr>
        <w:t>2</w:t>
      </w:r>
      <w:r>
        <w:rPr>
          <w:rFonts w:hint="eastAsia"/>
        </w:rPr>
        <w:t>个运行的空间来存储合并后的运行。</w:t>
      </w:r>
    </w:p>
    <w:p w14:paraId="52808A38" w14:textId="43648159" w:rsidR="009E082B" w:rsidRDefault="009E082B" w:rsidP="009E082B">
      <w:pPr>
        <w:pStyle w:val="a1"/>
        <w:ind w:firstLine="480"/>
      </w:pPr>
      <w:r w:rsidRPr="009E082B">
        <w:lastRenderedPageBreak/>
        <w:drawing>
          <wp:inline distT="0" distB="0" distL="0" distR="0" wp14:anchorId="78AD9908" wp14:editId="36D4C410">
            <wp:extent cx="5048250" cy="2066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2066925"/>
                    </a:xfrm>
                    <a:prstGeom prst="rect">
                      <a:avLst/>
                    </a:prstGeom>
                  </pic:spPr>
                </pic:pic>
              </a:graphicData>
            </a:graphic>
          </wp:inline>
        </w:drawing>
      </w:r>
    </w:p>
    <w:p w14:paraId="39A0AA9E" w14:textId="77777777" w:rsidR="009E082B" w:rsidRDefault="009E082B" w:rsidP="009E082B">
      <w:pPr>
        <w:pStyle w:val="a1"/>
        <w:ind w:firstLine="480"/>
        <w:rPr>
          <w:rFonts w:hint="eastAsia"/>
        </w:rPr>
      </w:pPr>
      <w:r>
        <w:rPr>
          <w:rFonts w:hint="eastAsia"/>
        </w:rPr>
        <w:t>简单的合并算法是用简单插入算法，依次从左到右或从右到左比较，然后合并</w:t>
      </w:r>
      <w:r>
        <w:rPr>
          <w:rFonts w:hint="eastAsia"/>
        </w:rPr>
        <w:t>2</w:t>
      </w:r>
      <w:r>
        <w:rPr>
          <w:rFonts w:hint="eastAsia"/>
        </w:rPr>
        <w:t>个运行。为了提高效率，</w:t>
      </w:r>
      <w:proofErr w:type="spellStart"/>
      <w:r>
        <w:rPr>
          <w:rFonts w:hint="eastAsia"/>
        </w:rPr>
        <w:t>Timsort</w:t>
      </w:r>
      <w:proofErr w:type="spellEnd"/>
      <w:r>
        <w:rPr>
          <w:rFonts w:hint="eastAsia"/>
        </w:rPr>
        <w:t>用二分插入算法（二进制合并排序）。先用二分查找算法</w:t>
      </w:r>
      <w:r>
        <w:rPr>
          <w:rFonts w:hint="eastAsia"/>
        </w:rPr>
        <w:t>/</w:t>
      </w:r>
      <w:r>
        <w:rPr>
          <w:rFonts w:hint="eastAsia"/>
        </w:rPr>
        <w:t>折半查找算法（</w:t>
      </w:r>
      <w:r>
        <w:rPr>
          <w:rFonts w:hint="eastAsia"/>
        </w:rPr>
        <w:t>binary search</w:t>
      </w:r>
      <w:r>
        <w:rPr>
          <w:rFonts w:hint="eastAsia"/>
        </w:rPr>
        <w:t>）找到插入的位置，然后在插入。</w:t>
      </w:r>
    </w:p>
    <w:p w14:paraId="63BE3BC0" w14:textId="3DE0F2DD" w:rsidR="009E082B" w:rsidRDefault="00BF798F" w:rsidP="009E082B">
      <w:pPr>
        <w:pStyle w:val="a1"/>
        <w:ind w:firstLine="480"/>
      </w:pPr>
      <w:r w:rsidRPr="009E082B">
        <w:drawing>
          <wp:anchor distT="0" distB="0" distL="114300" distR="114300" simplePos="0" relativeHeight="251659776" behindDoc="0" locked="0" layoutInCell="1" allowOverlap="1" wp14:anchorId="07890B4B" wp14:editId="282C4091">
            <wp:simplePos x="0" y="0"/>
            <wp:positionH relativeFrom="column">
              <wp:posOffset>2846070</wp:posOffset>
            </wp:positionH>
            <wp:positionV relativeFrom="paragraph">
              <wp:posOffset>1326515</wp:posOffset>
            </wp:positionV>
            <wp:extent cx="2802255" cy="206629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227" t="2381" r="2071" b="22215"/>
                    <a:stretch/>
                  </pic:blipFill>
                  <pic:spPr bwMode="auto">
                    <a:xfrm>
                      <a:off x="0" y="0"/>
                      <a:ext cx="2802255" cy="2066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082B">
        <w:drawing>
          <wp:anchor distT="0" distB="0" distL="114300" distR="114300" simplePos="0" relativeHeight="251658752" behindDoc="0" locked="0" layoutInCell="1" allowOverlap="1" wp14:anchorId="6873F2BA" wp14:editId="7DB4AA5F">
            <wp:simplePos x="0" y="0"/>
            <wp:positionH relativeFrom="margin">
              <wp:align>left</wp:align>
            </wp:positionH>
            <wp:positionV relativeFrom="paragraph">
              <wp:posOffset>1325707</wp:posOffset>
            </wp:positionV>
            <wp:extent cx="2727960" cy="2164715"/>
            <wp:effectExtent l="0" t="0" r="0" b="698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4355" t="2498" r="853" b="20205"/>
                    <a:stretch/>
                  </pic:blipFill>
                  <pic:spPr bwMode="auto">
                    <a:xfrm>
                      <a:off x="0" y="0"/>
                      <a:ext cx="2727960" cy="2164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082B">
        <w:rPr>
          <w:rFonts w:hint="eastAsia"/>
        </w:rPr>
        <w:t>例如，我们要将</w:t>
      </w:r>
      <w:r w:rsidR="009E082B">
        <w:rPr>
          <w:rFonts w:hint="eastAsia"/>
        </w:rPr>
        <w:t>A</w:t>
      </w:r>
      <w:r w:rsidR="009E082B">
        <w:rPr>
          <w:rFonts w:hint="eastAsia"/>
        </w:rPr>
        <w:t>和</w:t>
      </w:r>
      <w:r w:rsidR="009E082B">
        <w:rPr>
          <w:rFonts w:hint="eastAsia"/>
        </w:rPr>
        <w:t>B</w:t>
      </w:r>
      <w:r w:rsidR="009E082B">
        <w:rPr>
          <w:rFonts w:hint="eastAsia"/>
        </w:rPr>
        <w:t>这</w:t>
      </w:r>
      <w:r w:rsidR="009E082B">
        <w:rPr>
          <w:rFonts w:hint="eastAsia"/>
        </w:rPr>
        <w:t>2</w:t>
      </w:r>
      <w:r w:rsidR="009E082B">
        <w:rPr>
          <w:rFonts w:hint="eastAsia"/>
        </w:rPr>
        <w:t>个</w:t>
      </w:r>
      <w:r w:rsidR="009E082B">
        <w:rPr>
          <w:rFonts w:hint="eastAsia"/>
        </w:rPr>
        <w:t>run</w:t>
      </w:r>
      <w:r w:rsidR="009E082B">
        <w:rPr>
          <w:rFonts w:hint="eastAsia"/>
        </w:rPr>
        <w:t>合并，且</w:t>
      </w:r>
      <w:r w:rsidR="009E082B">
        <w:rPr>
          <w:rFonts w:hint="eastAsia"/>
        </w:rPr>
        <w:t>A</w:t>
      </w:r>
      <w:r w:rsidR="009E082B">
        <w:rPr>
          <w:rFonts w:hint="eastAsia"/>
        </w:rPr>
        <w:t>是较小的</w:t>
      </w:r>
      <w:r w:rsidR="009E082B">
        <w:rPr>
          <w:rFonts w:hint="eastAsia"/>
        </w:rPr>
        <w:t>run</w:t>
      </w:r>
      <w:r w:rsidR="009E082B">
        <w:rPr>
          <w:rFonts w:hint="eastAsia"/>
        </w:rPr>
        <w:t>。因为</w:t>
      </w:r>
      <w:r w:rsidR="009E082B">
        <w:rPr>
          <w:rFonts w:hint="eastAsia"/>
        </w:rPr>
        <w:t>A</w:t>
      </w:r>
      <w:r w:rsidR="009E082B">
        <w:rPr>
          <w:rFonts w:hint="eastAsia"/>
        </w:rPr>
        <w:t>和</w:t>
      </w:r>
      <w:r w:rsidR="009E082B">
        <w:rPr>
          <w:rFonts w:hint="eastAsia"/>
        </w:rPr>
        <w:t>B</w:t>
      </w:r>
      <w:r w:rsidR="009E082B">
        <w:rPr>
          <w:rFonts w:hint="eastAsia"/>
        </w:rPr>
        <w:t>已经分别是排好序的，二分查找会找到乙的第一个元素在一个中何处插入。同样，</w:t>
      </w:r>
      <w:r w:rsidR="009E082B">
        <w:rPr>
          <w:rFonts w:hint="eastAsia"/>
        </w:rPr>
        <w:t>A</w:t>
      </w:r>
      <w:r w:rsidR="009E082B">
        <w:rPr>
          <w:rFonts w:hint="eastAsia"/>
        </w:rPr>
        <w:t>的最后一个元素找到在乙的何处插入，找到以后，</w:t>
      </w:r>
      <w:r w:rsidR="009E082B">
        <w:rPr>
          <w:rFonts w:hint="eastAsia"/>
        </w:rPr>
        <w:t>B</w:t>
      </w:r>
      <w:r w:rsidR="009E082B">
        <w:rPr>
          <w:rFonts w:hint="eastAsia"/>
        </w:rPr>
        <w:t>在这个元素之后的元素就不需要比较了。这种查找可能在随机数中效率不会很高，但是在其他情况下有很高的效率。</w:t>
      </w:r>
    </w:p>
    <w:p w14:paraId="2C075CA8" w14:textId="64A58B61" w:rsidR="009E082B" w:rsidRDefault="009E082B" w:rsidP="00BF798F">
      <w:pPr>
        <w:pStyle w:val="a1"/>
        <w:ind w:firstLine="480"/>
        <w:jc w:val="center"/>
      </w:pPr>
    </w:p>
    <w:p w14:paraId="4EBA2957" w14:textId="56F08511" w:rsidR="009E082B" w:rsidRDefault="009E082B" w:rsidP="00BF798F">
      <w:pPr>
        <w:pStyle w:val="a1"/>
        <w:ind w:firstLine="480"/>
        <w:jc w:val="center"/>
      </w:pPr>
    </w:p>
    <w:p w14:paraId="1407121D" w14:textId="77777777" w:rsidR="009E082B" w:rsidRDefault="009E082B" w:rsidP="009E082B">
      <w:pPr>
        <w:pStyle w:val="a1"/>
        <w:ind w:firstLineChars="0" w:firstLine="0"/>
        <w:rPr>
          <w:rFonts w:hint="eastAsia"/>
        </w:rPr>
      </w:pPr>
    </w:p>
    <w:p w14:paraId="12000747" w14:textId="77777777" w:rsidR="00261432" w:rsidRPr="00965C41" w:rsidRDefault="000C33BC" w:rsidP="0090309B">
      <w:pPr>
        <w:pStyle w:val="1"/>
      </w:pPr>
      <w:r w:rsidRPr="000C33BC">
        <w:rPr>
          <w:rFonts w:hint="eastAsia"/>
        </w:rPr>
        <w:lastRenderedPageBreak/>
        <w:t>串行算法分析与实现</w:t>
      </w:r>
    </w:p>
    <w:p w14:paraId="7980F3C1" w14:textId="01856B1F" w:rsidR="00D226F4" w:rsidRDefault="00261432" w:rsidP="00D226F4">
      <w:pPr>
        <w:pStyle w:val="2"/>
        <w:spacing w:before="120" w:after="120"/>
      </w:pPr>
      <w:r w:rsidRPr="00965C41">
        <w:t xml:space="preserve"> </w:t>
      </w:r>
      <w:r w:rsidR="00B70C0B">
        <w:rPr>
          <w:rFonts w:hint="eastAsia"/>
        </w:rPr>
        <w:t>二分插入排序的设计</w:t>
      </w:r>
    </w:p>
    <w:p w14:paraId="511013DC" w14:textId="7ADFF3FD" w:rsidR="00D226F4" w:rsidRPr="00D226F4" w:rsidRDefault="00D226F4" w:rsidP="00D226F4">
      <w:pPr>
        <w:pStyle w:val="3"/>
        <w:spacing w:before="120" w:after="120"/>
      </w:pPr>
      <w:r w:rsidRPr="00D226F4">
        <w:rPr>
          <w:rFonts w:hint="eastAsia"/>
          <w:szCs w:val="24"/>
        </w:rPr>
        <w:t>二分插入排序的原理</w:t>
      </w:r>
    </w:p>
    <w:p w14:paraId="5209018E" w14:textId="77777777" w:rsidR="00D226F4" w:rsidRDefault="00D226F4" w:rsidP="00D226F4">
      <w:pPr>
        <w:pStyle w:val="a1"/>
        <w:ind w:firstLine="480"/>
        <w:rPr>
          <w:szCs w:val="24"/>
        </w:rPr>
      </w:pPr>
      <w:r w:rsidRPr="00D226F4">
        <w:rPr>
          <w:rFonts w:hint="eastAsia"/>
          <w:szCs w:val="24"/>
        </w:rPr>
        <w:t>由于在直接插入排序过程中，待插入数据左边的序列总是有序的，针对有序序列，就可以用二分法去插入数据了，也就是二分入排序法。适用于数据量比较大的情况。</w:t>
      </w:r>
    </w:p>
    <w:p w14:paraId="4497EA23" w14:textId="3B58A043" w:rsidR="00D226F4" w:rsidRPr="00D226F4" w:rsidRDefault="00D226F4" w:rsidP="00D226F4">
      <w:pPr>
        <w:pStyle w:val="a1"/>
        <w:ind w:firstLine="480"/>
        <w:rPr>
          <w:rFonts w:hint="eastAsia"/>
          <w:szCs w:val="24"/>
        </w:rPr>
      </w:pPr>
      <w:r w:rsidRPr="00D226F4">
        <w:rPr>
          <w:rFonts w:hint="eastAsia"/>
          <w:szCs w:val="24"/>
        </w:rPr>
        <w:t>二分插入排序的算法思想是：</w:t>
      </w:r>
    </w:p>
    <w:p w14:paraId="3AB3A179" w14:textId="77777777" w:rsidR="00D226F4" w:rsidRDefault="00D226F4" w:rsidP="00D226F4">
      <w:pPr>
        <w:pStyle w:val="a1"/>
        <w:numPr>
          <w:ilvl w:val="0"/>
          <w:numId w:val="20"/>
        </w:numPr>
        <w:ind w:firstLineChars="0"/>
        <w:rPr>
          <w:szCs w:val="24"/>
        </w:rPr>
      </w:pPr>
      <w:r w:rsidRPr="00D226F4">
        <w:rPr>
          <w:rFonts w:hint="eastAsia"/>
          <w:szCs w:val="24"/>
        </w:rPr>
        <w:t>计算</w:t>
      </w:r>
      <w:r w:rsidRPr="00D226F4">
        <w:rPr>
          <w:rFonts w:hint="eastAsia"/>
          <w:szCs w:val="24"/>
        </w:rPr>
        <w:t xml:space="preserve"> 0 ~ i-1 </w:t>
      </w:r>
      <w:r w:rsidRPr="00D226F4">
        <w:rPr>
          <w:rFonts w:hint="eastAsia"/>
          <w:szCs w:val="24"/>
        </w:rPr>
        <w:t>的中间点，用</w:t>
      </w:r>
      <w:r w:rsidRPr="00D226F4">
        <w:rPr>
          <w:rFonts w:hint="eastAsia"/>
          <w:szCs w:val="24"/>
        </w:rPr>
        <w:t xml:space="preserve"> </w:t>
      </w:r>
      <w:proofErr w:type="spellStart"/>
      <w:r w:rsidRPr="00D226F4">
        <w:rPr>
          <w:rFonts w:hint="eastAsia"/>
          <w:szCs w:val="24"/>
        </w:rPr>
        <w:t>i</w:t>
      </w:r>
      <w:proofErr w:type="spellEnd"/>
      <w:r w:rsidRPr="00D226F4">
        <w:rPr>
          <w:rFonts w:hint="eastAsia"/>
          <w:szCs w:val="24"/>
        </w:rPr>
        <w:t xml:space="preserve"> </w:t>
      </w:r>
      <w:r w:rsidRPr="00D226F4">
        <w:rPr>
          <w:rFonts w:hint="eastAsia"/>
          <w:szCs w:val="24"/>
        </w:rPr>
        <w:t>索引处的元素与中间值进行比较，如果</w:t>
      </w:r>
      <w:r w:rsidRPr="00D226F4">
        <w:rPr>
          <w:rFonts w:hint="eastAsia"/>
          <w:szCs w:val="24"/>
        </w:rPr>
        <w:t xml:space="preserve"> </w:t>
      </w:r>
      <w:proofErr w:type="spellStart"/>
      <w:r w:rsidRPr="00D226F4">
        <w:rPr>
          <w:rFonts w:hint="eastAsia"/>
          <w:szCs w:val="24"/>
        </w:rPr>
        <w:t>i</w:t>
      </w:r>
      <w:proofErr w:type="spellEnd"/>
      <w:r w:rsidRPr="00D226F4">
        <w:rPr>
          <w:rFonts w:hint="eastAsia"/>
          <w:szCs w:val="24"/>
        </w:rPr>
        <w:t xml:space="preserve"> </w:t>
      </w:r>
      <w:r w:rsidRPr="00D226F4">
        <w:rPr>
          <w:rFonts w:hint="eastAsia"/>
          <w:szCs w:val="24"/>
        </w:rPr>
        <w:t>索引处的元素大，说明要插入的这个元素应该在中间值和刚加入</w:t>
      </w:r>
      <w:proofErr w:type="spellStart"/>
      <w:r w:rsidRPr="00D226F4">
        <w:rPr>
          <w:rFonts w:hint="eastAsia"/>
          <w:szCs w:val="24"/>
        </w:rPr>
        <w:t>i</w:t>
      </w:r>
      <w:proofErr w:type="spellEnd"/>
      <w:r w:rsidRPr="00D226F4">
        <w:rPr>
          <w:rFonts w:hint="eastAsia"/>
          <w:szCs w:val="24"/>
        </w:rPr>
        <w:t>索引之间，反之，就是在刚开始的位置</w:t>
      </w:r>
      <w:r w:rsidRPr="00D226F4">
        <w:rPr>
          <w:rFonts w:hint="eastAsia"/>
          <w:szCs w:val="24"/>
        </w:rPr>
        <w:t xml:space="preserve"> </w:t>
      </w:r>
      <w:r w:rsidRPr="00D226F4">
        <w:rPr>
          <w:rFonts w:hint="eastAsia"/>
          <w:szCs w:val="24"/>
        </w:rPr>
        <w:t>到中间值的位置，这样很简单的完成了折半；</w:t>
      </w:r>
    </w:p>
    <w:p w14:paraId="0477EF37" w14:textId="71B1524B" w:rsidR="00D226F4" w:rsidRDefault="00D226F4" w:rsidP="00D226F4">
      <w:pPr>
        <w:pStyle w:val="a1"/>
        <w:numPr>
          <w:ilvl w:val="0"/>
          <w:numId w:val="20"/>
        </w:numPr>
        <w:ind w:firstLineChars="0"/>
        <w:rPr>
          <w:szCs w:val="24"/>
        </w:rPr>
      </w:pPr>
      <w:r w:rsidRPr="00D226F4">
        <w:rPr>
          <w:rFonts w:hint="eastAsia"/>
          <w:szCs w:val="24"/>
        </w:rPr>
        <w:t>在相应的半个范围里面找插入的位置时，不断的用</w:t>
      </w:r>
      <w:r>
        <w:rPr>
          <w:rFonts w:hint="eastAsia"/>
          <w:szCs w:val="24"/>
        </w:rPr>
        <w:t>上一步</w:t>
      </w:r>
      <w:r w:rsidRPr="00D226F4">
        <w:rPr>
          <w:rFonts w:hint="eastAsia"/>
          <w:szCs w:val="24"/>
        </w:rPr>
        <w:t>缩小范围，不停的折半，范围依次缩小为</w:t>
      </w:r>
      <w:r w:rsidRPr="00D226F4">
        <w:rPr>
          <w:rFonts w:hint="eastAsia"/>
          <w:szCs w:val="24"/>
        </w:rPr>
        <w:t xml:space="preserve"> 1/2 1/4 1/8 .......</w:t>
      </w:r>
      <w:r w:rsidRPr="00D226F4">
        <w:rPr>
          <w:rFonts w:hint="eastAsia"/>
          <w:szCs w:val="24"/>
        </w:rPr>
        <w:t>快速的确定出第</w:t>
      </w:r>
      <w:r w:rsidRPr="00D226F4">
        <w:rPr>
          <w:rFonts w:hint="eastAsia"/>
          <w:szCs w:val="24"/>
        </w:rPr>
        <w:t xml:space="preserve"> </w:t>
      </w:r>
      <w:proofErr w:type="spellStart"/>
      <w:r w:rsidRPr="00D226F4">
        <w:rPr>
          <w:rFonts w:hint="eastAsia"/>
          <w:szCs w:val="24"/>
        </w:rPr>
        <w:t>i</w:t>
      </w:r>
      <w:proofErr w:type="spellEnd"/>
      <w:r w:rsidRPr="00D226F4">
        <w:rPr>
          <w:rFonts w:hint="eastAsia"/>
          <w:szCs w:val="24"/>
        </w:rPr>
        <w:t xml:space="preserve"> </w:t>
      </w:r>
      <w:proofErr w:type="gramStart"/>
      <w:r w:rsidRPr="00D226F4">
        <w:rPr>
          <w:rFonts w:hint="eastAsia"/>
          <w:szCs w:val="24"/>
        </w:rPr>
        <w:t>个</w:t>
      </w:r>
      <w:proofErr w:type="gramEnd"/>
      <w:r w:rsidRPr="00D226F4">
        <w:rPr>
          <w:rFonts w:hint="eastAsia"/>
          <w:szCs w:val="24"/>
        </w:rPr>
        <w:t>元素要插在什么地方；</w:t>
      </w:r>
    </w:p>
    <w:p w14:paraId="7CA0336F" w14:textId="686E3320" w:rsidR="00D226F4" w:rsidRDefault="00D226F4" w:rsidP="00D226F4">
      <w:pPr>
        <w:pStyle w:val="a1"/>
        <w:numPr>
          <w:ilvl w:val="0"/>
          <w:numId w:val="20"/>
        </w:numPr>
        <w:ind w:firstLineChars="0"/>
        <w:rPr>
          <w:szCs w:val="24"/>
        </w:rPr>
      </w:pPr>
      <w:r w:rsidRPr="00D226F4">
        <w:rPr>
          <w:rFonts w:hint="eastAsia"/>
          <w:szCs w:val="24"/>
        </w:rPr>
        <w:t>确定位置之后，将整个序列后移，并将元素插入到相应位置。</w:t>
      </w:r>
    </w:p>
    <w:p w14:paraId="66AC5107" w14:textId="3A06EEED" w:rsidR="005C546E" w:rsidRPr="00D226F4" w:rsidRDefault="005C546E" w:rsidP="005C546E">
      <w:pPr>
        <w:pStyle w:val="3"/>
        <w:spacing w:before="120" w:after="120"/>
        <w:rPr>
          <w:rFonts w:hint="eastAsia"/>
        </w:rPr>
      </w:pPr>
      <w:r w:rsidRPr="00D226F4">
        <w:rPr>
          <w:rFonts w:hint="eastAsia"/>
          <w:szCs w:val="24"/>
        </w:rPr>
        <w:t>二分插入排序的</w:t>
      </w:r>
      <w:r>
        <w:rPr>
          <w:rFonts w:hint="eastAsia"/>
          <w:szCs w:val="24"/>
        </w:rPr>
        <w:t>实现</w:t>
      </w:r>
    </w:p>
    <w:p w14:paraId="35889A6D" w14:textId="0820B2C7" w:rsidR="00261432" w:rsidRDefault="00D226F4" w:rsidP="00D226F4">
      <w:pPr>
        <w:pStyle w:val="a1"/>
        <w:ind w:firstLine="480"/>
        <w:rPr>
          <w:szCs w:val="24"/>
        </w:rPr>
      </w:pPr>
      <w:r>
        <w:rPr>
          <w:rFonts w:hint="eastAsia"/>
          <w:szCs w:val="24"/>
        </w:rPr>
        <w:t>这里由于电脑</w:t>
      </w:r>
      <w:r>
        <w:rPr>
          <w:rFonts w:hint="eastAsia"/>
          <w:szCs w:val="24"/>
        </w:rPr>
        <w:t>C</w:t>
      </w:r>
      <w:r>
        <w:rPr>
          <w:szCs w:val="24"/>
        </w:rPr>
        <w:t>PU</w:t>
      </w:r>
      <w:r>
        <w:rPr>
          <w:rFonts w:hint="eastAsia"/>
          <w:szCs w:val="24"/>
        </w:rPr>
        <w:t>限制，我们决定在</w:t>
      </w:r>
      <w:r>
        <w:rPr>
          <w:rFonts w:hint="eastAsia"/>
          <w:szCs w:val="24"/>
        </w:rPr>
        <w:t>n</w:t>
      </w:r>
      <w:r>
        <w:rPr>
          <w:szCs w:val="24"/>
        </w:rPr>
        <w:t>&lt;100</w:t>
      </w:r>
      <w:r>
        <w:rPr>
          <w:rFonts w:hint="eastAsia"/>
          <w:szCs w:val="24"/>
        </w:rPr>
        <w:t>的时候使用二分插入排序来处理。</w:t>
      </w:r>
      <w:r w:rsidR="00214B80">
        <w:rPr>
          <w:rFonts w:hint="eastAsia"/>
          <w:szCs w:val="24"/>
        </w:rPr>
        <w:t>其中插入排序的代码实现如下：</w:t>
      </w:r>
    </w:p>
    <w:p w14:paraId="46A96184" w14:textId="77777777" w:rsidR="00214B80" w:rsidRPr="00214B80" w:rsidRDefault="00214B80" w:rsidP="00214B80">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4B80">
        <w:rPr>
          <w:rFonts w:ascii="Consolas" w:hAnsi="Consolas" w:cs="宋体"/>
          <w:b/>
          <w:bCs/>
          <w:color w:val="006699"/>
          <w:kern w:val="0"/>
          <w:sz w:val="18"/>
          <w:szCs w:val="18"/>
          <w:bdr w:val="none" w:sz="0" w:space="0" w:color="auto" w:frame="1"/>
        </w:rPr>
        <w:t>void</w:t>
      </w:r>
      <w:r w:rsidRPr="00214B80">
        <w:rPr>
          <w:rFonts w:ascii="Consolas" w:hAnsi="Consolas" w:cs="宋体"/>
          <w:color w:val="000000"/>
          <w:kern w:val="0"/>
          <w:sz w:val="18"/>
          <w:szCs w:val="18"/>
          <w:bdr w:val="none" w:sz="0" w:space="0" w:color="auto" w:frame="1"/>
        </w:rPr>
        <w:t> </w:t>
      </w:r>
      <w:proofErr w:type="spellStart"/>
      <w:r w:rsidRPr="00214B80">
        <w:rPr>
          <w:rFonts w:ascii="Consolas" w:hAnsi="Consolas" w:cs="宋体"/>
          <w:color w:val="000000"/>
          <w:kern w:val="0"/>
          <w:sz w:val="18"/>
          <w:szCs w:val="18"/>
          <w:bdr w:val="none" w:sz="0" w:space="0" w:color="auto" w:frame="1"/>
        </w:rPr>
        <w:t>insert_</w:t>
      </w:r>
      <w:proofErr w:type="gramStart"/>
      <w:r w:rsidRPr="00214B80">
        <w:rPr>
          <w:rFonts w:ascii="Consolas" w:hAnsi="Consolas" w:cs="宋体"/>
          <w:color w:val="000000"/>
          <w:kern w:val="0"/>
          <w:sz w:val="18"/>
          <w:szCs w:val="18"/>
          <w:bdr w:val="none" w:sz="0" w:space="0" w:color="auto" w:frame="1"/>
        </w:rPr>
        <w:t>sort</w:t>
      </w:r>
      <w:proofErr w:type="spellEnd"/>
      <w:r w:rsidRPr="00214B80">
        <w:rPr>
          <w:rFonts w:ascii="Consolas" w:hAnsi="Consolas" w:cs="宋体"/>
          <w:color w:val="000000"/>
          <w:kern w:val="0"/>
          <w:sz w:val="18"/>
          <w:szCs w:val="18"/>
          <w:bdr w:val="none" w:sz="0" w:space="0" w:color="auto" w:frame="1"/>
        </w:rPr>
        <w:t>(</w:t>
      </w:r>
      <w:proofErr w:type="gramEnd"/>
      <w:r w:rsidRPr="00214B80">
        <w:rPr>
          <w:rFonts w:ascii="Consolas" w:hAnsi="Consolas" w:cs="宋体"/>
          <w:b/>
          <w:bCs/>
          <w:color w:val="2E8B57"/>
          <w:kern w:val="0"/>
          <w:sz w:val="18"/>
          <w:szCs w:val="18"/>
          <w:bdr w:val="none" w:sz="0" w:space="0" w:color="auto" w:frame="1"/>
        </w:rPr>
        <w:t>int</w:t>
      </w:r>
      <w:r w:rsidRPr="00214B80">
        <w:rPr>
          <w:rFonts w:ascii="Consolas" w:hAnsi="Consolas" w:cs="宋体"/>
          <w:color w:val="000000"/>
          <w:kern w:val="0"/>
          <w:sz w:val="18"/>
          <w:szCs w:val="18"/>
          <w:bdr w:val="none" w:sz="0" w:space="0" w:color="auto" w:frame="1"/>
        </w:rPr>
        <w:t> a[], </w:t>
      </w:r>
      <w:r w:rsidRPr="00214B80">
        <w:rPr>
          <w:rFonts w:ascii="Consolas" w:hAnsi="Consolas" w:cs="宋体"/>
          <w:b/>
          <w:bCs/>
          <w:color w:val="2E8B57"/>
          <w:kern w:val="0"/>
          <w:sz w:val="18"/>
          <w:szCs w:val="18"/>
          <w:bdr w:val="none" w:sz="0" w:space="0" w:color="auto" w:frame="1"/>
        </w:rPr>
        <w:t>int</w:t>
      </w:r>
      <w:r w:rsidRPr="00214B80">
        <w:rPr>
          <w:rFonts w:ascii="Consolas" w:hAnsi="Consolas" w:cs="宋体"/>
          <w:color w:val="000000"/>
          <w:kern w:val="0"/>
          <w:sz w:val="18"/>
          <w:szCs w:val="18"/>
          <w:bdr w:val="none" w:sz="0" w:space="0" w:color="auto" w:frame="1"/>
        </w:rPr>
        <w:t> n) {  </w:t>
      </w:r>
    </w:p>
    <w:p w14:paraId="6B0EDD5E" w14:textId="77777777" w:rsidR="00214B80" w:rsidRPr="00214B80" w:rsidRDefault="00214B80" w:rsidP="00214B80">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w:t>
      </w:r>
      <w:r w:rsidRPr="00214B80">
        <w:rPr>
          <w:rFonts w:ascii="Consolas" w:hAnsi="Consolas" w:cs="宋体"/>
          <w:b/>
          <w:bCs/>
          <w:color w:val="2E8B57"/>
          <w:kern w:val="0"/>
          <w:sz w:val="18"/>
          <w:szCs w:val="18"/>
          <w:bdr w:val="none" w:sz="0" w:space="0" w:color="auto" w:frame="1"/>
        </w:rPr>
        <w:t>int</w:t>
      </w:r>
      <w:r w:rsidRPr="00214B80">
        <w:rPr>
          <w:rFonts w:ascii="Consolas" w:hAnsi="Consolas" w:cs="宋体"/>
          <w:color w:val="000000"/>
          <w:kern w:val="0"/>
          <w:sz w:val="18"/>
          <w:szCs w:val="18"/>
          <w:bdr w:val="none" w:sz="0" w:space="0" w:color="auto" w:frame="1"/>
        </w:rPr>
        <w:t> </w:t>
      </w:r>
      <w:proofErr w:type="spellStart"/>
      <w:r w:rsidRPr="00214B80">
        <w:rPr>
          <w:rFonts w:ascii="Consolas" w:hAnsi="Consolas" w:cs="宋体"/>
          <w:color w:val="000000"/>
          <w:kern w:val="0"/>
          <w:sz w:val="18"/>
          <w:szCs w:val="18"/>
          <w:bdr w:val="none" w:sz="0" w:space="0" w:color="auto" w:frame="1"/>
        </w:rPr>
        <w:t>i</w:t>
      </w:r>
      <w:proofErr w:type="spellEnd"/>
      <w:r w:rsidRPr="00214B80">
        <w:rPr>
          <w:rFonts w:ascii="Consolas" w:hAnsi="Consolas" w:cs="宋体"/>
          <w:color w:val="000000"/>
          <w:kern w:val="0"/>
          <w:sz w:val="18"/>
          <w:szCs w:val="18"/>
          <w:bdr w:val="none" w:sz="0" w:space="0" w:color="auto" w:frame="1"/>
        </w:rPr>
        <w:t>, j, temp, low, high, </w:t>
      </w:r>
      <w:proofErr w:type="gramStart"/>
      <w:r w:rsidRPr="00214B80">
        <w:rPr>
          <w:rFonts w:ascii="Consolas" w:hAnsi="Consolas" w:cs="宋体"/>
          <w:color w:val="000000"/>
          <w:kern w:val="0"/>
          <w:sz w:val="18"/>
          <w:szCs w:val="18"/>
          <w:bdr w:val="none" w:sz="0" w:space="0" w:color="auto" w:frame="1"/>
        </w:rPr>
        <w:t>m;</w:t>
      </w:r>
      <w:proofErr w:type="gramEnd"/>
      <w:r w:rsidRPr="00214B80">
        <w:rPr>
          <w:rFonts w:ascii="Consolas" w:hAnsi="Consolas" w:cs="宋体"/>
          <w:color w:val="000000"/>
          <w:kern w:val="0"/>
          <w:sz w:val="18"/>
          <w:szCs w:val="18"/>
          <w:bdr w:val="none" w:sz="0" w:space="0" w:color="auto" w:frame="1"/>
        </w:rPr>
        <w:t>  </w:t>
      </w:r>
    </w:p>
    <w:p w14:paraId="344F45E0" w14:textId="77777777" w:rsidR="00214B80" w:rsidRPr="00214B80" w:rsidRDefault="00214B80" w:rsidP="00214B80">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w:t>
      </w:r>
      <w:r w:rsidRPr="00214B80">
        <w:rPr>
          <w:rFonts w:ascii="Consolas" w:hAnsi="Consolas" w:cs="宋体"/>
          <w:b/>
          <w:bCs/>
          <w:color w:val="006699"/>
          <w:kern w:val="0"/>
          <w:sz w:val="18"/>
          <w:szCs w:val="18"/>
          <w:bdr w:val="none" w:sz="0" w:space="0" w:color="auto" w:frame="1"/>
        </w:rPr>
        <w:t>for</w:t>
      </w:r>
      <w:r w:rsidRPr="00214B80">
        <w:rPr>
          <w:rFonts w:ascii="Consolas" w:hAnsi="Consolas" w:cs="宋体"/>
          <w:color w:val="000000"/>
          <w:kern w:val="0"/>
          <w:sz w:val="18"/>
          <w:szCs w:val="18"/>
          <w:bdr w:val="none" w:sz="0" w:space="0" w:color="auto" w:frame="1"/>
        </w:rPr>
        <w:t> (</w:t>
      </w:r>
      <w:proofErr w:type="spellStart"/>
      <w:r w:rsidRPr="00214B80">
        <w:rPr>
          <w:rFonts w:ascii="Consolas" w:hAnsi="Consolas" w:cs="宋体"/>
          <w:color w:val="000000"/>
          <w:kern w:val="0"/>
          <w:sz w:val="18"/>
          <w:szCs w:val="18"/>
          <w:bdr w:val="none" w:sz="0" w:space="0" w:color="auto" w:frame="1"/>
        </w:rPr>
        <w:t>i</w:t>
      </w:r>
      <w:proofErr w:type="spellEnd"/>
      <w:r w:rsidRPr="00214B80">
        <w:rPr>
          <w:rFonts w:ascii="Consolas" w:hAnsi="Consolas" w:cs="宋体"/>
          <w:color w:val="000000"/>
          <w:kern w:val="0"/>
          <w:sz w:val="18"/>
          <w:szCs w:val="18"/>
          <w:bdr w:val="none" w:sz="0" w:space="0" w:color="auto" w:frame="1"/>
        </w:rPr>
        <w:t> = 1; </w:t>
      </w:r>
      <w:proofErr w:type="spellStart"/>
      <w:r w:rsidRPr="00214B80">
        <w:rPr>
          <w:rFonts w:ascii="Consolas" w:hAnsi="Consolas" w:cs="宋体"/>
          <w:color w:val="000000"/>
          <w:kern w:val="0"/>
          <w:sz w:val="18"/>
          <w:szCs w:val="18"/>
          <w:bdr w:val="none" w:sz="0" w:space="0" w:color="auto" w:frame="1"/>
        </w:rPr>
        <w:t>i</w:t>
      </w:r>
      <w:proofErr w:type="spellEnd"/>
      <w:r w:rsidRPr="00214B80">
        <w:rPr>
          <w:rFonts w:ascii="Consolas" w:hAnsi="Consolas" w:cs="宋体"/>
          <w:color w:val="000000"/>
          <w:kern w:val="0"/>
          <w:sz w:val="18"/>
          <w:szCs w:val="18"/>
          <w:bdr w:val="none" w:sz="0" w:space="0" w:color="auto" w:frame="1"/>
        </w:rPr>
        <w:t> &lt; n; ++</w:t>
      </w:r>
      <w:proofErr w:type="spellStart"/>
      <w:r w:rsidRPr="00214B80">
        <w:rPr>
          <w:rFonts w:ascii="Consolas" w:hAnsi="Consolas" w:cs="宋体"/>
          <w:color w:val="000000"/>
          <w:kern w:val="0"/>
          <w:sz w:val="18"/>
          <w:szCs w:val="18"/>
          <w:bdr w:val="none" w:sz="0" w:space="0" w:color="auto" w:frame="1"/>
        </w:rPr>
        <w:t>i</w:t>
      </w:r>
      <w:proofErr w:type="spellEnd"/>
      <w:r w:rsidRPr="00214B80">
        <w:rPr>
          <w:rFonts w:ascii="Consolas" w:hAnsi="Consolas" w:cs="宋体"/>
          <w:color w:val="000000"/>
          <w:kern w:val="0"/>
          <w:sz w:val="18"/>
          <w:szCs w:val="18"/>
          <w:bdr w:val="none" w:sz="0" w:space="0" w:color="auto" w:frame="1"/>
        </w:rPr>
        <w:t>) {  </w:t>
      </w:r>
    </w:p>
    <w:p w14:paraId="60387D69" w14:textId="77777777" w:rsidR="00214B80" w:rsidRPr="00214B80" w:rsidRDefault="00214B80" w:rsidP="00214B80">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temp = a[</w:t>
      </w:r>
      <w:proofErr w:type="spellStart"/>
      <w:r w:rsidRPr="00214B80">
        <w:rPr>
          <w:rFonts w:ascii="Consolas" w:hAnsi="Consolas" w:cs="宋体"/>
          <w:color w:val="000000"/>
          <w:kern w:val="0"/>
          <w:sz w:val="18"/>
          <w:szCs w:val="18"/>
          <w:bdr w:val="none" w:sz="0" w:space="0" w:color="auto" w:frame="1"/>
        </w:rPr>
        <w:t>i</w:t>
      </w:r>
      <w:proofErr w:type="spellEnd"/>
      <w:proofErr w:type="gramStart"/>
      <w:r w:rsidRPr="00214B80">
        <w:rPr>
          <w:rFonts w:ascii="Consolas" w:hAnsi="Consolas" w:cs="宋体"/>
          <w:color w:val="000000"/>
          <w:kern w:val="0"/>
          <w:sz w:val="18"/>
          <w:szCs w:val="18"/>
          <w:bdr w:val="none" w:sz="0" w:space="0" w:color="auto" w:frame="1"/>
        </w:rPr>
        <w:t>];</w:t>
      </w:r>
      <w:proofErr w:type="gramEnd"/>
      <w:r w:rsidRPr="00214B80">
        <w:rPr>
          <w:rFonts w:ascii="Consolas" w:hAnsi="Consolas" w:cs="宋体"/>
          <w:color w:val="000000"/>
          <w:kern w:val="0"/>
          <w:sz w:val="18"/>
          <w:szCs w:val="18"/>
          <w:bdr w:val="none" w:sz="0" w:space="0" w:color="auto" w:frame="1"/>
        </w:rPr>
        <w:t>  </w:t>
      </w:r>
    </w:p>
    <w:p w14:paraId="72301995" w14:textId="77777777" w:rsidR="00214B80" w:rsidRPr="00214B80" w:rsidRDefault="00214B80" w:rsidP="00214B80">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low = </w:t>
      </w:r>
      <w:proofErr w:type="gramStart"/>
      <w:r w:rsidRPr="00214B80">
        <w:rPr>
          <w:rFonts w:ascii="Consolas" w:hAnsi="Consolas" w:cs="宋体"/>
          <w:color w:val="000000"/>
          <w:kern w:val="0"/>
          <w:sz w:val="18"/>
          <w:szCs w:val="18"/>
          <w:bdr w:val="none" w:sz="0" w:space="0" w:color="auto" w:frame="1"/>
        </w:rPr>
        <w:t>0;</w:t>
      </w:r>
      <w:proofErr w:type="gramEnd"/>
      <w:r w:rsidRPr="00214B80">
        <w:rPr>
          <w:rFonts w:ascii="Consolas" w:hAnsi="Consolas" w:cs="宋体"/>
          <w:color w:val="000000"/>
          <w:kern w:val="0"/>
          <w:sz w:val="18"/>
          <w:szCs w:val="18"/>
          <w:bdr w:val="none" w:sz="0" w:space="0" w:color="auto" w:frame="1"/>
        </w:rPr>
        <w:t>  </w:t>
      </w:r>
    </w:p>
    <w:p w14:paraId="3A524D4F" w14:textId="77777777" w:rsidR="00214B80" w:rsidRPr="00214B80" w:rsidRDefault="00214B80" w:rsidP="00214B80">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high = </w:t>
      </w:r>
      <w:proofErr w:type="spellStart"/>
      <w:r w:rsidRPr="00214B80">
        <w:rPr>
          <w:rFonts w:ascii="Consolas" w:hAnsi="Consolas" w:cs="宋体"/>
          <w:color w:val="000000"/>
          <w:kern w:val="0"/>
          <w:sz w:val="18"/>
          <w:szCs w:val="18"/>
          <w:bdr w:val="none" w:sz="0" w:space="0" w:color="auto" w:frame="1"/>
        </w:rPr>
        <w:t>i</w:t>
      </w:r>
      <w:proofErr w:type="spellEnd"/>
      <w:r w:rsidRPr="00214B80">
        <w:rPr>
          <w:rFonts w:ascii="Consolas" w:hAnsi="Consolas" w:cs="宋体"/>
          <w:color w:val="000000"/>
          <w:kern w:val="0"/>
          <w:sz w:val="18"/>
          <w:szCs w:val="18"/>
          <w:bdr w:val="none" w:sz="0" w:space="0" w:color="auto" w:frame="1"/>
        </w:rPr>
        <w:t> - </w:t>
      </w:r>
      <w:proofErr w:type="gramStart"/>
      <w:r w:rsidRPr="00214B80">
        <w:rPr>
          <w:rFonts w:ascii="Consolas" w:hAnsi="Consolas" w:cs="宋体"/>
          <w:color w:val="000000"/>
          <w:kern w:val="0"/>
          <w:sz w:val="18"/>
          <w:szCs w:val="18"/>
          <w:bdr w:val="none" w:sz="0" w:space="0" w:color="auto" w:frame="1"/>
        </w:rPr>
        <w:t>1;</w:t>
      </w:r>
      <w:proofErr w:type="gramEnd"/>
      <w:r w:rsidRPr="00214B80">
        <w:rPr>
          <w:rFonts w:ascii="Consolas" w:hAnsi="Consolas" w:cs="宋体"/>
          <w:color w:val="000000"/>
          <w:kern w:val="0"/>
          <w:sz w:val="18"/>
          <w:szCs w:val="18"/>
          <w:bdr w:val="none" w:sz="0" w:space="0" w:color="auto" w:frame="1"/>
        </w:rPr>
        <w:t>  </w:t>
      </w:r>
    </w:p>
    <w:p w14:paraId="026CA3FF" w14:textId="77777777" w:rsidR="00214B80" w:rsidRPr="00214B80" w:rsidRDefault="00214B80" w:rsidP="00214B80">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w:t>
      </w:r>
      <w:r w:rsidRPr="00214B80">
        <w:rPr>
          <w:rFonts w:ascii="Consolas" w:hAnsi="Consolas" w:cs="宋体"/>
          <w:b/>
          <w:bCs/>
          <w:color w:val="006699"/>
          <w:kern w:val="0"/>
          <w:sz w:val="18"/>
          <w:szCs w:val="18"/>
          <w:bdr w:val="none" w:sz="0" w:space="0" w:color="auto" w:frame="1"/>
        </w:rPr>
        <w:t>while</w:t>
      </w:r>
      <w:r w:rsidRPr="00214B80">
        <w:rPr>
          <w:rFonts w:ascii="Consolas" w:hAnsi="Consolas" w:cs="宋体"/>
          <w:color w:val="000000"/>
          <w:kern w:val="0"/>
          <w:sz w:val="18"/>
          <w:szCs w:val="18"/>
          <w:bdr w:val="none" w:sz="0" w:space="0" w:color="auto" w:frame="1"/>
        </w:rPr>
        <w:t> (low &lt;= high) {  </w:t>
      </w:r>
    </w:p>
    <w:p w14:paraId="1CDC2E61" w14:textId="77777777" w:rsidR="00214B80" w:rsidRPr="00214B80" w:rsidRDefault="00214B80" w:rsidP="00214B80">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m = (low + high) / </w:t>
      </w:r>
      <w:proofErr w:type="gramStart"/>
      <w:r w:rsidRPr="00214B80">
        <w:rPr>
          <w:rFonts w:ascii="Consolas" w:hAnsi="Consolas" w:cs="宋体"/>
          <w:color w:val="000000"/>
          <w:kern w:val="0"/>
          <w:sz w:val="18"/>
          <w:szCs w:val="18"/>
          <w:bdr w:val="none" w:sz="0" w:space="0" w:color="auto" w:frame="1"/>
        </w:rPr>
        <w:t>2;</w:t>
      </w:r>
      <w:proofErr w:type="gramEnd"/>
      <w:r w:rsidRPr="00214B80">
        <w:rPr>
          <w:rFonts w:ascii="Consolas" w:hAnsi="Consolas" w:cs="宋体"/>
          <w:color w:val="000000"/>
          <w:kern w:val="0"/>
          <w:sz w:val="18"/>
          <w:szCs w:val="18"/>
          <w:bdr w:val="none" w:sz="0" w:space="0" w:color="auto" w:frame="1"/>
        </w:rPr>
        <w:t>  </w:t>
      </w:r>
    </w:p>
    <w:p w14:paraId="45EBF052" w14:textId="77777777" w:rsidR="00214B80" w:rsidRPr="00214B80" w:rsidRDefault="00214B80" w:rsidP="00214B80">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w:t>
      </w:r>
      <w:r w:rsidRPr="00214B80">
        <w:rPr>
          <w:rFonts w:ascii="Consolas" w:hAnsi="Consolas" w:cs="宋体"/>
          <w:b/>
          <w:bCs/>
          <w:color w:val="006699"/>
          <w:kern w:val="0"/>
          <w:sz w:val="18"/>
          <w:szCs w:val="18"/>
          <w:bdr w:val="none" w:sz="0" w:space="0" w:color="auto" w:frame="1"/>
        </w:rPr>
        <w:t>if</w:t>
      </w:r>
      <w:r w:rsidRPr="00214B80">
        <w:rPr>
          <w:rFonts w:ascii="Consolas" w:hAnsi="Consolas" w:cs="宋体"/>
          <w:color w:val="000000"/>
          <w:kern w:val="0"/>
          <w:sz w:val="18"/>
          <w:szCs w:val="18"/>
          <w:bdr w:val="none" w:sz="0" w:space="0" w:color="auto" w:frame="1"/>
        </w:rPr>
        <w:t> (temp &lt; a[m]) {  </w:t>
      </w:r>
    </w:p>
    <w:p w14:paraId="076F434C" w14:textId="77777777" w:rsidR="00214B80" w:rsidRPr="00214B80" w:rsidRDefault="00214B80" w:rsidP="00214B80">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high = m - </w:t>
      </w:r>
      <w:proofErr w:type="gramStart"/>
      <w:r w:rsidRPr="00214B80">
        <w:rPr>
          <w:rFonts w:ascii="Consolas" w:hAnsi="Consolas" w:cs="宋体"/>
          <w:color w:val="000000"/>
          <w:kern w:val="0"/>
          <w:sz w:val="18"/>
          <w:szCs w:val="18"/>
          <w:bdr w:val="none" w:sz="0" w:space="0" w:color="auto" w:frame="1"/>
        </w:rPr>
        <w:t>1;</w:t>
      </w:r>
      <w:proofErr w:type="gramEnd"/>
      <w:r w:rsidRPr="00214B80">
        <w:rPr>
          <w:rFonts w:ascii="Consolas" w:hAnsi="Consolas" w:cs="宋体"/>
          <w:color w:val="000000"/>
          <w:kern w:val="0"/>
          <w:sz w:val="18"/>
          <w:szCs w:val="18"/>
          <w:bdr w:val="none" w:sz="0" w:space="0" w:color="auto" w:frame="1"/>
        </w:rPr>
        <w:t>  </w:t>
      </w:r>
    </w:p>
    <w:p w14:paraId="5275755A" w14:textId="77777777" w:rsidR="00214B80" w:rsidRPr="00214B80" w:rsidRDefault="00214B80" w:rsidP="00214B80">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 </w:t>
      </w:r>
      <w:r w:rsidRPr="00214B80">
        <w:rPr>
          <w:rFonts w:ascii="Consolas" w:hAnsi="Consolas" w:cs="宋体"/>
          <w:b/>
          <w:bCs/>
          <w:color w:val="006699"/>
          <w:kern w:val="0"/>
          <w:sz w:val="18"/>
          <w:szCs w:val="18"/>
          <w:bdr w:val="none" w:sz="0" w:space="0" w:color="auto" w:frame="1"/>
        </w:rPr>
        <w:t>else</w:t>
      </w:r>
      <w:r w:rsidRPr="00214B80">
        <w:rPr>
          <w:rFonts w:ascii="Consolas" w:hAnsi="Consolas" w:cs="宋体"/>
          <w:color w:val="000000"/>
          <w:kern w:val="0"/>
          <w:sz w:val="18"/>
          <w:szCs w:val="18"/>
          <w:bdr w:val="none" w:sz="0" w:space="0" w:color="auto" w:frame="1"/>
        </w:rPr>
        <w:t> {  </w:t>
      </w:r>
    </w:p>
    <w:p w14:paraId="7F23E71E" w14:textId="77777777" w:rsidR="00214B80" w:rsidRPr="00214B80" w:rsidRDefault="00214B80" w:rsidP="00214B80">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low = m + </w:t>
      </w:r>
      <w:proofErr w:type="gramStart"/>
      <w:r w:rsidRPr="00214B80">
        <w:rPr>
          <w:rFonts w:ascii="Consolas" w:hAnsi="Consolas" w:cs="宋体"/>
          <w:color w:val="000000"/>
          <w:kern w:val="0"/>
          <w:sz w:val="18"/>
          <w:szCs w:val="18"/>
          <w:bdr w:val="none" w:sz="0" w:space="0" w:color="auto" w:frame="1"/>
        </w:rPr>
        <w:t>1;</w:t>
      </w:r>
      <w:proofErr w:type="gramEnd"/>
      <w:r w:rsidRPr="00214B80">
        <w:rPr>
          <w:rFonts w:ascii="Consolas" w:hAnsi="Consolas" w:cs="宋体"/>
          <w:color w:val="000000"/>
          <w:kern w:val="0"/>
          <w:sz w:val="18"/>
          <w:szCs w:val="18"/>
          <w:bdr w:val="none" w:sz="0" w:space="0" w:color="auto" w:frame="1"/>
        </w:rPr>
        <w:t>  </w:t>
      </w:r>
    </w:p>
    <w:p w14:paraId="1F66598B" w14:textId="77777777" w:rsidR="00214B80" w:rsidRPr="00214B80" w:rsidRDefault="00214B80" w:rsidP="00214B80">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  </w:t>
      </w:r>
    </w:p>
    <w:p w14:paraId="3485F5D9" w14:textId="77777777" w:rsidR="00214B80" w:rsidRPr="00214B80" w:rsidRDefault="00214B80" w:rsidP="00214B80">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  </w:t>
      </w:r>
    </w:p>
    <w:p w14:paraId="12356332" w14:textId="77777777" w:rsidR="00214B80" w:rsidRPr="00214B80" w:rsidRDefault="00214B80" w:rsidP="00214B80">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w:t>
      </w:r>
      <w:r w:rsidRPr="00214B80">
        <w:rPr>
          <w:rFonts w:ascii="Consolas" w:hAnsi="Consolas" w:cs="宋体"/>
          <w:b/>
          <w:bCs/>
          <w:color w:val="006699"/>
          <w:kern w:val="0"/>
          <w:sz w:val="18"/>
          <w:szCs w:val="18"/>
          <w:bdr w:val="none" w:sz="0" w:space="0" w:color="auto" w:frame="1"/>
        </w:rPr>
        <w:t>for</w:t>
      </w:r>
      <w:r w:rsidRPr="00214B80">
        <w:rPr>
          <w:rFonts w:ascii="Consolas" w:hAnsi="Consolas" w:cs="宋体"/>
          <w:color w:val="000000"/>
          <w:kern w:val="0"/>
          <w:sz w:val="18"/>
          <w:szCs w:val="18"/>
          <w:bdr w:val="none" w:sz="0" w:space="0" w:color="auto" w:frame="1"/>
        </w:rPr>
        <w:t> (j = </w:t>
      </w:r>
      <w:proofErr w:type="spellStart"/>
      <w:r w:rsidRPr="00214B80">
        <w:rPr>
          <w:rFonts w:ascii="Consolas" w:hAnsi="Consolas" w:cs="宋体"/>
          <w:color w:val="000000"/>
          <w:kern w:val="0"/>
          <w:sz w:val="18"/>
          <w:szCs w:val="18"/>
          <w:bdr w:val="none" w:sz="0" w:space="0" w:color="auto" w:frame="1"/>
        </w:rPr>
        <w:t>i</w:t>
      </w:r>
      <w:proofErr w:type="spellEnd"/>
      <w:r w:rsidRPr="00214B80">
        <w:rPr>
          <w:rFonts w:ascii="Consolas" w:hAnsi="Consolas" w:cs="宋体"/>
          <w:color w:val="000000"/>
          <w:kern w:val="0"/>
          <w:sz w:val="18"/>
          <w:szCs w:val="18"/>
          <w:bdr w:val="none" w:sz="0" w:space="0" w:color="auto" w:frame="1"/>
        </w:rPr>
        <w:t> - 1; j &gt; high; j--) {  </w:t>
      </w:r>
    </w:p>
    <w:p w14:paraId="252B3514" w14:textId="77777777" w:rsidR="00214B80" w:rsidRPr="00214B80" w:rsidRDefault="00214B80" w:rsidP="00214B80">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w:t>
      </w:r>
      <w:proofErr w:type="gramStart"/>
      <w:r w:rsidRPr="00214B80">
        <w:rPr>
          <w:rFonts w:ascii="Consolas" w:hAnsi="Consolas" w:cs="宋体"/>
          <w:color w:val="000000"/>
          <w:kern w:val="0"/>
          <w:sz w:val="18"/>
          <w:szCs w:val="18"/>
          <w:bdr w:val="none" w:sz="0" w:space="0" w:color="auto" w:frame="1"/>
        </w:rPr>
        <w:t>a[</w:t>
      </w:r>
      <w:proofErr w:type="gramEnd"/>
      <w:r w:rsidRPr="00214B80">
        <w:rPr>
          <w:rFonts w:ascii="Consolas" w:hAnsi="Consolas" w:cs="宋体"/>
          <w:color w:val="000000"/>
          <w:kern w:val="0"/>
          <w:sz w:val="18"/>
          <w:szCs w:val="18"/>
          <w:bdr w:val="none" w:sz="0" w:space="0" w:color="auto" w:frame="1"/>
        </w:rPr>
        <w:t>j + 1] = a[j];  </w:t>
      </w:r>
    </w:p>
    <w:p w14:paraId="05A017C9" w14:textId="77777777" w:rsidR="00214B80" w:rsidRPr="00214B80" w:rsidRDefault="00214B80" w:rsidP="00214B80">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  </w:t>
      </w:r>
    </w:p>
    <w:p w14:paraId="69BD337D" w14:textId="77777777" w:rsidR="00214B80" w:rsidRPr="00214B80" w:rsidRDefault="00214B80" w:rsidP="00214B80">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w:t>
      </w:r>
      <w:proofErr w:type="gramStart"/>
      <w:r w:rsidRPr="00214B80">
        <w:rPr>
          <w:rFonts w:ascii="Consolas" w:hAnsi="Consolas" w:cs="宋体"/>
          <w:color w:val="000000"/>
          <w:kern w:val="0"/>
          <w:sz w:val="18"/>
          <w:szCs w:val="18"/>
          <w:bdr w:val="none" w:sz="0" w:space="0" w:color="auto" w:frame="1"/>
        </w:rPr>
        <w:t>a[</w:t>
      </w:r>
      <w:proofErr w:type="gramEnd"/>
      <w:r w:rsidRPr="00214B80">
        <w:rPr>
          <w:rFonts w:ascii="Consolas" w:hAnsi="Consolas" w:cs="宋体"/>
          <w:color w:val="000000"/>
          <w:kern w:val="0"/>
          <w:sz w:val="18"/>
          <w:szCs w:val="18"/>
          <w:bdr w:val="none" w:sz="0" w:space="0" w:color="auto" w:frame="1"/>
        </w:rPr>
        <w:t>high + 1] = temp;  </w:t>
      </w:r>
    </w:p>
    <w:p w14:paraId="1A6D2877" w14:textId="77777777" w:rsidR="00214B80" w:rsidRPr="00214B80" w:rsidRDefault="00214B80" w:rsidP="00214B80">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w:t>
      </w:r>
      <w:r w:rsidRPr="00214B80">
        <w:rPr>
          <w:rFonts w:ascii="Consolas" w:hAnsi="Consolas" w:cs="宋体"/>
          <w:color w:val="008200"/>
          <w:kern w:val="0"/>
          <w:sz w:val="18"/>
          <w:szCs w:val="18"/>
          <w:bdr w:val="none" w:sz="0" w:space="0" w:color="auto" w:frame="1"/>
        </w:rPr>
        <w:t>//for</w:t>
      </w:r>
      <w:r w:rsidRPr="00214B80">
        <w:rPr>
          <w:rFonts w:ascii="Consolas" w:hAnsi="Consolas" w:cs="宋体"/>
          <w:color w:val="000000"/>
          <w:kern w:val="0"/>
          <w:sz w:val="18"/>
          <w:szCs w:val="18"/>
          <w:bdr w:val="none" w:sz="0" w:space="0" w:color="auto" w:frame="1"/>
        </w:rPr>
        <w:t>  </w:t>
      </w:r>
    </w:p>
    <w:p w14:paraId="68B61FD7" w14:textId="77777777" w:rsidR="00214B80" w:rsidRPr="00214B80" w:rsidRDefault="00214B80" w:rsidP="00214B80">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w:t>
      </w:r>
    </w:p>
    <w:p w14:paraId="2DF0674E" w14:textId="77777777" w:rsidR="00214B80" w:rsidRPr="00214B80" w:rsidRDefault="00214B80" w:rsidP="00214B80">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w:t>
      </w:r>
      <w:r w:rsidRPr="00214B80">
        <w:rPr>
          <w:rFonts w:ascii="Consolas" w:hAnsi="Consolas" w:cs="宋体"/>
          <w:b/>
          <w:bCs/>
          <w:color w:val="006699"/>
          <w:kern w:val="0"/>
          <w:sz w:val="18"/>
          <w:szCs w:val="18"/>
          <w:bdr w:val="none" w:sz="0" w:space="0" w:color="auto" w:frame="1"/>
        </w:rPr>
        <w:t>for</w:t>
      </w:r>
      <w:r w:rsidRPr="00214B80">
        <w:rPr>
          <w:rFonts w:ascii="Consolas" w:hAnsi="Consolas" w:cs="宋体"/>
          <w:color w:val="000000"/>
          <w:kern w:val="0"/>
          <w:sz w:val="18"/>
          <w:szCs w:val="18"/>
          <w:bdr w:val="none" w:sz="0" w:space="0" w:color="auto" w:frame="1"/>
        </w:rPr>
        <w:t> (</w:t>
      </w:r>
      <w:proofErr w:type="spellStart"/>
      <w:r w:rsidRPr="00214B80">
        <w:rPr>
          <w:rFonts w:ascii="Consolas" w:hAnsi="Consolas" w:cs="宋体"/>
          <w:color w:val="000000"/>
          <w:kern w:val="0"/>
          <w:sz w:val="18"/>
          <w:szCs w:val="18"/>
          <w:bdr w:val="none" w:sz="0" w:space="0" w:color="auto" w:frame="1"/>
        </w:rPr>
        <w:t>i</w:t>
      </w:r>
      <w:proofErr w:type="spellEnd"/>
      <w:r w:rsidRPr="00214B80">
        <w:rPr>
          <w:rFonts w:ascii="Consolas" w:hAnsi="Consolas" w:cs="宋体"/>
          <w:color w:val="000000"/>
          <w:kern w:val="0"/>
          <w:sz w:val="18"/>
          <w:szCs w:val="18"/>
          <w:bdr w:val="none" w:sz="0" w:space="0" w:color="auto" w:frame="1"/>
        </w:rPr>
        <w:t> = 0; </w:t>
      </w:r>
      <w:proofErr w:type="spellStart"/>
      <w:r w:rsidRPr="00214B80">
        <w:rPr>
          <w:rFonts w:ascii="Consolas" w:hAnsi="Consolas" w:cs="宋体"/>
          <w:color w:val="000000"/>
          <w:kern w:val="0"/>
          <w:sz w:val="18"/>
          <w:szCs w:val="18"/>
          <w:bdr w:val="none" w:sz="0" w:space="0" w:color="auto" w:frame="1"/>
        </w:rPr>
        <w:t>i</w:t>
      </w:r>
      <w:proofErr w:type="spellEnd"/>
      <w:r w:rsidRPr="00214B80">
        <w:rPr>
          <w:rFonts w:ascii="Consolas" w:hAnsi="Consolas" w:cs="宋体"/>
          <w:color w:val="000000"/>
          <w:kern w:val="0"/>
          <w:sz w:val="18"/>
          <w:szCs w:val="18"/>
          <w:bdr w:val="none" w:sz="0" w:space="0" w:color="auto" w:frame="1"/>
        </w:rPr>
        <w:t> &lt; n; ++</w:t>
      </w:r>
      <w:proofErr w:type="spellStart"/>
      <w:r w:rsidRPr="00214B80">
        <w:rPr>
          <w:rFonts w:ascii="Consolas" w:hAnsi="Consolas" w:cs="宋体"/>
          <w:color w:val="000000"/>
          <w:kern w:val="0"/>
          <w:sz w:val="18"/>
          <w:szCs w:val="18"/>
          <w:bdr w:val="none" w:sz="0" w:space="0" w:color="auto" w:frame="1"/>
        </w:rPr>
        <w:t>i</w:t>
      </w:r>
      <w:proofErr w:type="spellEnd"/>
      <w:r w:rsidRPr="00214B80">
        <w:rPr>
          <w:rFonts w:ascii="Consolas" w:hAnsi="Consolas" w:cs="宋体"/>
          <w:color w:val="000000"/>
          <w:kern w:val="0"/>
          <w:sz w:val="18"/>
          <w:szCs w:val="18"/>
          <w:bdr w:val="none" w:sz="0" w:space="0" w:color="auto" w:frame="1"/>
        </w:rPr>
        <w:t>) {  </w:t>
      </w:r>
    </w:p>
    <w:p w14:paraId="7AB7D9E6" w14:textId="77777777" w:rsidR="00214B80" w:rsidRPr="00214B80" w:rsidRDefault="00214B80" w:rsidP="00214B80">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lastRenderedPageBreak/>
        <w:t>        </w:t>
      </w:r>
      <w:proofErr w:type="spellStart"/>
      <w:proofErr w:type="gramStart"/>
      <w:r w:rsidRPr="00214B80">
        <w:rPr>
          <w:rFonts w:ascii="Consolas" w:hAnsi="Consolas" w:cs="宋体"/>
          <w:color w:val="000000"/>
          <w:kern w:val="0"/>
          <w:sz w:val="18"/>
          <w:szCs w:val="18"/>
          <w:bdr w:val="none" w:sz="0" w:space="0" w:color="auto" w:frame="1"/>
        </w:rPr>
        <w:t>printf</w:t>
      </w:r>
      <w:proofErr w:type="spellEnd"/>
      <w:r w:rsidRPr="00214B80">
        <w:rPr>
          <w:rFonts w:ascii="Consolas" w:hAnsi="Consolas" w:cs="宋体"/>
          <w:color w:val="000000"/>
          <w:kern w:val="0"/>
          <w:sz w:val="18"/>
          <w:szCs w:val="18"/>
          <w:bdr w:val="none" w:sz="0" w:space="0" w:color="auto" w:frame="1"/>
        </w:rPr>
        <w:t>(</w:t>
      </w:r>
      <w:proofErr w:type="gramEnd"/>
      <w:r w:rsidRPr="00214B80">
        <w:rPr>
          <w:rFonts w:ascii="Consolas" w:hAnsi="Consolas" w:cs="宋体"/>
          <w:color w:val="0000FF"/>
          <w:kern w:val="0"/>
          <w:sz w:val="18"/>
          <w:szCs w:val="18"/>
          <w:bdr w:val="none" w:sz="0" w:space="0" w:color="auto" w:frame="1"/>
        </w:rPr>
        <w:t>"%d "</w:t>
      </w:r>
      <w:r w:rsidRPr="00214B80">
        <w:rPr>
          <w:rFonts w:ascii="Consolas" w:hAnsi="Consolas" w:cs="宋体"/>
          <w:color w:val="000000"/>
          <w:kern w:val="0"/>
          <w:sz w:val="18"/>
          <w:szCs w:val="18"/>
          <w:bdr w:val="none" w:sz="0" w:space="0" w:color="auto" w:frame="1"/>
        </w:rPr>
        <w:t>, a[</w:t>
      </w:r>
      <w:proofErr w:type="spellStart"/>
      <w:r w:rsidRPr="00214B80">
        <w:rPr>
          <w:rFonts w:ascii="Consolas" w:hAnsi="Consolas" w:cs="宋体"/>
          <w:color w:val="000000"/>
          <w:kern w:val="0"/>
          <w:sz w:val="18"/>
          <w:szCs w:val="18"/>
          <w:bdr w:val="none" w:sz="0" w:space="0" w:color="auto" w:frame="1"/>
        </w:rPr>
        <w:t>i</w:t>
      </w:r>
      <w:proofErr w:type="spellEnd"/>
      <w:r w:rsidRPr="00214B80">
        <w:rPr>
          <w:rFonts w:ascii="Consolas" w:hAnsi="Consolas" w:cs="宋体"/>
          <w:color w:val="000000"/>
          <w:kern w:val="0"/>
          <w:sz w:val="18"/>
          <w:szCs w:val="18"/>
          <w:bdr w:val="none" w:sz="0" w:space="0" w:color="auto" w:frame="1"/>
        </w:rPr>
        <w:t>]);  </w:t>
      </w:r>
    </w:p>
    <w:p w14:paraId="7A2F4017" w14:textId="77777777" w:rsidR="00214B80" w:rsidRPr="00214B80" w:rsidRDefault="00214B80" w:rsidP="00214B80">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  </w:t>
      </w:r>
    </w:p>
    <w:p w14:paraId="01BAB629" w14:textId="77777777" w:rsidR="00214B80" w:rsidRPr="00214B80" w:rsidRDefault="00214B80" w:rsidP="00214B80">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4B80">
        <w:rPr>
          <w:rFonts w:ascii="Consolas" w:hAnsi="Consolas" w:cs="宋体"/>
          <w:color w:val="000000"/>
          <w:kern w:val="0"/>
          <w:sz w:val="18"/>
          <w:szCs w:val="18"/>
          <w:bdr w:val="none" w:sz="0" w:space="0" w:color="auto" w:frame="1"/>
        </w:rPr>
        <w:t>}  </w:t>
      </w:r>
    </w:p>
    <w:p w14:paraId="549906D6" w14:textId="58949CC1" w:rsidR="00261432" w:rsidRPr="00965C41" w:rsidRDefault="00261432" w:rsidP="00ED60F5">
      <w:pPr>
        <w:tabs>
          <w:tab w:val="left" w:pos="2913"/>
        </w:tabs>
        <w:spacing w:line="300" w:lineRule="auto"/>
        <w:jc w:val="left"/>
      </w:pPr>
    </w:p>
    <w:p w14:paraId="06AAA6A1" w14:textId="76D11A27" w:rsidR="000C33BC" w:rsidRDefault="005C546E" w:rsidP="005C546E">
      <w:pPr>
        <w:pStyle w:val="2"/>
        <w:spacing w:before="120" w:after="120"/>
      </w:pPr>
      <w:r>
        <w:rPr>
          <w:rFonts w:hint="eastAsia"/>
        </w:rPr>
        <w:t>归并排序</w:t>
      </w:r>
    </w:p>
    <w:p w14:paraId="4EE53278" w14:textId="7DE72157" w:rsidR="005C546E" w:rsidRPr="005C546E" w:rsidRDefault="005C546E" w:rsidP="005C546E">
      <w:pPr>
        <w:pStyle w:val="a1"/>
        <w:ind w:firstLine="480"/>
        <w:rPr>
          <w:rFonts w:hint="eastAsia"/>
        </w:rPr>
      </w:pPr>
      <w:r w:rsidRPr="005C546E">
        <w:rPr>
          <w:rFonts w:hint="eastAsia"/>
        </w:rPr>
        <w:t>归并排序，是创建在归并操作上的一种有效的排序算法。算法是采用分治法（</w:t>
      </w:r>
      <w:r w:rsidRPr="005C546E">
        <w:rPr>
          <w:rFonts w:hint="eastAsia"/>
        </w:rPr>
        <w:t>Divide and Conquer</w:t>
      </w:r>
      <w:r w:rsidRPr="005C546E">
        <w:rPr>
          <w:rFonts w:hint="eastAsia"/>
        </w:rPr>
        <w:t>）的一个非常典型的应用，且各层分治递归可以同时进行。归并排序思路简单，速度仅次于快速排序，为稳定排序算法，一般用于对总体无序，但是各子项相对有序的数列。</w:t>
      </w:r>
    </w:p>
    <w:p w14:paraId="1D8ED85F" w14:textId="4821F64A" w:rsidR="005C546E" w:rsidRDefault="005C546E" w:rsidP="005C546E">
      <w:pPr>
        <w:pStyle w:val="3"/>
        <w:spacing w:before="120" w:after="120"/>
      </w:pPr>
      <w:r>
        <w:rPr>
          <w:rFonts w:hint="eastAsia"/>
        </w:rPr>
        <w:t>归并排序算法思想</w:t>
      </w:r>
    </w:p>
    <w:p w14:paraId="4229A396" w14:textId="26F6F6C6" w:rsidR="005C546E" w:rsidRPr="005C546E" w:rsidRDefault="005C546E" w:rsidP="005C546E">
      <w:pPr>
        <w:pStyle w:val="a1"/>
        <w:ind w:firstLineChars="0" w:firstLine="0"/>
      </w:pPr>
      <w:r>
        <w:rPr>
          <w:rFonts w:hint="eastAsia"/>
        </w:rPr>
        <w:t>归并排序是用分治思想，分治模式在每一层递归上有三个步骤：</w:t>
      </w:r>
    </w:p>
    <w:p w14:paraId="52757B25" w14:textId="77777777" w:rsidR="005C546E" w:rsidRDefault="005C546E" w:rsidP="005C546E">
      <w:pPr>
        <w:pStyle w:val="a1"/>
        <w:numPr>
          <w:ilvl w:val="0"/>
          <w:numId w:val="21"/>
        </w:numPr>
        <w:ind w:firstLineChars="0"/>
        <w:rPr>
          <w:rFonts w:hint="eastAsia"/>
        </w:rPr>
      </w:pPr>
      <w:r>
        <w:rPr>
          <w:rFonts w:hint="eastAsia"/>
        </w:rPr>
        <w:t>分解（</w:t>
      </w:r>
      <w:r>
        <w:rPr>
          <w:rFonts w:hint="eastAsia"/>
        </w:rPr>
        <w:t>Divide</w:t>
      </w:r>
      <w:r>
        <w:rPr>
          <w:rFonts w:hint="eastAsia"/>
        </w:rPr>
        <w:t>）：将</w:t>
      </w:r>
      <w:r>
        <w:rPr>
          <w:rFonts w:hint="eastAsia"/>
        </w:rPr>
        <w:t>n</w:t>
      </w:r>
      <w:proofErr w:type="gramStart"/>
      <w:r>
        <w:rPr>
          <w:rFonts w:hint="eastAsia"/>
        </w:rPr>
        <w:t>个</w:t>
      </w:r>
      <w:proofErr w:type="gramEnd"/>
      <w:r>
        <w:rPr>
          <w:rFonts w:hint="eastAsia"/>
        </w:rPr>
        <w:t>元素</w:t>
      </w:r>
      <w:proofErr w:type="gramStart"/>
      <w:r>
        <w:rPr>
          <w:rFonts w:hint="eastAsia"/>
        </w:rPr>
        <w:t>分成个含</w:t>
      </w:r>
      <w:proofErr w:type="gramEnd"/>
      <w:r>
        <w:rPr>
          <w:rFonts w:hint="eastAsia"/>
        </w:rPr>
        <w:t>n/2</w:t>
      </w:r>
      <w:r>
        <w:rPr>
          <w:rFonts w:hint="eastAsia"/>
        </w:rPr>
        <w:t>个元素的子序列。</w:t>
      </w:r>
    </w:p>
    <w:p w14:paraId="0002297D" w14:textId="77777777" w:rsidR="005C546E" w:rsidRDefault="005C546E" w:rsidP="005C546E">
      <w:pPr>
        <w:pStyle w:val="a1"/>
        <w:numPr>
          <w:ilvl w:val="0"/>
          <w:numId w:val="21"/>
        </w:numPr>
        <w:ind w:firstLineChars="0"/>
        <w:rPr>
          <w:rFonts w:hint="eastAsia"/>
        </w:rPr>
      </w:pPr>
      <w:r>
        <w:rPr>
          <w:rFonts w:hint="eastAsia"/>
        </w:rPr>
        <w:t>解决（</w:t>
      </w:r>
      <w:r>
        <w:rPr>
          <w:rFonts w:hint="eastAsia"/>
        </w:rPr>
        <w:t>Conquer</w:t>
      </w:r>
      <w:r>
        <w:rPr>
          <w:rFonts w:hint="eastAsia"/>
        </w:rPr>
        <w:t>）：用合并排序法对两个子序列递归的排序。</w:t>
      </w:r>
    </w:p>
    <w:p w14:paraId="6DFE5B3A" w14:textId="77777777" w:rsidR="005C546E" w:rsidRDefault="005C546E" w:rsidP="005C546E">
      <w:pPr>
        <w:pStyle w:val="a1"/>
        <w:numPr>
          <w:ilvl w:val="0"/>
          <w:numId w:val="21"/>
        </w:numPr>
        <w:ind w:firstLineChars="0"/>
        <w:rPr>
          <w:rFonts w:hint="eastAsia"/>
        </w:rPr>
      </w:pPr>
      <w:r>
        <w:rPr>
          <w:rFonts w:hint="eastAsia"/>
        </w:rPr>
        <w:t>合并（</w:t>
      </w:r>
      <w:r>
        <w:rPr>
          <w:rFonts w:hint="eastAsia"/>
        </w:rPr>
        <w:t>Combine</w:t>
      </w:r>
      <w:r>
        <w:rPr>
          <w:rFonts w:hint="eastAsia"/>
        </w:rPr>
        <w:t>）：合并两个已排序的子序列已得到排序结果。</w:t>
      </w:r>
    </w:p>
    <w:p w14:paraId="51FEB077" w14:textId="6910D493" w:rsidR="005C546E" w:rsidRDefault="005C546E" w:rsidP="005C546E">
      <w:pPr>
        <w:pStyle w:val="3"/>
        <w:spacing w:before="120" w:after="120"/>
        <w:rPr>
          <w:rFonts w:hint="eastAsia"/>
        </w:rPr>
      </w:pPr>
      <w:r>
        <w:rPr>
          <w:rFonts w:hint="eastAsia"/>
        </w:rPr>
        <w:t>实现逻辑</w:t>
      </w:r>
    </w:p>
    <w:p w14:paraId="4D4608EA" w14:textId="77777777" w:rsidR="005C546E" w:rsidRPr="002C7AE2" w:rsidRDefault="005C546E" w:rsidP="005C546E">
      <w:pPr>
        <w:pStyle w:val="a1"/>
        <w:numPr>
          <w:ilvl w:val="0"/>
          <w:numId w:val="22"/>
        </w:numPr>
        <w:ind w:firstLineChars="0"/>
        <w:rPr>
          <w:b/>
          <w:bCs/>
        </w:rPr>
      </w:pPr>
      <w:r w:rsidRPr="002C7AE2">
        <w:rPr>
          <w:rFonts w:hint="eastAsia"/>
          <w:b/>
          <w:bCs/>
        </w:rPr>
        <w:t>迭代法</w:t>
      </w:r>
    </w:p>
    <w:p w14:paraId="4BCEC98A" w14:textId="77777777" w:rsidR="005C546E" w:rsidRDefault="005C546E" w:rsidP="005C546E">
      <w:pPr>
        <w:pStyle w:val="a1"/>
        <w:numPr>
          <w:ilvl w:val="1"/>
          <w:numId w:val="22"/>
        </w:numPr>
        <w:ind w:firstLineChars="0"/>
      </w:pPr>
      <w:r>
        <w:rPr>
          <w:rFonts w:hint="eastAsia"/>
        </w:rPr>
        <w:t>申请空间，使其大小为两个已经排序序列之和，该空间用来存放合并后的序列</w:t>
      </w:r>
    </w:p>
    <w:p w14:paraId="31ACFCFB" w14:textId="77777777" w:rsidR="005C546E" w:rsidRDefault="005C546E" w:rsidP="005C546E">
      <w:pPr>
        <w:pStyle w:val="a1"/>
        <w:numPr>
          <w:ilvl w:val="1"/>
          <w:numId w:val="22"/>
        </w:numPr>
        <w:ind w:firstLineChars="0"/>
      </w:pPr>
      <w:r>
        <w:rPr>
          <w:rFonts w:hint="eastAsia"/>
        </w:rPr>
        <w:t>设定两个指针，最初位置分别为两个已经排序序列的起始位置</w:t>
      </w:r>
    </w:p>
    <w:p w14:paraId="6DF7928A" w14:textId="77777777" w:rsidR="005C546E" w:rsidRDefault="005C546E" w:rsidP="005C546E">
      <w:pPr>
        <w:pStyle w:val="a1"/>
        <w:numPr>
          <w:ilvl w:val="1"/>
          <w:numId w:val="22"/>
        </w:numPr>
        <w:ind w:firstLineChars="0"/>
      </w:pPr>
      <w:r>
        <w:rPr>
          <w:rFonts w:hint="eastAsia"/>
        </w:rPr>
        <w:t>比较两个指针所指向的元素，选择相对小的元素放入到合并空间，并移动指针到下一位置</w:t>
      </w:r>
    </w:p>
    <w:p w14:paraId="399AEFD9" w14:textId="08F9ABF7" w:rsidR="005C546E" w:rsidRDefault="005C546E" w:rsidP="005C546E">
      <w:pPr>
        <w:pStyle w:val="a1"/>
        <w:numPr>
          <w:ilvl w:val="1"/>
          <w:numId w:val="22"/>
        </w:numPr>
        <w:ind w:firstLineChars="0"/>
      </w:pPr>
      <w:r>
        <w:rPr>
          <w:rFonts w:hint="eastAsia"/>
        </w:rPr>
        <w:t>重复步骤</w:t>
      </w:r>
      <w:r>
        <w:rPr>
          <w:rFonts w:hint="eastAsia"/>
        </w:rPr>
        <w:t>(</w:t>
      </w:r>
      <w:r>
        <w:t>c)</w:t>
      </w:r>
      <w:r>
        <w:rPr>
          <w:rFonts w:hint="eastAsia"/>
        </w:rPr>
        <w:t>直到某一指针到达序列尾</w:t>
      </w:r>
    </w:p>
    <w:p w14:paraId="367B70DD" w14:textId="77777777" w:rsidR="005C546E" w:rsidRDefault="005C546E" w:rsidP="005C546E">
      <w:pPr>
        <w:pStyle w:val="a1"/>
        <w:numPr>
          <w:ilvl w:val="1"/>
          <w:numId w:val="22"/>
        </w:numPr>
        <w:ind w:firstLineChars="0"/>
      </w:pPr>
      <w:r>
        <w:rPr>
          <w:rFonts w:hint="eastAsia"/>
        </w:rPr>
        <w:t>将另一序列剩下的所有元素直接复制到合并序列尾</w:t>
      </w:r>
    </w:p>
    <w:p w14:paraId="27665749" w14:textId="77777777" w:rsidR="005C546E" w:rsidRPr="002C7AE2" w:rsidRDefault="005C546E" w:rsidP="005C546E">
      <w:pPr>
        <w:pStyle w:val="a1"/>
        <w:numPr>
          <w:ilvl w:val="0"/>
          <w:numId w:val="22"/>
        </w:numPr>
        <w:ind w:firstLineChars="0"/>
        <w:rPr>
          <w:b/>
          <w:bCs/>
        </w:rPr>
      </w:pPr>
      <w:r w:rsidRPr="002C7AE2">
        <w:rPr>
          <w:rFonts w:hint="eastAsia"/>
          <w:b/>
          <w:bCs/>
        </w:rPr>
        <w:t>递归法</w:t>
      </w:r>
    </w:p>
    <w:p w14:paraId="2BA22D32" w14:textId="77777777" w:rsidR="005C546E" w:rsidRDefault="005C546E" w:rsidP="005C546E">
      <w:pPr>
        <w:pStyle w:val="a1"/>
        <w:numPr>
          <w:ilvl w:val="1"/>
          <w:numId w:val="22"/>
        </w:numPr>
        <w:ind w:firstLineChars="0"/>
      </w:pPr>
      <w:r>
        <w:rPr>
          <w:rFonts w:hint="eastAsia"/>
        </w:rPr>
        <w:t>将序列每相邻两个数字进行归并操作，形成</w:t>
      </w:r>
      <w:r>
        <w:rPr>
          <w:rFonts w:hint="eastAsia"/>
        </w:rPr>
        <w:t>floor(n/2)</w:t>
      </w:r>
      <w:proofErr w:type="gramStart"/>
      <w:r>
        <w:rPr>
          <w:rFonts w:hint="eastAsia"/>
        </w:rPr>
        <w:t>个</w:t>
      </w:r>
      <w:proofErr w:type="gramEnd"/>
      <w:r>
        <w:rPr>
          <w:rFonts w:hint="eastAsia"/>
        </w:rPr>
        <w:t>序列，排序后每个序列包含两个元素</w:t>
      </w:r>
    </w:p>
    <w:p w14:paraId="5200A7A4" w14:textId="77777777" w:rsidR="005C546E" w:rsidRDefault="005C546E" w:rsidP="005C546E">
      <w:pPr>
        <w:pStyle w:val="a1"/>
        <w:numPr>
          <w:ilvl w:val="1"/>
          <w:numId w:val="22"/>
        </w:numPr>
        <w:ind w:firstLineChars="0"/>
      </w:pPr>
      <w:r>
        <w:rPr>
          <w:rFonts w:hint="eastAsia"/>
        </w:rPr>
        <w:t>将上述序列再次归并，形成</w:t>
      </w:r>
      <w:r>
        <w:rPr>
          <w:rFonts w:hint="eastAsia"/>
        </w:rPr>
        <w:t>floor(n/4)</w:t>
      </w:r>
      <w:proofErr w:type="gramStart"/>
      <w:r>
        <w:rPr>
          <w:rFonts w:hint="eastAsia"/>
        </w:rPr>
        <w:t>个</w:t>
      </w:r>
      <w:proofErr w:type="gramEnd"/>
      <w:r>
        <w:rPr>
          <w:rFonts w:hint="eastAsia"/>
        </w:rPr>
        <w:t>序列，每个序列包含四个元素</w:t>
      </w:r>
    </w:p>
    <w:p w14:paraId="7C439D28" w14:textId="55A8835E" w:rsidR="005C546E" w:rsidRDefault="005C546E" w:rsidP="005C546E">
      <w:pPr>
        <w:pStyle w:val="a1"/>
        <w:numPr>
          <w:ilvl w:val="1"/>
          <w:numId w:val="22"/>
        </w:numPr>
        <w:ind w:firstLineChars="0"/>
      </w:pPr>
      <w:r>
        <w:rPr>
          <w:rFonts w:hint="eastAsia"/>
        </w:rPr>
        <w:t>重复步骤</w:t>
      </w:r>
      <w:r>
        <w:rPr>
          <w:rFonts w:hint="eastAsia"/>
        </w:rPr>
        <w:t>(</w:t>
      </w:r>
      <w:r>
        <w:t>b)</w:t>
      </w:r>
      <w:r>
        <w:rPr>
          <w:rFonts w:hint="eastAsia"/>
        </w:rPr>
        <w:t>，直到所有元素排序完毕</w:t>
      </w:r>
    </w:p>
    <w:p w14:paraId="3CC49779" w14:textId="61B37319" w:rsidR="000B6DDF" w:rsidRDefault="000B6DDF" w:rsidP="000B6DDF">
      <w:pPr>
        <w:pStyle w:val="a1"/>
        <w:ind w:firstLineChars="0"/>
      </w:pPr>
    </w:p>
    <w:p w14:paraId="3C5376DA" w14:textId="77777777" w:rsidR="000B6DDF" w:rsidRPr="005C546E" w:rsidRDefault="000B6DDF" w:rsidP="000B6DDF">
      <w:pPr>
        <w:pStyle w:val="a1"/>
        <w:ind w:firstLineChars="0"/>
        <w:rPr>
          <w:rFonts w:hint="eastAsia"/>
        </w:rPr>
      </w:pPr>
    </w:p>
    <w:p w14:paraId="5BC72ACE" w14:textId="2506C21E" w:rsidR="00261432" w:rsidRDefault="00BB1C24" w:rsidP="00BB1C24">
      <w:pPr>
        <w:pStyle w:val="3"/>
        <w:spacing w:before="120" w:after="120"/>
      </w:pPr>
      <w:r>
        <w:rPr>
          <w:rFonts w:hint="eastAsia"/>
        </w:rPr>
        <w:lastRenderedPageBreak/>
        <w:t>算法实现</w:t>
      </w:r>
    </w:p>
    <w:p w14:paraId="0F51B226" w14:textId="3C313D16" w:rsidR="00392DAE" w:rsidRPr="00392DAE" w:rsidRDefault="00392DAE" w:rsidP="00392DAE">
      <w:pPr>
        <w:pStyle w:val="a1"/>
        <w:ind w:firstLine="480"/>
        <w:rPr>
          <w:rFonts w:hint="eastAsia"/>
        </w:rPr>
      </w:pPr>
      <w:r>
        <w:rPr>
          <w:rFonts w:hint="eastAsia"/>
        </w:rPr>
        <w:t>以下是非并行化地</w:t>
      </w:r>
      <w:proofErr w:type="spellStart"/>
      <w:r>
        <w:rPr>
          <w:rFonts w:hint="eastAsia"/>
        </w:rPr>
        <w:t>merge</w:t>
      </w:r>
      <w:r>
        <w:t>sort</w:t>
      </w:r>
      <w:proofErr w:type="spellEnd"/>
      <w:r>
        <w:rPr>
          <w:rFonts w:hint="eastAsia"/>
        </w:rPr>
        <w:t>代码实现</w:t>
      </w:r>
    </w:p>
    <w:p w14:paraId="4F5896F7"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b/>
          <w:bCs/>
          <w:color w:val="006699"/>
          <w:kern w:val="0"/>
          <w:sz w:val="18"/>
          <w:szCs w:val="18"/>
          <w:bdr w:val="none" w:sz="0" w:space="0" w:color="auto" w:frame="1"/>
        </w:rPr>
        <w:t>void</w:t>
      </w:r>
      <w:r w:rsidRPr="00D26609">
        <w:rPr>
          <w:rFonts w:ascii="Consolas" w:hAnsi="Consolas" w:cs="宋体"/>
          <w:color w:val="000000"/>
          <w:kern w:val="0"/>
          <w:sz w:val="18"/>
          <w:szCs w:val="18"/>
          <w:bdr w:val="none" w:sz="0" w:space="0" w:color="auto" w:frame="1"/>
        </w:rPr>
        <w:t> </w:t>
      </w:r>
      <w:proofErr w:type="spellStart"/>
      <w:r w:rsidRPr="00D26609">
        <w:rPr>
          <w:rFonts w:ascii="Consolas" w:hAnsi="Consolas" w:cs="宋体"/>
          <w:color w:val="000000"/>
          <w:kern w:val="0"/>
          <w:sz w:val="18"/>
          <w:szCs w:val="18"/>
          <w:bdr w:val="none" w:sz="0" w:space="0" w:color="auto" w:frame="1"/>
        </w:rPr>
        <w:t>naive_</w:t>
      </w:r>
      <w:proofErr w:type="gramStart"/>
      <w:r w:rsidRPr="00D26609">
        <w:rPr>
          <w:rFonts w:ascii="Consolas" w:hAnsi="Consolas" w:cs="宋体"/>
          <w:color w:val="000000"/>
          <w:kern w:val="0"/>
          <w:sz w:val="18"/>
          <w:szCs w:val="18"/>
          <w:bdr w:val="none" w:sz="0" w:space="0" w:color="auto" w:frame="1"/>
        </w:rPr>
        <w:t>merge</w:t>
      </w:r>
      <w:proofErr w:type="spellEnd"/>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array[], </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start, </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mid, </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end) {  </w:t>
      </w:r>
    </w:p>
    <w:p w14:paraId="14A457D3"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w:t>
      </w:r>
      <w:proofErr w:type="spellStart"/>
      <w:r w:rsidRPr="00D26609">
        <w:rPr>
          <w:rFonts w:ascii="Consolas" w:hAnsi="Consolas" w:cs="宋体"/>
          <w:color w:val="000000"/>
          <w:kern w:val="0"/>
          <w:sz w:val="18"/>
          <w:szCs w:val="18"/>
          <w:bdr w:val="none" w:sz="0" w:space="0" w:color="auto" w:frame="1"/>
        </w:rPr>
        <w:t>LeftLen</w:t>
      </w:r>
      <w:proofErr w:type="spellEnd"/>
      <w:r w:rsidRPr="00D26609">
        <w:rPr>
          <w:rFonts w:ascii="Consolas" w:hAnsi="Consolas" w:cs="宋体"/>
          <w:color w:val="000000"/>
          <w:kern w:val="0"/>
          <w:sz w:val="18"/>
          <w:szCs w:val="18"/>
          <w:bdr w:val="none" w:sz="0" w:space="0" w:color="auto" w:frame="1"/>
        </w:rPr>
        <w:t> = mid - start + </w:t>
      </w:r>
      <w:proofErr w:type="gramStart"/>
      <w:r w:rsidRPr="00D26609">
        <w:rPr>
          <w:rFonts w:ascii="Consolas" w:hAnsi="Consolas" w:cs="宋体"/>
          <w:color w:val="000000"/>
          <w:kern w:val="0"/>
          <w:sz w:val="18"/>
          <w:szCs w:val="18"/>
          <w:bdr w:val="none" w:sz="0" w:space="0" w:color="auto" w:frame="1"/>
        </w:rPr>
        <w:t>1;</w:t>
      </w:r>
      <w:proofErr w:type="gramEnd"/>
      <w:r w:rsidRPr="00D26609">
        <w:rPr>
          <w:rFonts w:ascii="Consolas" w:hAnsi="Consolas" w:cs="宋体"/>
          <w:color w:val="000000"/>
          <w:kern w:val="0"/>
          <w:sz w:val="18"/>
          <w:szCs w:val="18"/>
          <w:bdr w:val="none" w:sz="0" w:space="0" w:color="auto" w:frame="1"/>
        </w:rPr>
        <w:t>  </w:t>
      </w:r>
    </w:p>
    <w:p w14:paraId="7FCA082C"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w:t>
      </w:r>
      <w:proofErr w:type="spellStart"/>
      <w:r w:rsidRPr="00D26609">
        <w:rPr>
          <w:rFonts w:ascii="Consolas" w:hAnsi="Consolas" w:cs="宋体"/>
          <w:color w:val="000000"/>
          <w:kern w:val="0"/>
          <w:sz w:val="18"/>
          <w:szCs w:val="18"/>
          <w:bdr w:val="none" w:sz="0" w:space="0" w:color="auto" w:frame="1"/>
        </w:rPr>
        <w:t>RightLen</w:t>
      </w:r>
      <w:proofErr w:type="spellEnd"/>
      <w:r w:rsidRPr="00D26609">
        <w:rPr>
          <w:rFonts w:ascii="Consolas" w:hAnsi="Consolas" w:cs="宋体"/>
          <w:color w:val="000000"/>
          <w:kern w:val="0"/>
          <w:sz w:val="18"/>
          <w:szCs w:val="18"/>
          <w:bdr w:val="none" w:sz="0" w:space="0" w:color="auto" w:frame="1"/>
        </w:rPr>
        <w:t> = end - </w:t>
      </w:r>
      <w:proofErr w:type="gramStart"/>
      <w:r w:rsidRPr="00D26609">
        <w:rPr>
          <w:rFonts w:ascii="Consolas" w:hAnsi="Consolas" w:cs="宋体"/>
          <w:color w:val="000000"/>
          <w:kern w:val="0"/>
          <w:sz w:val="18"/>
          <w:szCs w:val="18"/>
          <w:bdr w:val="none" w:sz="0" w:space="0" w:color="auto" w:frame="1"/>
        </w:rPr>
        <w:t>mid;</w:t>
      </w:r>
      <w:proofErr w:type="gramEnd"/>
      <w:r w:rsidRPr="00D26609">
        <w:rPr>
          <w:rFonts w:ascii="Consolas" w:hAnsi="Consolas" w:cs="宋体"/>
          <w:color w:val="000000"/>
          <w:kern w:val="0"/>
          <w:sz w:val="18"/>
          <w:szCs w:val="18"/>
          <w:bdr w:val="none" w:sz="0" w:space="0" w:color="auto" w:frame="1"/>
        </w:rPr>
        <w:t>  </w:t>
      </w:r>
    </w:p>
    <w:p w14:paraId="04A88DFA"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*Left = (</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 malloc(</w:t>
      </w:r>
      <w:proofErr w:type="spellStart"/>
      <w:r w:rsidRPr="00D26609">
        <w:rPr>
          <w:rFonts w:ascii="Consolas" w:hAnsi="Consolas" w:cs="宋体"/>
          <w:b/>
          <w:bCs/>
          <w:color w:val="006699"/>
          <w:kern w:val="0"/>
          <w:sz w:val="18"/>
          <w:szCs w:val="18"/>
          <w:bdr w:val="none" w:sz="0" w:space="0" w:color="auto" w:frame="1"/>
        </w:rPr>
        <w:t>sizeof</w:t>
      </w:r>
      <w:proofErr w:type="spellEnd"/>
      <w:r w:rsidRPr="00D26609">
        <w:rPr>
          <w:rFonts w:ascii="Consolas" w:hAnsi="Consolas" w:cs="宋体"/>
          <w:color w:val="000000"/>
          <w:kern w:val="0"/>
          <w:sz w:val="18"/>
          <w:szCs w:val="18"/>
          <w:bdr w:val="none" w:sz="0" w:space="0" w:color="auto" w:frame="1"/>
        </w:rPr>
        <w:t>(</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 </w:t>
      </w:r>
      <w:proofErr w:type="spellStart"/>
      <w:r w:rsidRPr="00D26609">
        <w:rPr>
          <w:rFonts w:ascii="Consolas" w:hAnsi="Consolas" w:cs="宋体"/>
          <w:color w:val="000000"/>
          <w:kern w:val="0"/>
          <w:sz w:val="18"/>
          <w:szCs w:val="18"/>
          <w:bdr w:val="none" w:sz="0" w:space="0" w:color="auto" w:frame="1"/>
        </w:rPr>
        <w:t>LeftLen</w:t>
      </w:r>
      <w:proofErr w:type="spellEnd"/>
      <w:proofErr w:type="gramStart"/>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color w:val="000000"/>
          <w:kern w:val="0"/>
          <w:sz w:val="18"/>
          <w:szCs w:val="18"/>
          <w:bdr w:val="none" w:sz="0" w:space="0" w:color="auto" w:frame="1"/>
        </w:rPr>
        <w:t>  </w:t>
      </w:r>
    </w:p>
    <w:p w14:paraId="515B6B63"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*Right = (</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 malloc(</w:t>
      </w:r>
      <w:proofErr w:type="spellStart"/>
      <w:r w:rsidRPr="00D26609">
        <w:rPr>
          <w:rFonts w:ascii="Consolas" w:hAnsi="Consolas" w:cs="宋体"/>
          <w:b/>
          <w:bCs/>
          <w:color w:val="006699"/>
          <w:kern w:val="0"/>
          <w:sz w:val="18"/>
          <w:szCs w:val="18"/>
          <w:bdr w:val="none" w:sz="0" w:space="0" w:color="auto" w:frame="1"/>
        </w:rPr>
        <w:t>sizeof</w:t>
      </w:r>
      <w:proofErr w:type="spellEnd"/>
      <w:r w:rsidRPr="00D26609">
        <w:rPr>
          <w:rFonts w:ascii="Consolas" w:hAnsi="Consolas" w:cs="宋体"/>
          <w:color w:val="000000"/>
          <w:kern w:val="0"/>
          <w:sz w:val="18"/>
          <w:szCs w:val="18"/>
          <w:bdr w:val="none" w:sz="0" w:space="0" w:color="auto" w:frame="1"/>
        </w:rPr>
        <w:t>(</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 </w:t>
      </w:r>
      <w:proofErr w:type="spellStart"/>
      <w:r w:rsidRPr="00D26609">
        <w:rPr>
          <w:rFonts w:ascii="Consolas" w:hAnsi="Consolas" w:cs="宋体"/>
          <w:color w:val="000000"/>
          <w:kern w:val="0"/>
          <w:sz w:val="18"/>
          <w:szCs w:val="18"/>
          <w:bdr w:val="none" w:sz="0" w:space="0" w:color="auto" w:frame="1"/>
        </w:rPr>
        <w:t>RightLen</w:t>
      </w:r>
      <w:proofErr w:type="spellEnd"/>
      <w:proofErr w:type="gramStart"/>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color w:val="000000"/>
          <w:kern w:val="0"/>
          <w:sz w:val="18"/>
          <w:szCs w:val="18"/>
          <w:bdr w:val="none" w:sz="0" w:space="0" w:color="auto" w:frame="1"/>
        </w:rPr>
        <w:t>  </w:t>
      </w:r>
    </w:p>
    <w:p w14:paraId="3B339E51"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w:t>
      </w:r>
      <w:proofErr w:type="spellStart"/>
      <w:r w:rsidRPr="00D26609">
        <w:rPr>
          <w:rFonts w:ascii="Consolas" w:hAnsi="Consolas" w:cs="宋体"/>
          <w:color w:val="000000"/>
          <w:kern w:val="0"/>
          <w:sz w:val="18"/>
          <w:szCs w:val="18"/>
          <w:bdr w:val="none" w:sz="0" w:space="0" w:color="auto" w:frame="1"/>
        </w:rPr>
        <w:t>i</w:t>
      </w:r>
      <w:proofErr w:type="spellEnd"/>
      <w:r w:rsidRPr="00D26609">
        <w:rPr>
          <w:rFonts w:ascii="Consolas" w:hAnsi="Consolas" w:cs="宋体"/>
          <w:color w:val="000000"/>
          <w:kern w:val="0"/>
          <w:sz w:val="18"/>
          <w:szCs w:val="18"/>
          <w:bdr w:val="none" w:sz="0" w:space="0" w:color="auto" w:frame="1"/>
        </w:rPr>
        <w:t> = 0, j = 0, k = 0, f = </w:t>
      </w:r>
      <w:proofErr w:type="gramStart"/>
      <w:r w:rsidRPr="00D26609">
        <w:rPr>
          <w:rFonts w:ascii="Consolas" w:hAnsi="Consolas" w:cs="宋体"/>
          <w:color w:val="000000"/>
          <w:kern w:val="0"/>
          <w:sz w:val="18"/>
          <w:szCs w:val="18"/>
          <w:bdr w:val="none" w:sz="0" w:space="0" w:color="auto" w:frame="1"/>
        </w:rPr>
        <w:t>0;</w:t>
      </w:r>
      <w:proofErr w:type="gramEnd"/>
      <w:r w:rsidRPr="00D26609">
        <w:rPr>
          <w:rFonts w:ascii="Consolas" w:hAnsi="Consolas" w:cs="宋体"/>
          <w:color w:val="000000"/>
          <w:kern w:val="0"/>
          <w:sz w:val="18"/>
          <w:szCs w:val="18"/>
          <w:bdr w:val="none" w:sz="0" w:space="0" w:color="auto" w:frame="1"/>
        </w:rPr>
        <w:t>  </w:t>
      </w:r>
    </w:p>
    <w:p w14:paraId="464D4BBD"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006699"/>
          <w:kern w:val="0"/>
          <w:sz w:val="18"/>
          <w:szCs w:val="18"/>
          <w:bdr w:val="none" w:sz="0" w:space="0" w:color="auto" w:frame="1"/>
        </w:rPr>
        <w:t>for</w:t>
      </w:r>
      <w:r w:rsidRPr="00D26609">
        <w:rPr>
          <w:rFonts w:ascii="Consolas" w:hAnsi="Consolas" w:cs="宋体"/>
          <w:color w:val="000000"/>
          <w:kern w:val="0"/>
          <w:sz w:val="18"/>
          <w:szCs w:val="18"/>
          <w:bdr w:val="none" w:sz="0" w:space="0" w:color="auto" w:frame="1"/>
        </w:rPr>
        <w:t> (</w:t>
      </w:r>
      <w:proofErr w:type="spellStart"/>
      <w:r w:rsidRPr="00D26609">
        <w:rPr>
          <w:rFonts w:ascii="Consolas" w:hAnsi="Consolas" w:cs="宋体"/>
          <w:color w:val="000000"/>
          <w:kern w:val="0"/>
          <w:sz w:val="18"/>
          <w:szCs w:val="18"/>
          <w:bdr w:val="none" w:sz="0" w:space="0" w:color="auto" w:frame="1"/>
        </w:rPr>
        <w:t>i</w:t>
      </w:r>
      <w:proofErr w:type="spellEnd"/>
      <w:r w:rsidRPr="00D26609">
        <w:rPr>
          <w:rFonts w:ascii="Consolas" w:hAnsi="Consolas" w:cs="宋体"/>
          <w:color w:val="000000"/>
          <w:kern w:val="0"/>
          <w:sz w:val="18"/>
          <w:szCs w:val="18"/>
          <w:bdr w:val="none" w:sz="0" w:space="0" w:color="auto" w:frame="1"/>
        </w:rPr>
        <w:t> = 0, k = start; </w:t>
      </w:r>
      <w:proofErr w:type="spellStart"/>
      <w:r w:rsidRPr="00D26609">
        <w:rPr>
          <w:rFonts w:ascii="Consolas" w:hAnsi="Consolas" w:cs="宋体"/>
          <w:color w:val="000000"/>
          <w:kern w:val="0"/>
          <w:sz w:val="18"/>
          <w:szCs w:val="18"/>
          <w:bdr w:val="none" w:sz="0" w:space="0" w:color="auto" w:frame="1"/>
        </w:rPr>
        <w:t>i</w:t>
      </w:r>
      <w:proofErr w:type="spellEnd"/>
      <w:r w:rsidRPr="00D26609">
        <w:rPr>
          <w:rFonts w:ascii="Consolas" w:hAnsi="Consolas" w:cs="宋体"/>
          <w:color w:val="000000"/>
          <w:kern w:val="0"/>
          <w:sz w:val="18"/>
          <w:szCs w:val="18"/>
          <w:bdr w:val="none" w:sz="0" w:space="0" w:color="auto" w:frame="1"/>
        </w:rPr>
        <w:t> &lt; </w:t>
      </w:r>
      <w:proofErr w:type="spellStart"/>
      <w:r w:rsidRPr="00D26609">
        <w:rPr>
          <w:rFonts w:ascii="Consolas" w:hAnsi="Consolas" w:cs="宋体"/>
          <w:color w:val="000000"/>
          <w:kern w:val="0"/>
          <w:sz w:val="18"/>
          <w:szCs w:val="18"/>
          <w:bdr w:val="none" w:sz="0" w:space="0" w:color="auto" w:frame="1"/>
        </w:rPr>
        <w:t>LeftLen</w:t>
      </w:r>
      <w:proofErr w:type="spellEnd"/>
      <w:r w:rsidRPr="00D26609">
        <w:rPr>
          <w:rFonts w:ascii="Consolas" w:hAnsi="Consolas" w:cs="宋体"/>
          <w:color w:val="000000"/>
          <w:kern w:val="0"/>
          <w:sz w:val="18"/>
          <w:szCs w:val="18"/>
          <w:bdr w:val="none" w:sz="0" w:space="0" w:color="auto" w:frame="1"/>
        </w:rPr>
        <w:t>; </w:t>
      </w:r>
      <w:proofErr w:type="spellStart"/>
      <w:r w:rsidRPr="00D26609">
        <w:rPr>
          <w:rFonts w:ascii="Consolas" w:hAnsi="Consolas" w:cs="宋体"/>
          <w:color w:val="000000"/>
          <w:kern w:val="0"/>
          <w:sz w:val="18"/>
          <w:szCs w:val="18"/>
          <w:bdr w:val="none" w:sz="0" w:space="0" w:color="auto" w:frame="1"/>
        </w:rPr>
        <w:t>i</w:t>
      </w:r>
      <w:proofErr w:type="spellEnd"/>
      <w:r w:rsidRPr="00D26609">
        <w:rPr>
          <w:rFonts w:ascii="Consolas" w:hAnsi="Consolas" w:cs="宋体"/>
          <w:color w:val="000000"/>
          <w:kern w:val="0"/>
          <w:sz w:val="18"/>
          <w:szCs w:val="18"/>
          <w:bdr w:val="none" w:sz="0" w:space="0" w:color="auto" w:frame="1"/>
        </w:rPr>
        <w:t>++, k++) {  </w:t>
      </w:r>
    </w:p>
    <w:p w14:paraId="1E5F61FC"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Left[</w:t>
      </w:r>
      <w:proofErr w:type="spellStart"/>
      <w:r w:rsidRPr="00D26609">
        <w:rPr>
          <w:rFonts w:ascii="Consolas" w:hAnsi="Consolas" w:cs="宋体"/>
          <w:color w:val="000000"/>
          <w:kern w:val="0"/>
          <w:sz w:val="18"/>
          <w:szCs w:val="18"/>
          <w:bdr w:val="none" w:sz="0" w:space="0" w:color="auto" w:frame="1"/>
        </w:rPr>
        <w:t>i</w:t>
      </w:r>
      <w:proofErr w:type="spellEnd"/>
      <w:r w:rsidRPr="00D26609">
        <w:rPr>
          <w:rFonts w:ascii="Consolas" w:hAnsi="Consolas" w:cs="宋体"/>
          <w:color w:val="000000"/>
          <w:kern w:val="0"/>
          <w:sz w:val="18"/>
          <w:szCs w:val="18"/>
          <w:bdr w:val="none" w:sz="0" w:space="0" w:color="auto" w:frame="1"/>
        </w:rPr>
        <w:t>] = array[k</w:t>
      </w:r>
      <w:proofErr w:type="gramStart"/>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color w:val="000000"/>
          <w:kern w:val="0"/>
          <w:sz w:val="18"/>
          <w:szCs w:val="18"/>
          <w:bdr w:val="none" w:sz="0" w:space="0" w:color="auto" w:frame="1"/>
        </w:rPr>
        <w:t>  </w:t>
      </w:r>
    </w:p>
    <w:p w14:paraId="4C3ECF99"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  </w:t>
      </w:r>
    </w:p>
    <w:p w14:paraId="20AEEC43"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006699"/>
          <w:kern w:val="0"/>
          <w:sz w:val="18"/>
          <w:szCs w:val="18"/>
          <w:bdr w:val="none" w:sz="0" w:space="0" w:color="auto" w:frame="1"/>
        </w:rPr>
        <w:t>for</w:t>
      </w:r>
      <w:r w:rsidRPr="00D26609">
        <w:rPr>
          <w:rFonts w:ascii="Consolas" w:hAnsi="Consolas" w:cs="宋体"/>
          <w:color w:val="000000"/>
          <w:kern w:val="0"/>
          <w:sz w:val="18"/>
          <w:szCs w:val="18"/>
          <w:bdr w:val="none" w:sz="0" w:space="0" w:color="auto" w:frame="1"/>
        </w:rPr>
        <w:t> (</w:t>
      </w:r>
      <w:proofErr w:type="spellStart"/>
      <w:r w:rsidRPr="00D26609">
        <w:rPr>
          <w:rFonts w:ascii="Consolas" w:hAnsi="Consolas" w:cs="宋体"/>
          <w:color w:val="000000"/>
          <w:kern w:val="0"/>
          <w:sz w:val="18"/>
          <w:szCs w:val="18"/>
          <w:bdr w:val="none" w:sz="0" w:space="0" w:color="auto" w:frame="1"/>
        </w:rPr>
        <w:t>i</w:t>
      </w:r>
      <w:proofErr w:type="spellEnd"/>
      <w:r w:rsidRPr="00D26609">
        <w:rPr>
          <w:rFonts w:ascii="Consolas" w:hAnsi="Consolas" w:cs="宋体"/>
          <w:color w:val="000000"/>
          <w:kern w:val="0"/>
          <w:sz w:val="18"/>
          <w:szCs w:val="18"/>
          <w:bdr w:val="none" w:sz="0" w:space="0" w:color="auto" w:frame="1"/>
        </w:rPr>
        <w:t> = 0, k = mid + 1; </w:t>
      </w:r>
      <w:proofErr w:type="spellStart"/>
      <w:r w:rsidRPr="00D26609">
        <w:rPr>
          <w:rFonts w:ascii="Consolas" w:hAnsi="Consolas" w:cs="宋体"/>
          <w:color w:val="000000"/>
          <w:kern w:val="0"/>
          <w:sz w:val="18"/>
          <w:szCs w:val="18"/>
          <w:bdr w:val="none" w:sz="0" w:space="0" w:color="auto" w:frame="1"/>
        </w:rPr>
        <w:t>i</w:t>
      </w:r>
      <w:proofErr w:type="spellEnd"/>
      <w:r w:rsidRPr="00D26609">
        <w:rPr>
          <w:rFonts w:ascii="Consolas" w:hAnsi="Consolas" w:cs="宋体"/>
          <w:color w:val="000000"/>
          <w:kern w:val="0"/>
          <w:sz w:val="18"/>
          <w:szCs w:val="18"/>
          <w:bdr w:val="none" w:sz="0" w:space="0" w:color="auto" w:frame="1"/>
        </w:rPr>
        <w:t> &lt; </w:t>
      </w:r>
      <w:proofErr w:type="spellStart"/>
      <w:r w:rsidRPr="00D26609">
        <w:rPr>
          <w:rFonts w:ascii="Consolas" w:hAnsi="Consolas" w:cs="宋体"/>
          <w:color w:val="000000"/>
          <w:kern w:val="0"/>
          <w:sz w:val="18"/>
          <w:szCs w:val="18"/>
          <w:bdr w:val="none" w:sz="0" w:space="0" w:color="auto" w:frame="1"/>
        </w:rPr>
        <w:t>RightLen</w:t>
      </w:r>
      <w:proofErr w:type="spellEnd"/>
      <w:r w:rsidRPr="00D26609">
        <w:rPr>
          <w:rFonts w:ascii="Consolas" w:hAnsi="Consolas" w:cs="宋体"/>
          <w:color w:val="000000"/>
          <w:kern w:val="0"/>
          <w:sz w:val="18"/>
          <w:szCs w:val="18"/>
          <w:bdr w:val="none" w:sz="0" w:space="0" w:color="auto" w:frame="1"/>
        </w:rPr>
        <w:t>; </w:t>
      </w:r>
      <w:proofErr w:type="spellStart"/>
      <w:r w:rsidRPr="00D26609">
        <w:rPr>
          <w:rFonts w:ascii="Consolas" w:hAnsi="Consolas" w:cs="宋体"/>
          <w:color w:val="000000"/>
          <w:kern w:val="0"/>
          <w:sz w:val="18"/>
          <w:szCs w:val="18"/>
          <w:bdr w:val="none" w:sz="0" w:space="0" w:color="auto" w:frame="1"/>
        </w:rPr>
        <w:t>i</w:t>
      </w:r>
      <w:proofErr w:type="spellEnd"/>
      <w:r w:rsidRPr="00D26609">
        <w:rPr>
          <w:rFonts w:ascii="Consolas" w:hAnsi="Consolas" w:cs="宋体"/>
          <w:color w:val="000000"/>
          <w:kern w:val="0"/>
          <w:sz w:val="18"/>
          <w:szCs w:val="18"/>
          <w:bdr w:val="none" w:sz="0" w:space="0" w:color="auto" w:frame="1"/>
        </w:rPr>
        <w:t>++, k++) {  </w:t>
      </w:r>
    </w:p>
    <w:p w14:paraId="71AA8B59"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Right[</w:t>
      </w:r>
      <w:proofErr w:type="spellStart"/>
      <w:r w:rsidRPr="00D26609">
        <w:rPr>
          <w:rFonts w:ascii="Consolas" w:hAnsi="Consolas" w:cs="宋体"/>
          <w:color w:val="000000"/>
          <w:kern w:val="0"/>
          <w:sz w:val="18"/>
          <w:szCs w:val="18"/>
          <w:bdr w:val="none" w:sz="0" w:space="0" w:color="auto" w:frame="1"/>
        </w:rPr>
        <w:t>i</w:t>
      </w:r>
      <w:proofErr w:type="spellEnd"/>
      <w:r w:rsidRPr="00D26609">
        <w:rPr>
          <w:rFonts w:ascii="Consolas" w:hAnsi="Consolas" w:cs="宋体"/>
          <w:color w:val="000000"/>
          <w:kern w:val="0"/>
          <w:sz w:val="18"/>
          <w:szCs w:val="18"/>
          <w:bdr w:val="none" w:sz="0" w:space="0" w:color="auto" w:frame="1"/>
        </w:rPr>
        <w:t>] = array[k</w:t>
      </w:r>
      <w:proofErr w:type="gramStart"/>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color w:val="000000"/>
          <w:kern w:val="0"/>
          <w:sz w:val="18"/>
          <w:szCs w:val="18"/>
          <w:bdr w:val="none" w:sz="0" w:space="0" w:color="auto" w:frame="1"/>
        </w:rPr>
        <w:t>  </w:t>
      </w:r>
    </w:p>
    <w:p w14:paraId="36B0BA56"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  </w:t>
      </w:r>
    </w:p>
    <w:p w14:paraId="34E94963"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006699"/>
          <w:kern w:val="0"/>
          <w:sz w:val="18"/>
          <w:szCs w:val="18"/>
          <w:bdr w:val="none" w:sz="0" w:space="0" w:color="auto" w:frame="1"/>
        </w:rPr>
        <w:t>for</w:t>
      </w:r>
      <w:r w:rsidRPr="00D26609">
        <w:rPr>
          <w:rFonts w:ascii="Consolas" w:hAnsi="Consolas" w:cs="宋体"/>
          <w:color w:val="000000"/>
          <w:kern w:val="0"/>
          <w:sz w:val="18"/>
          <w:szCs w:val="18"/>
          <w:bdr w:val="none" w:sz="0" w:space="0" w:color="auto" w:frame="1"/>
        </w:rPr>
        <w:t> (k = start, i = 0, j = 0; i &lt; LeftLen &amp; j &lt; RightLen; k++) {  </w:t>
      </w:r>
    </w:p>
    <w:p w14:paraId="74B13420"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006699"/>
          <w:kern w:val="0"/>
          <w:sz w:val="18"/>
          <w:szCs w:val="18"/>
          <w:bdr w:val="none" w:sz="0" w:space="0" w:color="auto" w:frame="1"/>
        </w:rPr>
        <w:t>if</w:t>
      </w:r>
      <w:r w:rsidRPr="00D26609">
        <w:rPr>
          <w:rFonts w:ascii="Consolas" w:hAnsi="Consolas" w:cs="宋体"/>
          <w:color w:val="000000"/>
          <w:kern w:val="0"/>
          <w:sz w:val="18"/>
          <w:szCs w:val="18"/>
          <w:bdr w:val="none" w:sz="0" w:space="0" w:color="auto" w:frame="1"/>
        </w:rPr>
        <w:t> (Left[</w:t>
      </w:r>
      <w:proofErr w:type="spellStart"/>
      <w:r w:rsidRPr="00D26609">
        <w:rPr>
          <w:rFonts w:ascii="Consolas" w:hAnsi="Consolas" w:cs="宋体"/>
          <w:color w:val="000000"/>
          <w:kern w:val="0"/>
          <w:sz w:val="18"/>
          <w:szCs w:val="18"/>
          <w:bdr w:val="none" w:sz="0" w:space="0" w:color="auto" w:frame="1"/>
        </w:rPr>
        <w:t>i</w:t>
      </w:r>
      <w:proofErr w:type="spellEnd"/>
      <w:r w:rsidRPr="00D26609">
        <w:rPr>
          <w:rFonts w:ascii="Consolas" w:hAnsi="Consolas" w:cs="宋体"/>
          <w:color w:val="000000"/>
          <w:kern w:val="0"/>
          <w:sz w:val="18"/>
          <w:szCs w:val="18"/>
          <w:bdr w:val="none" w:sz="0" w:space="0" w:color="auto" w:frame="1"/>
        </w:rPr>
        <w:t>] &lt;= Right[j]) {  </w:t>
      </w:r>
    </w:p>
    <w:p w14:paraId="4D29B5AC"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array[k] = Left[</w:t>
      </w:r>
      <w:proofErr w:type="spellStart"/>
      <w:r w:rsidRPr="00D26609">
        <w:rPr>
          <w:rFonts w:ascii="Consolas" w:hAnsi="Consolas" w:cs="宋体"/>
          <w:color w:val="000000"/>
          <w:kern w:val="0"/>
          <w:sz w:val="18"/>
          <w:szCs w:val="18"/>
          <w:bdr w:val="none" w:sz="0" w:space="0" w:color="auto" w:frame="1"/>
        </w:rPr>
        <w:t>i</w:t>
      </w:r>
      <w:proofErr w:type="spellEnd"/>
      <w:proofErr w:type="gramStart"/>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color w:val="000000"/>
          <w:kern w:val="0"/>
          <w:sz w:val="18"/>
          <w:szCs w:val="18"/>
          <w:bdr w:val="none" w:sz="0" w:space="0" w:color="auto" w:frame="1"/>
        </w:rPr>
        <w:t>  </w:t>
      </w:r>
    </w:p>
    <w:p w14:paraId="542B5FAD"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proofErr w:type="spellStart"/>
      <w:r w:rsidRPr="00D26609">
        <w:rPr>
          <w:rFonts w:ascii="Consolas" w:hAnsi="Consolas" w:cs="宋体"/>
          <w:color w:val="000000"/>
          <w:kern w:val="0"/>
          <w:sz w:val="18"/>
          <w:szCs w:val="18"/>
          <w:bdr w:val="none" w:sz="0" w:space="0" w:color="auto" w:frame="1"/>
        </w:rPr>
        <w:t>i</w:t>
      </w:r>
      <w:proofErr w:type="spellEnd"/>
      <w:r w:rsidRPr="00D26609">
        <w:rPr>
          <w:rFonts w:ascii="Consolas" w:hAnsi="Consolas" w:cs="宋体"/>
          <w:color w:val="000000"/>
          <w:kern w:val="0"/>
          <w:sz w:val="18"/>
          <w:szCs w:val="18"/>
          <w:bdr w:val="none" w:sz="0" w:space="0" w:color="auto" w:frame="1"/>
        </w:rPr>
        <w:t>+</w:t>
      </w:r>
      <w:proofErr w:type="gramStart"/>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color w:val="000000"/>
          <w:kern w:val="0"/>
          <w:sz w:val="18"/>
          <w:szCs w:val="18"/>
          <w:bdr w:val="none" w:sz="0" w:space="0" w:color="auto" w:frame="1"/>
        </w:rPr>
        <w:t>  </w:t>
      </w:r>
    </w:p>
    <w:p w14:paraId="1F0241AC"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  </w:t>
      </w:r>
    </w:p>
    <w:p w14:paraId="349E2473"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006699"/>
          <w:kern w:val="0"/>
          <w:sz w:val="18"/>
          <w:szCs w:val="18"/>
          <w:bdr w:val="none" w:sz="0" w:space="0" w:color="auto" w:frame="1"/>
        </w:rPr>
        <w:t>if</w:t>
      </w:r>
      <w:r w:rsidRPr="00D26609">
        <w:rPr>
          <w:rFonts w:ascii="Consolas" w:hAnsi="Consolas" w:cs="宋体"/>
          <w:color w:val="000000"/>
          <w:kern w:val="0"/>
          <w:sz w:val="18"/>
          <w:szCs w:val="18"/>
          <w:bdr w:val="none" w:sz="0" w:space="0" w:color="auto" w:frame="1"/>
        </w:rPr>
        <w:t> (Left[</w:t>
      </w:r>
      <w:proofErr w:type="spellStart"/>
      <w:r w:rsidRPr="00D26609">
        <w:rPr>
          <w:rFonts w:ascii="Consolas" w:hAnsi="Consolas" w:cs="宋体"/>
          <w:color w:val="000000"/>
          <w:kern w:val="0"/>
          <w:sz w:val="18"/>
          <w:szCs w:val="18"/>
          <w:bdr w:val="none" w:sz="0" w:space="0" w:color="auto" w:frame="1"/>
        </w:rPr>
        <w:t>i</w:t>
      </w:r>
      <w:proofErr w:type="spellEnd"/>
      <w:r w:rsidRPr="00D26609">
        <w:rPr>
          <w:rFonts w:ascii="Consolas" w:hAnsi="Consolas" w:cs="宋体"/>
          <w:color w:val="000000"/>
          <w:kern w:val="0"/>
          <w:sz w:val="18"/>
          <w:szCs w:val="18"/>
          <w:bdr w:val="none" w:sz="0" w:space="0" w:color="auto" w:frame="1"/>
        </w:rPr>
        <w:t>] &gt; Right[j]) {  </w:t>
      </w:r>
    </w:p>
    <w:p w14:paraId="31E915C3"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array[k] = Right[j</w:t>
      </w:r>
      <w:proofErr w:type="gramStart"/>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color w:val="000000"/>
          <w:kern w:val="0"/>
          <w:sz w:val="18"/>
          <w:szCs w:val="18"/>
          <w:bdr w:val="none" w:sz="0" w:space="0" w:color="auto" w:frame="1"/>
        </w:rPr>
        <w:t>  </w:t>
      </w:r>
    </w:p>
    <w:p w14:paraId="55F4A657"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proofErr w:type="spellStart"/>
      <w:proofErr w:type="gramStart"/>
      <w:r w:rsidRPr="00D26609">
        <w:rPr>
          <w:rFonts w:ascii="Consolas" w:hAnsi="Consolas" w:cs="宋体"/>
          <w:color w:val="000000"/>
          <w:kern w:val="0"/>
          <w:sz w:val="18"/>
          <w:szCs w:val="18"/>
          <w:bdr w:val="none" w:sz="0" w:space="0" w:color="auto" w:frame="1"/>
        </w:rPr>
        <w:t>j++</w:t>
      </w:r>
      <w:proofErr w:type="spellEnd"/>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color w:val="000000"/>
          <w:kern w:val="0"/>
          <w:sz w:val="18"/>
          <w:szCs w:val="18"/>
          <w:bdr w:val="none" w:sz="0" w:space="0" w:color="auto" w:frame="1"/>
        </w:rPr>
        <w:t>  </w:t>
      </w:r>
    </w:p>
    <w:p w14:paraId="259E42E8"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  </w:t>
      </w:r>
    </w:p>
    <w:p w14:paraId="437975F4"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  </w:t>
      </w:r>
    </w:p>
    <w:p w14:paraId="25AEE9E8"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006699"/>
          <w:kern w:val="0"/>
          <w:sz w:val="18"/>
          <w:szCs w:val="18"/>
          <w:bdr w:val="none" w:sz="0" w:space="0" w:color="auto" w:frame="1"/>
        </w:rPr>
        <w:t>if</w:t>
      </w:r>
      <w:r w:rsidRPr="00D26609">
        <w:rPr>
          <w:rFonts w:ascii="Consolas" w:hAnsi="Consolas" w:cs="宋体"/>
          <w:color w:val="000000"/>
          <w:kern w:val="0"/>
          <w:sz w:val="18"/>
          <w:szCs w:val="18"/>
          <w:bdr w:val="none" w:sz="0" w:space="0" w:color="auto" w:frame="1"/>
        </w:rPr>
        <w:t> (</w:t>
      </w:r>
      <w:proofErr w:type="spellStart"/>
      <w:r w:rsidRPr="00D26609">
        <w:rPr>
          <w:rFonts w:ascii="Consolas" w:hAnsi="Consolas" w:cs="宋体"/>
          <w:color w:val="000000"/>
          <w:kern w:val="0"/>
          <w:sz w:val="18"/>
          <w:szCs w:val="18"/>
          <w:bdr w:val="none" w:sz="0" w:space="0" w:color="auto" w:frame="1"/>
        </w:rPr>
        <w:t>i</w:t>
      </w:r>
      <w:proofErr w:type="spellEnd"/>
      <w:r w:rsidRPr="00D26609">
        <w:rPr>
          <w:rFonts w:ascii="Consolas" w:hAnsi="Consolas" w:cs="宋体"/>
          <w:color w:val="000000"/>
          <w:kern w:val="0"/>
          <w:sz w:val="18"/>
          <w:szCs w:val="18"/>
          <w:bdr w:val="none" w:sz="0" w:space="0" w:color="auto" w:frame="1"/>
        </w:rPr>
        <w:t> &lt; </w:t>
      </w:r>
      <w:proofErr w:type="spellStart"/>
      <w:r w:rsidRPr="00D26609">
        <w:rPr>
          <w:rFonts w:ascii="Consolas" w:hAnsi="Consolas" w:cs="宋体"/>
          <w:color w:val="000000"/>
          <w:kern w:val="0"/>
          <w:sz w:val="18"/>
          <w:szCs w:val="18"/>
          <w:bdr w:val="none" w:sz="0" w:space="0" w:color="auto" w:frame="1"/>
        </w:rPr>
        <w:t>LeftLen</w:t>
      </w:r>
      <w:proofErr w:type="spellEnd"/>
      <w:r w:rsidRPr="00D26609">
        <w:rPr>
          <w:rFonts w:ascii="Consolas" w:hAnsi="Consolas" w:cs="宋体"/>
          <w:color w:val="000000"/>
          <w:kern w:val="0"/>
          <w:sz w:val="18"/>
          <w:szCs w:val="18"/>
          <w:bdr w:val="none" w:sz="0" w:space="0" w:color="auto" w:frame="1"/>
        </w:rPr>
        <w:t>) {  </w:t>
      </w:r>
    </w:p>
    <w:p w14:paraId="42504212"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006699"/>
          <w:kern w:val="0"/>
          <w:sz w:val="18"/>
          <w:szCs w:val="18"/>
          <w:bdr w:val="none" w:sz="0" w:space="0" w:color="auto" w:frame="1"/>
        </w:rPr>
        <w:t>for</w:t>
      </w:r>
      <w:r w:rsidRPr="00D26609">
        <w:rPr>
          <w:rFonts w:ascii="Consolas" w:hAnsi="Consolas" w:cs="宋体"/>
          <w:color w:val="000000"/>
          <w:kern w:val="0"/>
          <w:sz w:val="18"/>
          <w:szCs w:val="18"/>
          <w:bdr w:val="none" w:sz="0" w:space="0" w:color="auto" w:frame="1"/>
        </w:rPr>
        <w:t> (f = </w:t>
      </w:r>
      <w:proofErr w:type="spellStart"/>
      <w:r w:rsidRPr="00D26609">
        <w:rPr>
          <w:rFonts w:ascii="Consolas" w:hAnsi="Consolas" w:cs="宋体"/>
          <w:color w:val="000000"/>
          <w:kern w:val="0"/>
          <w:sz w:val="18"/>
          <w:szCs w:val="18"/>
          <w:bdr w:val="none" w:sz="0" w:space="0" w:color="auto" w:frame="1"/>
        </w:rPr>
        <w:t>i</w:t>
      </w:r>
      <w:proofErr w:type="spellEnd"/>
      <w:r w:rsidRPr="00D26609">
        <w:rPr>
          <w:rFonts w:ascii="Consolas" w:hAnsi="Consolas" w:cs="宋体"/>
          <w:color w:val="000000"/>
          <w:kern w:val="0"/>
          <w:sz w:val="18"/>
          <w:szCs w:val="18"/>
          <w:bdr w:val="none" w:sz="0" w:space="0" w:color="auto" w:frame="1"/>
        </w:rPr>
        <w:t>; f &lt; </w:t>
      </w:r>
      <w:proofErr w:type="spellStart"/>
      <w:r w:rsidRPr="00D26609">
        <w:rPr>
          <w:rFonts w:ascii="Consolas" w:hAnsi="Consolas" w:cs="宋体"/>
          <w:color w:val="000000"/>
          <w:kern w:val="0"/>
          <w:sz w:val="18"/>
          <w:szCs w:val="18"/>
          <w:bdr w:val="none" w:sz="0" w:space="0" w:color="auto" w:frame="1"/>
        </w:rPr>
        <w:t>LeftLen</w:t>
      </w:r>
      <w:proofErr w:type="spellEnd"/>
      <w:r w:rsidRPr="00D26609">
        <w:rPr>
          <w:rFonts w:ascii="Consolas" w:hAnsi="Consolas" w:cs="宋体"/>
          <w:color w:val="000000"/>
          <w:kern w:val="0"/>
          <w:sz w:val="18"/>
          <w:szCs w:val="18"/>
          <w:bdr w:val="none" w:sz="0" w:space="0" w:color="auto" w:frame="1"/>
        </w:rPr>
        <w:t>; f++, k++) {  </w:t>
      </w:r>
    </w:p>
    <w:p w14:paraId="1C038FBF"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array[k] = Left[f</w:t>
      </w:r>
      <w:proofErr w:type="gramStart"/>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color w:val="000000"/>
          <w:kern w:val="0"/>
          <w:sz w:val="18"/>
          <w:szCs w:val="18"/>
          <w:bdr w:val="none" w:sz="0" w:space="0" w:color="auto" w:frame="1"/>
        </w:rPr>
        <w:t>  </w:t>
      </w:r>
    </w:p>
    <w:p w14:paraId="4FAE58BE"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  </w:t>
      </w:r>
    </w:p>
    <w:p w14:paraId="6E8F605D"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  </w:t>
      </w:r>
    </w:p>
    <w:p w14:paraId="0D70CCD8"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006699"/>
          <w:kern w:val="0"/>
          <w:sz w:val="18"/>
          <w:szCs w:val="18"/>
          <w:bdr w:val="none" w:sz="0" w:space="0" w:color="auto" w:frame="1"/>
        </w:rPr>
        <w:t>if</w:t>
      </w:r>
      <w:r w:rsidRPr="00D26609">
        <w:rPr>
          <w:rFonts w:ascii="Consolas" w:hAnsi="Consolas" w:cs="宋体"/>
          <w:color w:val="000000"/>
          <w:kern w:val="0"/>
          <w:sz w:val="18"/>
          <w:szCs w:val="18"/>
          <w:bdr w:val="none" w:sz="0" w:space="0" w:color="auto" w:frame="1"/>
        </w:rPr>
        <w:t> (j &lt; </w:t>
      </w:r>
      <w:proofErr w:type="spellStart"/>
      <w:r w:rsidRPr="00D26609">
        <w:rPr>
          <w:rFonts w:ascii="Consolas" w:hAnsi="Consolas" w:cs="宋体"/>
          <w:color w:val="000000"/>
          <w:kern w:val="0"/>
          <w:sz w:val="18"/>
          <w:szCs w:val="18"/>
          <w:bdr w:val="none" w:sz="0" w:space="0" w:color="auto" w:frame="1"/>
        </w:rPr>
        <w:t>RightLen</w:t>
      </w:r>
      <w:proofErr w:type="spellEnd"/>
      <w:r w:rsidRPr="00D26609">
        <w:rPr>
          <w:rFonts w:ascii="Consolas" w:hAnsi="Consolas" w:cs="宋体"/>
          <w:color w:val="000000"/>
          <w:kern w:val="0"/>
          <w:sz w:val="18"/>
          <w:szCs w:val="18"/>
          <w:bdr w:val="none" w:sz="0" w:space="0" w:color="auto" w:frame="1"/>
        </w:rPr>
        <w:t>) {  </w:t>
      </w:r>
    </w:p>
    <w:p w14:paraId="3B6F3417"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006699"/>
          <w:kern w:val="0"/>
          <w:sz w:val="18"/>
          <w:szCs w:val="18"/>
          <w:bdr w:val="none" w:sz="0" w:space="0" w:color="auto" w:frame="1"/>
        </w:rPr>
        <w:t>for</w:t>
      </w:r>
      <w:r w:rsidRPr="00D26609">
        <w:rPr>
          <w:rFonts w:ascii="Consolas" w:hAnsi="Consolas" w:cs="宋体"/>
          <w:color w:val="000000"/>
          <w:kern w:val="0"/>
          <w:sz w:val="18"/>
          <w:szCs w:val="18"/>
          <w:bdr w:val="none" w:sz="0" w:space="0" w:color="auto" w:frame="1"/>
        </w:rPr>
        <w:t> (f = j; f &lt; </w:t>
      </w:r>
      <w:proofErr w:type="spellStart"/>
      <w:r w:rsidRPr="00D26609">
        <w:rPr>
          <w:rFonts w:ascii="Consolas" w:hAnsi="Consolas" w:cs="宋体"/>
          <w:color w:val="000000"/>
          <w:kern w:val="0"/>
          <w:sz w:val="18"/>
          <w:szCs w:val="18"/>
          <w:bdr w:val="none" w:sz="0" w:space="0" w:color="auto" w:frame="1"/>
        </w:rPr>
        <w:t>RightLen</w:t>
      </w:r>
      <w:proofErr w:type="spellEnd"/>
      <w:r w:rsidRPr="00D26609">
        <w:rPr>
          <w:rFonts w:ascii="Consolas" w:hAnsi="Consolas" w:cs="宋体"/>
          <w:color w:val="000000"/>
          <w:kern w:val="0"/>
          <w:sz w:val="18"/>
          <w:szCs w:val="18"/>
          <w:bdr w:val="none" w:sz="0" w:space="0" w:color="auto" w:frame="1"/>
        </w:rPr>
        <w:t>; f++, k++) {  </w:t>
      </w:r>
    </w:p>
    <w:p w14:paraId="342E23FB"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array[k] = Right[f</w:t>
      </w:r>
      <w:proofErr w:type="gramStart"/>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color w:val="000000"/>
          <w:kern w:val="0"/>
          <w:sz w:val="18"/>
          <w:szCs w:val="18"/>
          <w:bdr w:val="none" w:sz="0" w:space="0" w:color="auto" w:frame="1"/>
        </w:rPr>
        <w:t>  </w:t>
      </w:r>
    </w:p>
    <w:p w14:paraId="692734EA"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  </w:t>
      </w:r>
    </w:p>
    <w:p w14:paraId="2025E1F5"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  </w:t>
      </w:r>
    </w:p>
    <w:p w14:paraId="685A2B86"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p>
    <w:p w14:paraId="6644A45F"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p>
    <w:p w14:paraId="7262B18B"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b/>
          <w:bCs/>
          <w:color w:val="006699"/>
          <w:kern w:val="0"/>
          <w:sz w:val="18"/>
          <w:szCs w:val="18"/>
          <w:bdr w:val="none" w:sz="0" w:space="0" w:color="auto" w:frame="1"/>
        </w:rPr>
        <w:t>void</w:t>
      </w:r>
      <w:r w:rsidRPr="00D26609">
        <w:rPr>
          <w:rFonts w:ascii="Consolas" w:hAnsi="Consolas" w:cs="宋体"/>
          <w:color w:val="000000"/>
          <w:kern w:val="0"/>
          <w:sz w:val="18"/>
          <w:szCs w:val="18"/>
          <w:bdr w:val="none" w:sz="0" w:space="0" w:color="auto" w:frame="1"/>
        </w:rPr>
        <w:t> </w:t>
      </w:r>
      <w:proofErr w:type="spellStart"/>
      <w:r w:rsidRPr="00D26609">
        <w:rPr>
          <w:rFonts w:ascii="Consolas" w:hAnsi="Consolas" w:cs="宋体"/>
          <w:color w:val="000000"/>
          <w:kern w:val="0"/>
          <w:sz w:val="18"/>
          <w:szCs w:val="18"/>
          <w:bdr w:val="none" w:sz="0" w:space="0" w:color="auto" w:frame="1"/>
        </w:rPr>
        <w:t>naive_</w:t>
      </w:r>
      <w:proofErr w:type="gramStart"/>
      <w:r w:rsidRPr="00D26609">
        <w:rPr>
          <w:rFonts w:ascii="Consolas" w:hAnsi="Consolas" w:cs="宋体"/>
          <w:color w:val="000000"/>
          <w:kern w:val="0"/>
          <w:sz w:val="18"/>
          <w:szCs w:val="18"/>
          <w:bdr w:val="none" w:sz="0" w:space="0" w:color="auto" w:frame="1"/>
        </w:rPr>
        <w:t>MergeSort</w:t>
      </w:r>
      <w:proofErr w:type="spellEnd"/>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array[], </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start, </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end) {  </w:t>
      </w:r>
    </w:p>
    <w:p w14:paraId="4F4203F4"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006699"/>
          <w:kern w:val="0"/>
          <w:sz w:val="18"/>
          <w:szCs w:val="18"/>
          <w:bdr w:val="none" w:sz="0" w:space="0" w:color="auto" w:frame="1"/>
        </w:rPr>
        <w:t>if</w:t>
      </w:r>
      <w:r w:rsidRPr="00D26609">
        <w:rPr>
          <w:rFonts w:ascii="Consolas" w:hAnsi="Consolas" w:cs="宋体"/>
          <w:color w:val="000000"/>
          <w:kern w:val="0"/>
          <w:sz w:val="18"/>
          <w:szCs w:val="18"/>
          <w:bdr w:val="none" w:sz="0" w:space="0" w:color="auto" w:frame="1"/>
        </w:rPr>
        <w:t> (start &lt; end) {  </w:t>
      </w:r>
    </w:p>
    <w:p w14:paraId="329E7531"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r w:rsidRPr="00D26609">
        <w:rPr>
          <w:rFonts w:ascii="Consolas" w:hAnsi="Consolas" w:cs="宋体"/>
          <w:b/>
          <w:bCs/>
          <w:color w:val="2E8B57"/>
          <w:kern w:val="0"/>
          <w:sz w:val="18"/>
          <w:szCs w:val="18"/>
          <w:bdr w:val="none" w:sz="0" w:space="0" w:color="auto" w:frame="1"/>
        </w:rPr>
        <w:t>int</w:t>
      </w:r>
      <w:r w:rsidRPr="00D26609">
        <w:rPr>
          <w:rFonts w:ascii="Consolas" w:hAnsi="Consolas" w:cs="宋体"/>
          <w:color w:val="000000"/>
          <w:kern w:val="0"/>
          <w:sz w:val="18"/>
          <w:szCs w:val="18"/>
          <w:bdr w:val="none" w:sz="0" w:space="0" w:color="auto" w:frame="1"/>
        </w:rPr>
        <w:t> mid = (start + end) / </w:t>
      </w:r>
      <w:proofErr w:type="gramStart"/>
      <w:r w:rsidRPr="00D26609">
        <w:rPr>
          <w:rFonts w:ascii="Consolas" w:hAnsi="Consolas" w:cs="宋体"/>
          <w:color w:val="000000"/>
          <w:kern w:val="0"/>
          <w:sz w:val="18"/>
          <w:szCs w:val="18"/>
          <w:bdr w:val="none" w:sz="0" w:space="0" w:color="auto" w:frame="1"/>
        </w:rPr>
        <w:t>2;</w:t>
      </w:r>
      <w:proofErr w:type="gramEnd"/>
      <w:r w:rsidRPr="00D26609">
        <w:rPr>
          <w:rFonts w:ascii="Consolas" w:hAnsi="Consolas" w:cs="宋体"/>
          <w:color w:val="000000"/>
          <w:kern w:val="0"/>
          <w:sz w:val="18"/>
          <w:szCs w:val="18"/>
          <w:bdr w:val="none" w:sz="0" w:space="0" w:color="auto" w:frame="1"/>
        </w:rPr>
        <w:t>  </w:t>
      </w:r>
    </w:p>
    <w:p w14:paraId="0402B292"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proofErr w:type="spellStart"/>
      <w:r w:rsidRPr="00D26609">
        <w:rPr>
          <w:rFonts w:ascii="Consolas" w:hAnsi="Consolas" w:cs="宋体"/>
          <w:color w:val="000000"/>
          <w:kern w:val="0"/>
          <w:sz w:val="18"/>
          <w:szCs w:val="18"/>
          <w:bdr w:val="none" w:sz="0" w:space="0" w:color="auto" w:frame="1"/>
        </w:rPr>
        <w:t>naive_</w:t>
      </w:r>
      <w:proofErr w:type="gramStart"/>
      <w:r w:rsidRPr="00D26609">
        <w:rPr>
          <w:rFonts w:ascii="Consolas" w:hAnsi="Consolas" w:cs="宋体"/>
          <w:color w:val="000000"/>
          <w:kern w:val="0"/>
          <w:sz w:val="18"/>
          <w:szCs w:val="18"/>
          <w:bdr w:val="none" w:sz="0" w:space="0" w:color="auto" w:frame="1"/>
        </w:rPr>
        <w:t>MergeSort</w:t>
      </w:r>
      <w:proofErr w:type="spellEnd"/>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color w:val="000000"/>
          <w:kern w:val="0"/>
          <w:sz w:val="18"/>
          <w:szCs w:val="18"/>
          <w:bdr w:val="none" w:sz="0" w:space="0" w:color="auto" w:frame="1"/>
        </w:rPr>
        <w:t>array, start, mid);  </w:t>
      </w:r>
    </w:p>
    <w:p w14:paraId="76892F60"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proofErr w:type="spellStart"/>
      <w:r w:rsidRPr="00D26609">
        <w:rPr>
          <w:rFonts w:ascii="Consolas" w:hAnsi="Consolas" w:cs="宋体"/>
          <w:color w:val="000000"/>
          <w:kern w:val="0"/>
          <w:sz w:val="18"/>
          <w:szCs w:val="18"/>
          <w:bdr w:val="none" w:sz="0" w:space="0" w:color="auto" w:frame="1"/>
        </w:rPr>
        <w:t>naive_</w:t>
      </w:r>
      <w:proofErr w:type="gramStart"/>
      <w:r w:rsidRPr="00D26609">
        <w:rPr>
          <w:rFonts w:ascii="Consolas" w:hAnsi="Consolas" w:cs="宋体"/>
          <w:color w:val="000000"/>
          <w:kern w:val="0"/>
          <w:sz w:val="18"/>
          <w:szCs w:val="18"/>
          <w:bdr w:val="none" w:sz="0" w:space="0" w:color="auto" w:frame="1"/>
        </w:rPr>
        <w:t>MergeSort</w:t>
      </w:r>
      <w:proofErr w:type="spellEnd"/>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color w:val="000000"/>
          <w:kern w:val="0"/>
          <w:sz w:val="18"/>
          <w:szCs w:val="18"/>
          <w:bdr w:val="none" w:sz="0" w:space="0" w:color="auto" w:frame="1"/>
        </w:rPr>
        <w:t>array, mid + 1, end);  </w:t>
      </w:r>
    </w:p>
    <w:p w14:paraId="07EB79C1"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proofErr w:type="spellStart"/>
      <w:r w:rsidRPr="00D26609">
        <w:rPr>
          <w:rFonts w:ascii="Consolas" w:hAnsi="Consolas" w:cs="宋体"/>
          <w:color w:val="000000"/>
          <w:kern w:val="0"/>
          <w:sz w:val="18"/>
          <w:szCs w:val="18"/>
          <w:bdr w:val="none" w:sz="0" w:space="0" w:color="auto" w:frame="1"/>
        </w:rPr>
        <w:t>naive_</w:t>
      </w:r>
      <w:proofErr w:type="gramStart"/>
      <w:r w:rsidRPr="00D26609">
        <w:rPr>
          <w:rFonts w:ascii="Consolas" w:hAnsi="Consolas" w:cs="宋体"/>
          <w:color w:val="000000"/>
          <w:kern w:val="0"/>
          <w:sz w:val="18"/>
          <w:szCs w:val="18"/>
          <w:bdr w:val="none" w:sz="0" w:space="0" w:color="auto" w:frame="1"/>
        </w:rPr>
        <w:t>merge</w:t>
      </w:r>
      <w:proofErr w:type="spellEnd"/>
      <w:r w:rsidRPr="00D26609">
        <w:rPr>
          <w:rFonts w:ascii="Consolas" w:hAnsi="Consolas" w:cs="宋体"/>
          <w:color w:val="000000"/>
          <w:kern w:val="0"/>
          <w:sz w:val="18"/>
          <w:szCs w:val="18"/>
          <w:bdr w:val="none" w:sz="0" w:space="0" w:color="auto" w:frame="1"/>
        </w:rPr>
        <w:t>(</w:t>
      </w:r>
      <w:proofErr w:type="gramEnd"/>
      <w:r w:rsidRPr="00D26609">
        <w:rPr>
          <w:rFonts w:ascii="Consolas" w:hAnsi="Consolas" w:cs="宋体"/>
          <w:color w:val="000000"/>
          <w:kern w:val="0"/>
          <w:sz w:val="18"/>
          <w:szCs w:val="18"/>
          <w:bdr w:val="none" w:sz="0" w:space="0" w:color="auto" w:frame="1"/>
        </w:rPr>
        <w:t>array, start, mid, end);  </w:t>
      </w:r>
    </w:p>
    <w:p w14:paraId="6FAA8899" w14:textId="77777777" w:rsidR="00D26609" w:rsidRPr="00D26609" w:rsidRDefault="00D26609" w:rsidP="00D26609">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  </w:t>
      </w:r>
    </w:p>
    <w:p w14:paraId="7C474B37" w14:textId="77777777" w:rsidR="00D26609" w:rsidRPr="00D26609" w:rsidRDefault="00D26609" w:rsidP="00D26609">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6609">
        <w:rPr>
          <w:rFonts w:ascii="Consolas" w:hAnsi="Consolas" w:cs="宋体"/>
          <w:color w:val="000000"/>
          <w:kern w:val="0"/>
          <w:sz w:val="18"/>
          <w:szCs w:val="18"/>
          <w:bdr w:val="none" w:sz="0" w:space="0" w:color="auto" w:frame="1"/>
        </w:rPr>
        <w:t>}  </w:t>
      </w:r>
    </w:p>
    <w:p w14:paraId="0524DD6B" w14:textId="77777777" w:rsidR="00BB1C24" w:rsidRPr="00BB1C24" w:rsidRDefault="00BB1C24" w:rsidP="00BB1C24">
      <w:pPr>
        <w:pStyle w:val="a1"/>
        <w:ind w:firstLine="480"/>
        <w:rPr>
          <w:rFonts w:hint="eastAsia"/>
        </w:rPr>
      </w:pPr>
    </w:p>
    <w:p w14:paraId="02C20325" w14:textId="77777777" w:rsidR="00261432" w:rsidRPr="00965C41" w:rsidRDefault="00261432" w:rsidP="0090309B">
      <w:pPr>
        <w:pStyle w:val="1"/>
      </w:pPr>
      <w:bookmarkStart w:id="5" w:name="_Toc74542521"/>
      <w:r w:rsidRPr="00965C41">
        <w:lastRenderedPageBreak/>
        <w:t xml:space="preserve"> </w:t>
      </w:r>
      <w:bookmarkEnd w:id="5"/>
      <w:r w:rsidR="000C33BC" w:rsidRPr="000C33BC">
        <w:rPr>
          <w:rFonts w:hint="eastAsia"/>
        </w:rPr>
        <w:t>并行算法设计与实现</w:t>
      </w:r>
    </w:p>
    <w:p w14:paraId="4B5BD55A" w14:textId="20BA7B6A" w:rsidR="00261432" w:rsidRPr="00965C41" w:rsidRDefault="00726C61" w:rsidP="0090309B">
      <w:pPr>
        <w:pStyle w:val="2"/>
        <w:tabs>
          <w:tab w:val="left" w:pos="5706"/>
        </w:tabs>
        <w:spacing w:before="120" w:after="120"/>
      </w:pPr>
      <w:r>
        <w:rPr>
          <w:rFonts w:hint="eastAsia"/>
        </w:rPr>
        <w:t>二分插入排序</w:t>
      </w:r>
      <w:r w:rsidR="00261432" w:rsidRPr="00965C41">
        <w:tab/>
      </w:r>
    </w:p>
    <w:p w14:paraId="1D14C6E6" w14:textId="083824C7" w:rsidR="00261432" w:rsidRPr="00965C41" w:rsidRDefault="00726C61" w:rsidP="0090309B">
      <w:pPr>
        <w:pStyle w:val="a1"/>
        <w:ind w:firstLine="480"/>
        <w:rPr>
          <w:szCs w:val="24"/>
        </w:rPr>
      </w:pPr>
      <w:r>
        <w:rPr>
          <w:rFonts w:hint="eastAsia"/>
          <w:szCs w:val="24"/>
        </w:rPr>
        <w:t>这一部分和上面情况一样，此时无需进行更改。</w:t>
      </w:r>
      <w:r w:rsidR="00261432" w:rsidRPr="00965C41">
        <w:rPr>
          <w:szCs w:val="24"/>
        </w:rPr>
        <w:t xml:space="preserve"> </w:t>
      </w:r>
    </w:p>
    <w:p w14:paraId="11C518BA" w14:textId="5D8BFFFA" w:rsidR="00726C61" w:rsidRPr="00965C41" w:rsidRDefault="00726C61" w:rsidP="0090309B">
      <w:pPr>
        <w:pStyle w:val="2"/>
        <w:spacing w:before="120" w:after="120"/>
      </w:pPr>
      <w:bookmarkStart w:id="6" w:name="_Toc74542524"/>
      <w:r>
        <w:rPr>
          <w:rFonts w:hint="eastAsia"/>
        </w:rPr>
        <w:t>并行化的归并排序</w:t>
      </w:r>
    </w:p>
    <w:bookmarkEnd w:id="6"/>
    <w:p w14:paraId="61329806" w14:textId="58A043CF" w:rsidR="000C33BC" w:rsidRDefault="008A5D3C" w:rsidP="00726C61">
      <w:pPr>
        <w:pStyle w:val="3"/>
        <w:spacing w:before="120" w:after="120"/>
      </w:pPr>
      <w:r>
        <w:rPr>
          <w:rFonts w:hint="eastAsia"/>
        </w:rPr>
        <w:t>并行化归并排序的原理</w:t>
      </w:r>
    </w:p>
    <w:p w14:paraId="211FA1AF" w14:textId="1E8F2315" w:rsidR="008A5D3C" w:rsidRDefault="008A5D3C" w:rsidP="008A5D3C">
      <w:pPr>
        <w:pStyle w:val="a1"/>
        <w:numPr>
          <w:ilvl w:val="0"/>
          <w:numId w:val="25"/>
        </w:numPr>
        <w:ind w:firstLineChars="0"/>
      </w:pPr>
      <w:r>
        <w:rPr>
          <w:rFonts w:hint="eastAsia"/>
        </w:rPr>
        <w:t>通常我们使用的是二分治的归并排序，即将数据每次一分为二，之后通过递归的方式将这两个数据</w:t>
      </w:r>
      <w:proofErr w:type="gramStart"/>
      <w:r>
        <w:rPr>
          <w:rFonts w:hint="eastAsia"/>
        </w:rPr>
        <w:t>块内部变</w:t>
      </w:r>
      <w:proofErr w:type="gramEnd"/>
      <w:r>
        <w:rPr>
          <w:rFonts w:hint="eastAsia"/>
        </w:rPr>
        <w:t>的有序，之后再通过一个</w:t>
      </w:r>
      <w:r>
        <w:rPr>
          <w:rFonts w:hint="eastAsia"/>
        </w:rPr>
        <w:t>O(n)</w:t>
      </w:r>
      <w:r>
        <w:rPr>
          <w:rFonts w:hint="eastAsia"/>
        </w:rPr>
        <w:t>的</w:t>
      </w:r>
      <w:r>
        <w:rPr>
          <w:rFonts w:hint="eastAsia"/>
        </w:rPr>
        <w:t>Merge</w:t>
      </w:r>
      <w:r>
        <w:rPr>
          <w:rFonts w:hint="eastAsia"/>
        </w:rPr>
        <w:t>算法就可以做到排序。</w:t>
      </w:r>
    </w:p>
    <w:p w14:paraId="17563FEE" w14:textId="5F8005A4" w:rsidR="008A5D3C" w:rsidRDefault="008A5D3C" w:rsidP="008A5D3C">
      <w:pPr>
        <w:pStyle w:val="a1"/>
        <w:numPr>
          <w:ilvl w:val="0"/>
          <w:numId w:val="25"/>
        </w:numPr>
        <w:ind w:firstLineChars="0"/>
      </w:pPr>
      <w:r>
        <w:rPr>
          <w:rFonts w:hint="eastAsia"/>
        </w:rPr>
        <w:t>首先获得要创建的进程</w:t>
      </w:r>
      <w:r>
        <w:rPr>
          <w:rFonts w:hint="eastAsia"/>
        </w:rPr>
        <w:t>/</w:t>
      </w:r>
      <w:r>
        <w:rPr>
          <w:rFonts w:hint="eastAsia"/>
        </w:rPr>
        <w:t>线程数量</w:t>
      </w:r>
      <w:r>
        <w:rPr>
          <w:rFonts w:hint="eastAsia"/>
        </w:rPr>
        <w:t>k</w:t>
      </w:r>
      <w:r>
        <w:rPr>
          <w:rFonts w:hint="eastAsia"/>
        </w:rPr>
        <w:t>，最好是</w:t>
      </w:r>
      <m:oMath>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hint="eastAsia"/>
              </w:rPr>
              <m:t>n</m:t>
            </m:r>
          </m:sup>
        </m:sSup>
      </m:oMath>
      <w:proofErr w:type="gramStart"/>
      <w:r>
        <w:rPr>
          <w:rFonts w:hint="eastAsia"/>
        </w:rPr>
        <w:t>个</w:t>
      </w:r>
      <w:proofErr w:type="gramEnd"/>
      <w:r>
        <w:rPr>
          <w:rFonts w:hint="eastAsia"/>
        </w:rPr>
        <w:t>。这样方便数据的划分。</w:t>
      </w:r>
      <w:r>
        <w:rPr>
          <w:rFonts w:hint="eastAsia"/>
        </w:rPr>
        <w:t xml:space="preserve"> </w:t>
      </w:r>
      <w:r>
        <w:rPr>
          <w:rFonts w:hint="eastAsia"/>
        </w:rPr>
        <w:t>之后将</w:t>
      </w:r>
      <w:r>
        <w:rPr>
          <w:rFonts w:hint="eastAsia"/>
        </w:rPr>
        <w:t>n</w:t>
      </w:r>
      <w:proofErr w:type="gramStart"/>
      <w:r>
        <w:rPr>
          <w:rFonts w:hint="eastAsia"/>
        </w:rPr>
        <w:t>个</w:t>
      </w:r>
      <w:proofErr w:type="gramEnd"/>
      <w:r>
        <w:rPr>
          <w:rFonts w:hint="eastAsia"/>
        </w:rPr>
        <w:t>数据等分为</w:t>
      </w:r>
      <w:r>
        <w:rPr>
          <w:rFonts w:hint="eastAsia"/>
        </w:rPr>
        <w:t>k</w:t>
      </w:r>
      <w:r>
        <w:rPr>
          <w:rFonts w:hint="eastAsia"/>
        </w:rPr>
        <w:t>份的时候，将这些任务分配给不同的</w:t>
      </w:r>
      <w:r>
        <w:rPr>
          <w:rFonts w:hint="eastAsia"/>
        </w:rPr>
        <w:t>core</w:t>
      </w:r>
      <w:r>
        <w:rPr>
          <w:rFonts w:hint="eastAsia"/>
        </w:rPr>
        <w:t>，进行并行化排序。我们可以借助</w:t>
      </w:r>
      <w:proofErr w:type="spellStart"/>
      <w:r>
        <w:rPr>
          <w:rFonts w:hint="eastAsia"/>
        </w:rPr>
        <w:t>p</w:t>
      </w:r>
      <w:r>
        <w:t>thread</w:t>
      </w:r>
      <w:proofErr w:type="spellEnd"/>
      <w:r>
        <w:rPr>
          <w:rFonts w:hint="eastAsia"/>
        </w:rPr>
        <w:t>库来实现这个想法。</w:t>
      </w:r>
    </w:p>
    <w:p w14:paraId="4D655E7C" w14:textId="190685E0" w:rsidR="00676D4D" w:rsidRDefault="00676D4D" w:rsidP="00676D4D">
      <w:pPr>
        <w:pStyle w:val="3"/>
        <w:spacing w:before="120" w:after="120"/>
      </w:pPr>
      <w:r>
        <w:rPr>
          <w:rFonts w:hint="eastAsia"/>
        </w:rPr>
        <w:t>线程数据数据结构定义</w:t>
      </w:r>
    </w:p>
    <w:p w14:paraId="2A4A93D4" w14:textId="47F6DBE7" w:rsidR="00676D4D" w:rsidRDefault="00676D4D" w:rsidP="00676D4D">
      <w:pPr>
        <w:pStyle w:val="a1"/>
        <w:ind w:firstLine="480"/>
      </w:pPr>
      <w:r>
        <w:rPr>
          <w:rFonts w:hint="eastAsia"/>
        </w:rPr>
        <w:t>我们归并的时候划分出两个子线程需要对其数据进行单独的封装处理。实现部分定义如下：</w:t>
      </w:r>
    </w:p>
    <w:p w14:paraId="15C0E57D" w14:textId="77777777" w:rsidR="00676D4D" w:rsidRPr="00676D4D" w:rsidRDefault="00676D4D" w:rsidP="00676D4D">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76D4D">
        <w:rPr>
          <w:rFonts w:ascii="Consolas" w:hAnsi="Consolas" w:cs="宋体"/>
          <w:b/>
          <w:bCs/>
          <w:color w:val="006699"/>
          <w:kern w:val="0"/>
          <w:sz w:val="18"/>
          <w:szCs w:val="18"/>
          <w:bdr w:val="none" w:sz="0" w:space="0" w:color="auto" w:frame="1"/>
        </w:rPr>
        <w:t>typedef</w:t>
      </w:r>
      <w:r w:rsidRPr="00676D4D">
        <w:rPr>
          <w:rFonts w:ascii="Consolas" w:hAnsi="Consolas" w:cs="宋体"/>
          <w:color w:val="000000"/>
          <w:kern w:val="0"/>
          <w:sz w:val="18"/>
          <w:szCs w:val="18"/>
          <w:bdr w:val="none" w:sz="0" w:space="0" w:color="auto" w:frame="1"/>
        </w:rPr>
        <w:t> </w:t>
      </w:r>
      <w:r w:rsidRPr="00676D4D">
        <w:rPr>
          <w:rFonts w:ascii="Consolas" w:hAnsi="Consolas" w:cs="宋体"/>
          <w:b/>
          <w:bCs/>
          <w:color w:val="006699"/>
          <w:kern w:val="0"/>
          <w:sz w:val="18"/>
          <w:szCs w:val="18"/>
          <w:bdr w:val="none" w:sz="0" w:space="0" w:color="auto" w:frame="1"/>
        </w:rPr>
        <w:t>struct</w:t>
      </w:r>
      <w:r w:rsidRPr="00676D4D">
        <w:rPr>
          <w:rFonts w:ascii="Consolas" w:hAnsi="Consolas" w:cs="宋体"/>
          <w:color w:val="000000"/>
          <w:kern w:val="0"/>
          <w:sz w:val="18"/>
          <w:szCs w:val="18"/>
          <w:bdr w:val="none" w:sz="0" w:space="0" w:color="auto" w:frame="1"/>
        </w:rPr>
        <w:t> </w:t>
      </w:r>
      <w:proofErr w:type="spellStart"/>
      <w:r w:rsidRPr="00676D4D">
        <w:rPr>
          <w:rFonts w:ascii="Consolas" w:hAnsi="Consolas" w:cs="宋体"/>
          <w:color w:val="000000"/>
          <w:kern w:val="0"/>
          <w:sz w:val="18"/>
          <w:szCs w:val="18"/>
          <w:bdr w:val="none" w:sz="0" w:space="0" w:color="auto" w:frame="1"/>
        </w:rPr>
        <w:t>ThreadData</w:t>
      </w:r>
      <w:proofErr w:type="spellEnd"/>
      <w:r w:rsidRPr="00676D4D">
        <w:rPr>
          <w:rFonts w:ascii="Consolas" w:hAnsi="Consolas" w:cs="宋体"/>
          <w:color w:val="000000"/>
          <w:kern w:val="0"/>
          <w:sz w:val="18"/>
          <w:szCs w:val="18"/>
          <w:bdr w:val="none" w:sz="0" w:space="0" w:color="auto" w:frame="1"/>
        </w:rPr>
        <w:t> {  </w:t>
      </w:r>
    </w:p>
    <w:p w14:paraId="24309792" w14:textId="77777777" w:rsidR="00676D4D" w:rsidRPr="00676D4D" w:rsidRDefault="00676D4D" w:rsidP="00676D4D">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76D4D">
        <w:rPr>
          <w:rFonts w:ascii="Consolas" w:hAnsi="Consolas" w:cs="宋体"/>
          <w:color w:val="000000"/>
          <w:kern w:val="0"/>
          <w:sz w:val="18"/>
          <w:szCs w:val="18"/>
          <w:bdr w:val="none" w:sz="0" w:space="0" w:color="auto" w:frame="1"/>
        </w:rPr>
        <w:t>    </w:t>
      </w:r>
      <w:r w:rsidRPr="00676D4D">
        <w:rPr>
          <w:rFonts w:ascii="Consolas" w:hAnsi="Consolas" w:cs="宋体"/>
          <w:b/>
          <w:bCs/>
          <w:color w:val="2E8B57"/>
          <w:kern w:val="0"/>
          <w:sz w:val="18"/>
          <w:szCs w:val="18"/>
          <w:bdr w:val="none" w:sz="0" w:space="0" w:color="auto" w:frame="1"/>
        </w:rPr>
        <w:t>int</w:t>
      </w:r>
      <w:r w:rsidRPr="00676D4D">
        <w:rPr>
          <w:rFonts w:ascii="Consolas" w:hAnsi="Consolas" w:cs="宋体"/>
          <w:color w:val="000000"/>
          <w:kern w:val="0"/>
          <w:sz w:val="18"/>
          <w:szCs w:val="18"/>
          <w:bdr w:val="none" w:sz="0" w:space="0" w:color="auto" w:frame="1"/>
        </w:rPr>
        <w:t> start, end;</w:t>
      </w:r>
      <w:r w:rsidRPr="00676D4D">
        <w:rPr>
          <w:rFonts w:ascii="Consolas" w:hAnsi="Consolas" w:cs="宋体"/>
          <w:color w:val="008200"/>
          <w:kern w:val="0"/>
          <w:sz w:val="18"/>
          <w:szCs w:val="18"/>
          <w:bdr w:val="none" w:sz="0" w:space="0" w:color="auto" w:frame="1"/>
        </w:rPr>
        <w:t>//</w:t>
      </w:r>
      <w:r w:rsidRPr="00676D4D">
        <w:rPr>
          <w:rFonts w:ascii="Consolas" w:hAnsi="Consolas" w:cs="宋体"/>
          <w:color w:val="008200"/>
          <w:kern w:val="0"/>
          <w:sz w:val="18"/>
          <w:szCs w:val="18"/>
          <w:bdr w:val="none" w:sz="0" w:space="0" w:color="auto" w:frame="1"/>
        </w:rPr>
        <w:t>待排序的范围</w:t>
      </w:r>
      <w:r w:rsidRPr="00676D4D">
        <w:rPr>
          <w:rFonts w:ascii="Consolas" w:hAnsi="Consolas" w:cs="宋体"/>
          <w:color w:val="000000"/>
          <w:kern w:val="0"/>
          <w:sz w:val="18"/>
          <w:szCs w:val="18"/>
          <w:bdr w:val="none" w:sz="0" w:space="0" w:color="auto" w:frame="1"/>
        </w:rPr>
        <w:t>  </w:t>
      </w:r>
    </w:p>
    <w:p w14:paraId="7733877D" w14:textId="77777777" w:rsidR="00676D4D" w:rsidRPr="00676D4D" w:rsidRDefault="00676D4D" w:rsidP="00676D4D">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76D4D">
        <w:rPr>
          <w:rFonts w:ascii="Consolas" w:hAnsi="Consolas" w:cs="宋体"/>
          <w:color w:val="000000"/>
          <w:kern w:val="0"/>
          <w:sz w:val="18"/>
          <w:szCs w:val="18"/>
          <w:bdr w:val="none" w:sz="0" w:space="0" w:color="auto" w:frame="1"/>
        </w:rPr>
        <w:t>    </w:t>
      </w:r>
      <w:r w:rsidRPr="00676D4D">
        <w:rPr>
          <w:rFonts w:ascii="Consolas" w:hAnsi="Consolas" w:cs="宋体"/>
          <w:b/>
          <w:bCs/>
          <w:color w:val="2E8B57"/>
          <w:kern w:val="0"/>
          <w:sz w:val="18"/>
          <w:szCs w:val="18"/>
          <w:bdr w:val="none" w:sz="0" w:space="0" w:color="auto" w:frame="1"/>
        </w:rPr>
        <w:t>int</w:t>
      </w:r>
      <w:r w:rsidRPr="00676D4D">
        <w:rPr>
          <w:rFonts w:ascii="Consolas" w:hAnsi="Consolas" w:cs="宋体"/>
          <w:color w:val="000000"/>
          <w:kern w:val="0"/>
          <w:sz w:val="18"/>
          <w:szCs w:val="18"/>
          <w:bdr w:val="none" w:sz="0" w:space="0" w:color="auto" w:frame="1"/>
        </w:rPr>
        <w:t> *array;</w:t>
      </w:r>
      <w:r w:rsidRPr="00676D4D">
        <w:rPr>
          <w:rFonts w:ascii="Consolas" w:hAnsi="Consolas" w:cs="宋体"/>
          <w:color w:val="008200"/>
          <w:kern w:val="0"/>
          <w:sz w:val="18"/>
          <w:szCs w:val="18"/>
          <w:bdr w:val="none" w:sz="0" w:space="0" w:color="auto" w:frame="1"/>
        </w:rPr>
        <w:t>//</w:t>
      </w:r>
      <w:r w:rsidRPr="00676D4D">
        <w:rPr>
          <w:rFonts w:ascii="Consolas" w:hAnsi="Consolas" w:cs="宋体"/>
          <w:color w:val="008200"/>
          <w:kern w:val="0"/>
          <w:sz w:val="18"/>
          <w:szCs w:val="18"/>
          <w:bdr w:val="none" w:sz="0" w:space="0" w:color="auto" w:frame="1"/>
        </w:rPr>
        <w:t>数组指针</w:t>
      </w:r>
      <w:r w:rsidRPr="00676D4D">
        <w:rPr>
          <w:rFonts w:ascii="Consolas" w:hAnsi="Consolas" w:cs="宋体"/>
          <w:color w:val="000000"/>
          <w:kern w:val="0"/>
          <w:sz w:val="18"/>
          <w:szCs w:val="18"/>
          <w:bdr w:val="none" w:sz="0" w:space="0" w:color="auto" w:frame="1"/>
        </w:rPr>
        <w:t>  </w:t>
      </w:r>
    </w:p>
    <w:p w14:paraId="0EE1C33E" w14:textId="77777777" w:rsidR="00676D4D" w:rsidRPr="00676D4D" w:rsidRDefault="00676D4D" w:rsidP="00676D4D">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76D4D">
        <w:rPr>
          <w:rFonts w:ascii="Consolas" w:hAnsi="Consolas" w:cs="宋体"/>
          <w:color w:val="000000"/>
          <w:kern w:val="0"/>
          <w:sz w:val="18"/>
          <w:szCs w:val="18"/>
          <w:bdr w:val="none" w:sz="0" w:space="0" w:color="auto" w:frame="1"/>
        </w:rPr>
        <w:t>    </w:t>
      </w:r>
      <w:r w:rsidRPr="00676D4D">
        <w:rPr>
          <w:rFonts w:ascii="Consolas" w:hAnsi="Consolas" w:cs="宋体"/>
          <w:b/>
          <w:bCs/>
          <w:color w:val="2E8B57"/>
          <w:kern w:val="0"/>
          <w:sz w:val="18"/>
          <w:szCs w:val="18"/>
          <w:bdr w:val="none" w:sz="0" w:space="0" w:color="auto" w:frame="1"/>
        </w:rPr>
        <w:t>int</w:t>
      </w:r>
      <w:r w:rsidRPr="00676D4D">
        <w:rPr>
          <w:rFonts w:ascii="Consolas" w:hAnsi="Consolas" w:cs="宋体"/>
          <w:color w:val="000000"/>
          <w:kern w:val="0"/>
          <w:sz w:val="18"/>
          <w:szCs w:val="18"/>
          <w:bdr w:val="none" w:sz="0" w:space="0" w:color="auto" w:frame="1"/>
        </w:rPr>
        <w:t> length;</w:t>
      </w:r>
      <w:r w:rsidRPr="00676D4D">
        <w:rPr>
          <w:rFonts w:ascii="Consolas" w:hAnsi="Consolas" w:cs="宋体"/>
          <w:color w:val="008200"/>
          <w:kern w:val="0"/>
          <w:sz w:val="18"/>
          <w:szCs w:val="18"/>
          <w:bdr w:val="none" w:sz="0" w:space="0" w:color="auto" w:frame="1"/>
        </w:rPr>
        <w:t>//</w:t>
      </w:r>
      <w:r w:rsidRPr="00676D4D">
        <w:rPr>
          <w:rFonts w:ascii="Consolas" w:hAnsi="Consolas" w:cs="宋体"/>
          <w:color w:val="008200"/>
          <w:kern w:val="0"/>
          <w:sz w:val="18"/>
          <w:szCs w:val="18"/>
          <w:bdr w:val="none" w:sz="0" w:space="0" w:color="auto" w:frame="1"/>
        </w:rPr>
        <w:t>数组的长度</w:t>
      </w:r>
      <w:r w:rsidRPr="00676D4D">
        <w:rPr>
          <w:rFonts w:ascii="Consolas" w:hAnsi="Consolas" w:cs="宋体"/>
          <w:color w:val="000000"/>
          <w:kern w:val="0"/>
          <w:sz w:val="18"/>
          <w:szCs w:val="18"/>
          <w:bdr w:val="none" w:sz="0" w:space="0" w:color="auto" w:frame="1"/>
        </w:rPr>
        <w:t>  </w:t>
      </w:r>
    </w:p>
    <w:p w14:paraId="645EF9B8" w14:textId="25117123" w:rsidR="00676D4D" w:rsidRPr="00676D4D" w:rsidRDefault="00676D4D" w:rsidP="00676D4D">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676D4D">
        <w:rPr>
          <w:rFonts w:ascii="Consolas" w:hAnsi="Consolas" w:cs="宋体"/>
          <w:color w:val="000000"/>
          <w:kern w:val="0"/>
          <w:sz w:val="18"/>
          <w:szCs w:val="18"/>
          <w:bdr w:val="none" w:sz="0" w:space="0" w:color="auto" w:frame="1"/>
        </w:rPr>
        <w:t>} </w:t>
      </w:r>
      <w:proofErr w:type="spellStart"/>
      <w:proofErr w:type="gramStart"/>
      <w:r w:rsidRPr="00676D4D">
        <w:rPr>
          <w:rFonts w:ascii="Consolas" w:hAnsi="Consolas" w:cs="宋体"/>
          <w:color w:val="000000"/>
          <w:kern w:val="0"/>
          <w:sz w:val="18"/>
          <w:szCs w:val="18"/>
          <w:bdr w:val="none" w:sz="0" w:space="0" w:color="auto" w:frame="1"/>
        </w:rPr>
        <w:t>ThreadData</w:t>
      </w:r>
      <w:proofErr w:type="spellEnd"/>
      <w:r w:rsidRPr="00676D4D">
        <w:rPr>
          <w:rFonts w:ascii="Consolas" w:hAnsi="Consolas" w:cs="宋体"/>
          <w:color w:val="000000"/>
          <w:kern w:val="0"/>
          <w:sz w:val="18"/>
          <w:szCs w:val="18"/>
          <w:bdr w:val="none" w:sz="0" w:space="0" w:color="auto" w:frame="1"/>
        </w:rPr>
        <w:t>;</w:t>
      </w:r>
      <w:proofErr w:type="gramEnd"/>
      <w:r w:rsidRPr="00676D4D">
        <w:rPr>
          <w:rFonts w:ascii="Consolas" w:hAnsi="Consolas" w:cs="宋体"/>
          <w:color w:val="000000"/>
          <w:kern w:val="0"/>
          <w:sz w:val="18"/>
          <w:szCs w:val="18"/>
          <w:bdr w:val="none" w:sz="0" w:space="0" w:color="auto" w:frame="1"/>
        </w:rPr>
        <w:t>  </w:t>
      </w:r>
    </w:p>
    <w:p w14:paraId="249E44F2" w14:textId="4801368E" w:rsidR="00726C61" w:rsidRDefault="00726C61" w:rsidP="00726C61">
      <w:pPr>
        <w:pStyle w:val="3"/>
        <w:spacing w:before="120" w:after="120"/>
      </w:pPr>
      <w:r>
        <w:rPr>
          <w:rFonts w:hint="eastAsia"/>
        </w:rPr>
        <w:t>代码实现</w:t>
      </w:r>
    </w:p>
    <w:p w14:paraId="7196BCF3" w14:textId="66AAFD7D" w:rsidR="00392DAE" w:rsidRPr="00392DAE" w:rsidRDefault="00392DAE" w:rsidP="00392DAE">
      <w:pPr>
        <w:pStyle w:val="a1"/>
        <w:ind w:firstLine="480"/>
        <w:rPr>
          <w:rFonts w:hint="eastAsia"/>
        </w:rPr>
      </w:pPr>
      <w:r>
        <w:rPr>
          <w:rFonts w:hint="eastAsia"/>
        </w:rPr>
        <w:t>以下是并行化地</w:t>
      </w:r>
      <w:proofErr w:type="spellStart"/>
      <w:r>
        <w:t>mergesort</w:t>
      </w:r>
      <w:proofErr w:type="spellEnd"/>
      <w:r>
        <w:rPr>
          <w:rFonts w:hint="eastAsia"/>
        </w:rPr>
        <w:t>代码实现</w:t>
      </w:r>
    </w:p>
    <w:p w14:paraId="6ADAEB6A"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8200"/>
          <w:kern w:val="0"/>
          <w:sz w:val="18"/>
          <w:szCs w:val="18"/>
          <w:bdr w:val="none" w:sz="0" w:space="0" w:color="auto" w:frame="1"/>
        </w:rPr>
        <w:t>//</w:t>
      </w:r>
      <w:r w:rsidRPr="00726C61">
        <w:rPr>
          <w:rFonts w:ascii="Consolas" w:hAnsi="Consolas" w:cs="宋体"/>
          <w:color w:val="008200"/>
          <w:kern w:val="0"/>
          <w:sz w:val="18"/>
          <w:szCs w:val="18"/>
          <w:bdr w:val="none" w:sz="0" w:space="0" w:color="auto" w:frame="1"/>
        </w:rPr>
        <w:t>方便</w:t>
      </w:r>
      <w:proofErr w:type="spellStart"/>
      <w:r w:rsidRPr="00726C61">
        <w:rPr>
          <w:rFonts w:ascii="Consolas" w:hAnsi="Consolas" w:cs="宋体"/>
          <w:color w:val="008200"/>
          <w:kern w:val="0"/>
          <w:sz w:val="18"/>
          <w:szCs w:val="18"/>
          <w:bdr w:val="none" w:sz="0" w:space="0" w:color="auto" w:frame="1"/>
        </w:rPr>
        <w:t>pthread_create</w:t>
      </w:r>
      <w:proofErr w:type="spellEnd"/>
      <w:r w:rsidRPr="00726C61">
        <w:rPr>
          <w:rFonts w:ascii="Consolas" w:hAnsi="Consolas" w:cs="宋体"/>
          <w:color w:val="008200"/>
          <w:kern w:val="0"/>
          <w:sz w:val="18"/>
          <w:szCs w:val="18"/>
          <w:bdr w:val="none" w:sz="0" w:space="0" w:color="auto" w:frame="1"/>
        </w:rPr>
        <w:t>调用，和</w:t>
      </w:r>
      <w:proofErr w:type="spellStart"/>
      <w:r w:rsidRPr="00726C61">
        <w:rPr>
          <w:rFonts w:ascii="Consolas" w:hAnsi="Consolas" w:cs="宋体"/>
          <w:color w:val="008200"/>
          <w:kern w:val="0"/>
          <w:sz w:val="18"/>
          <w:szCs w:val="18"/>
          <w:bdr w:val="none" w:sz="0" w:space="0" w:color="auto" w:frame="1"/>
        </w:rPr>
        <w:t>mergesort</w:t>
      </w:r>
      <w:proofErr w:type="spellEnd"/>
      <w:r w:rsidRPr="00726C61">
        <w:rPr>
          <w:rFonts w:ascii="Consolas" w:hAnsi="Consolas" w:cs="宋体"/>
          <w:color w:val="008200"/>
          <w:kern w:val="0"/>
          <w:sz w:val="18"/>
          <w:szCs w:val="18"/>
          <w:bdr w:val="none" w:sz="0" w:space="0" w:color="auto" w:frame="1"/>
        </w:rPr>
        <w:t>之间做一个接口</w:t>
      </w:r>
      <w:r w:rsidRPr="00726C61">
        <w:rPr>
          <w:rFonts w:ascii="Consolas" w:hAnsi="Consolas" w:cs="宋体"/>
          <w:color w:val="000000"/>
          <w:kern w:val="0"/>
          <w:sz w:val="18"/>
          <w:szCs w:val="18"/>
          <w:bdr w:val="none" w:sz="0" w:space="0" w:color="auto" w:frame="1"/>
        </w:rPr>
        <w:t>  </w:t>
      </w:r>
    </w:p>
    <w:p w14:paraId="6B8637E4"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b/>
          <w:bCs/>
          <w:color w:val="006699"/>
          <w:kern w:val="0"/>
          <w:sz w:val="18"/>
          <w:szCs w:val="18"/>
          <w:bdr w:val="none" w:sz="0" w:space="0" w:color="auto" w:frame="1"/>
        </w:rPr>
        <w:t>void</w:t>
      </w: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p_</w:t>
      </w:r>
      <w:proofErr w:type="gramStart"/>
      <w:r w:rsidRPr="00726C61">
        <w:rPr>
          <w:rFonts w:ascii="Consolas" w:hAnsi="Consolas" w:cs="宋体"/>
          <w:color w:val="000000"/>
          <w:kern w:val="0"/>
          <w:sz w:val="18"/>
          <w:szCs w:val="18"/>
          <w:bdr w:val="none" w:sz="0" w:space="0" w:color="auto" w:frame="1"/>
        </w:rPr>
        <w:t>mergeSort</w:t>
      </w:r>
      <w:proofErr w:type="spellEnd"/>
      <w:r w:rsidRPr="00726C61">
        <w:rPr>
          <w:rFonts w:ascii="Consolas" w:hAnsi="Consolas" w:cs="宋体"/>
          <w:color w:val="000000"/>
          <w:kern w:val="0"/>
          <w:sz w:val="18"/>
          <w:szCs w:val="18"/>
          <w:bdr w:val="none" w:sz="0" w:space="0" w:color="auto" w:frame="1"/>
        </w:rPr>
        <w:t>(</w:t>
      </w:r>
      <w:proofErr w:type="spellStart"/>
      <w:proofErr w:type="gramEnd"/>
      <w:r w:rsidRPr="00726C61">
        <w:rPr>
          <w:rFonts w:ascii="Consolas" w:hAnsi="Consolas" w:cs="宋体"/>
          <w:color w:val="000000"/>
          <w:kern w:val="0"/>
          <w:sz w:val="18"/>
          <w:szCs w:val="18"/>
          <w:bdr w:val="none" w:sz="0" w:space="0" w:color="auto" w:frame="1"/>
        </w:rPr>
        <w:t>ThreadData</w:t>
      </w:r>
      <w:proofErr w:type="spellEnd"/>
      <w:r w:rsidRPr="00726C61">
        <w:rPr>
          <w:rFonts w:ascii="Consolas" w:hAnsi="Consolas" w:cs="宋体"/>
          <w:color w:val="000000"/>
          <w:kern w:val="0"/>
          <w:sz w:val="18"/>
          <w:szCs w:val="18"/>
          <w:bdr w:val="none" w:sz="0" w:space="0" w:color="auto" w:frame="1"/>
        </w:rPr>
        <w:t> *data) {  </w:t>
      </w:r>
    </w:p>
    <w:p w14:paraId="171B25BC"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mergeSort(data-&gt;array, data-&gt;length, data-&gt;start, data-&gt;end</w:t>
      </w:r>
      <w:proofErr w:type="gramStart"/>
      <w:r w:rsidRPr="00726C61">
        <w:rPr>
          <w:rFonts w:ascii="Consolas" w:hAnsi="Consolas" w:cs="宋体"/>
          <w:color w:val="000000"/>
          <w:kern w:val="0"/>
          <w:sz w:val="18"/>
          <w:szCs w:val="18"/>
          <w:bdr w:val="none" w:sz="0" w:space="0" w:color="auto" w:frame="1"/>
        </w:rPr>
        <w:t>);</w:t>
      </w:r>
      <w:proofErr w:type="gramEnd"/>
      <w:r w:rsidRPr="00726C61">
        <w:rPr>
          <w:rFonts w:ascii="Consolas" w:hAnsi="Consolas" w:cs="宋体"/>
          <w:color w:val="000000"/>
          <w:kern w:val="0"/>
          <w:sz w:val="18"/>
          <w:szCs w:val="18"/>
          <w:bdr w:val="none" w:sz="0" w:space="0" w:color="auto" w:frame="1"/>
        </w:rPr>
        <w:t>  </w:t>
      </w:r>
    </w:p>
    <w:p w14:paraId="0783532D"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
    <w:p w14:paraId="541A8976"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
    <w:p w14:paraId="191862D7"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8200"/>
          <w:kern w:val="0"/>
          <w:sz w:val="18"/>
          <w:szCs w:val="18"/>
          <w:bdr w:val="none" w:sz="0" w:space="0" w:color="auto" w:frame="1"/>
        </w:rPr>
        <w:t>// </w:t>
      </w:r>
      <w:r w:rsidRPr="00726C61">
        <w:rPr>
          <w:rFonts w:ascii="Consolas" w:hAnsi="Consolas" w:cs="宋体"/>
          <w:color w:val="008200"/>
          <w:kern w:val="0"/>
          <w:sz w:val="18"/>
          <w:szCs w:val="18"/>
          <w:bdr w:val="none" w:sz="0" w:space="0" w:color="auto" w:frame="1"/>
        </w:rPr>
        <w:t>归并排序中的合并算法</w:t>
      </w:r>
      <w:r w:rsidRPr="00726C61">
        <w:rPr>
          <w:rFonts w:ascii="Consolas" w:hAnsi="Consolas" w:cs="宋体"/>
          <w:color w:val="000000"/>
          <w:kern w:val="0"/>
          <w:sz w:val="18"/>
          <w:szCs w:val="18"/>
          <w:bdr w:val="none" w:sz="0" w:space="0" w:color="auto" w:frame="1"/>
        </w:rPr>
        <w:t>  </w:t>
      </w:r>
    </w:p>
    <w:p w14:paraId="579485F4"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b/>
          <w:bCs/>
          <w:color w:val="006699"/>
          <w:kern w:val="0"/>
          <w:sz w:val="18"/>
          <w:szCs w:val="18"/>
          <w:bdr w:val="none" w:sz="0" w:space="0" w:color="auto" w:frame="1"/>
        </w:rPr>
        <w:t>void</w:t>
      </w:r>
      <w:r w:rsidRPr="00726C61">
        <w:rPr>
          <w:rFonts w:ascii="Consolas" w:hAnsi="Consolas" w:cs="宋体"/>
          <w:color w:val="000000"/>
          <w:kern w:val="0"/>
          <w:sz w:val="18"/>
          <w:szCs w:val="18"/>
          <w:bdr w:val="none" w:sz="0" w:space="0" w:color="auto" w:frame="1"/>
        </w:rPr>
        <w:t> </w:t>
      </w:r>
      <w:proofErr w:type="gramStart"/>
      <w:r w:rsidRPr="00726C61">
        <w:rPr>
          <w:rFonts w:ascii="Consolas" w:hAnsi="Consolas" w:cs="宋体"/>
          <w:color w:val="000000"/>
          <w:kern w:val="0"/>
          <w:sz w:val="18"/>
          <w:szCs w:val="18"/>
          <w:bdr w:val="none" w:sz="0" w:space="0" w:color="auto" w:frame="1"/>
        </w:rPr>
        <w:t>merge(</w:t>
      </w:r>
      <w:proofErr w:type="gramEnd"/>
      <w:r w:rsidRPr="00726C61">
        <w:rPr>
          <w:rFonts w:ascii="Consolas" w:hAnsi="Consolas" w:cs="宋体"/>
          <w:b/>
          <w:bCs/>
          <w:color w:val="2E8B57"/>
          <w:kern w:val="0"/>
          <w:sz w:val="18"/>
          <w:szCs w:val="18"/>
          <w:bdr w:val="none" w:sz="0" w:space="0" w:color="auto" w:frame="1"/>
        </w:rPr>
        <w:t>int</w:t>
      </w:r>
      <w:r w:rsidRPr="00726C61">
        <w:rPr>
          <w:rFonts w:ascii="Consolas" w:hAnsi="Consolas" w:cs="宋体"/>
          <w:color w:val="000000"/>
          <w:kern w:val="0"/>
          <w:sz w:val="18"/>
          <w:szCs w:val="18"/>
          <w:bdr w:val="none" w:sz="0" w:space="0" w:color="auto" w:frame="1"/>
        </w:rPr>
        <w:t> array[], </w:t>
      </w:r>
      <w:r w:rsidRPr="00726C61">
        <w:rPr>
          <w:rFonts w:ascii="Consolas" w:hAnsi="Consolas" w:cs="宋体"/>
          <w:b/>
          <w:bCs/>
          <w:color w:val="2E8B57"/>
          <w:kern w:val="0"/>
          <w:sz w:val="18"/>
          <w:szCs w:val="18"/>
          <w:bdr w:val="none" w:sz="0" w:space="0" w:color="auto" w:frame="1"/>
        </w:rPr>
        <w:t>int</w:t>
      </w:r>
      <w:r w:rsidRPr="00726C61">
        <w:rPr>
          <w:rFonts w:ascii="Consolas" w:hAnsi="Consolas" w:cs="宋体"/>
          <w:color w:val="000000"/>
          <w:kern w:val="0"/>
          <w:sz w:val="18"/>
          <w:szCs w:val="18"/>
          <w:bdr w:val="none" w:sz="0" w:space="0" w:color="auto" w:frame="1"/>
        </w:rPr>
        <w:t> length, </w:t>
      </w:r>
      <w:r w:rsidRPr="00726C61">
        <w:rPr>
          <w:rFonts w:ascii="Consolas" w:hAnsi="Consolas" w:cs="宋体"/>
          <w:b/>
          <w:bCs/>
          <w:color w:val="2E8B57"/>
          <w:kern w:val="0"/>
          <w:sz w:val="18"/>
          <w:szCs w:val="18"/>
          <w:bdr w:val="none" w:sz="0" w:space="0" w:color="auto" w:frame="1"/>
        </w:rPr>
        <w:t>int</w:t>
      </w:r>
      <w:r w:rsidRPr="00726C61">
        <w:rPr>
          <w:rFonts w:ascii="Consolas" w:hAnsi="Consolas" w:cs="宋体"/>
          <w:color w:val="000000"/>
          <w:kern w:val="0"/>
          <w:sz w:val="18"/>
          <w:szCs w:val="18"/>
          <w:bdr w:val="none" w:sz="0" w:space="0" w:color="auto" w:frame="1"/>
        </w:rPr>
        <w:t> left, </w:t>
      </w:r>
      <w:r w:rsidRPr="00726C61">
        <w:rPr>
          <w:rFonts w:ascii="Consolas" w:hAnsi="Consolas" w:cs="宋体"/>
          <w:b/>
          <w:bCs/>
          <w:color w:val="2E8B57"/>
          <w:kern w:val="0"/>
          <w:sz w:val="18"/>
          <w:szCs w:val="18"/>
          <w:bdr w:val="none" w:sz="0" w:space="0" w:color="auto" w:frame="1"/>
        </w:rPr>
        <w:t>int</w:t>
      </w:r>
      <w:r w:rsidRPr="00726C61">
        <w:rPr>
          <w:rFonts w:ascii="Consolas" w:hAnsi="Consolas" w:cs="宋体"/>
          <w:color w:val="000000"/>
          <w:kern w:val="0"/>
          <w:sz w:val="18"/>
          <w:szCs w:val="18"/>
          <w:bdr w:val="none" w:sz="0" w:space="0" w:color="auto" w:frame="1"/>
        </w:rPr>
        <w:t> m, </w:t>
      </w:r>
      <w:r w:rsidRPr="00726C61">
        <w:rPr>
          <w:rFonts w:ascii="Consolas" w:hAnsi="Consolas" w:cs="宋体"/>
          <w:b/>
          <w:bCs/>
          <w:color w:val="2E8B57"/>
          <w:kern w:val="0"/>
          <w:sz w:val="18"/>
          <w:szCs w:val="18"/>
          <w:bdr w:val="none" w:sz="0" w:space="0" w:color="auto" w:frame="1"/>
        </w:rPr>
        <w:t>int</w:t>
      </w:r>
      <w:r w:rsidRPr="00726C61">
        <w:rPr>
          <w:rFonts w:ascii="Consolas" w:hAnsi="Consolas" w:cs="宋体"/>
          <w:color w:val="000000"/>
          <w:kern w:val="0"/>
          <w:sz w:val="18"/>
          <w:szCs w:val="18"/>
          <w:bdr w:val="none" w:sz="0" w:space="0" w:color="auto" w:frame="1"/>
        </w:rPr>
        <w:t> right) {  </w:t>
      </w:r>
    </w:p>
    <w:p w14:paraId="77E3D627"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r w:rsidRPr="00726C61">
        <w:rPr>
          <w:rFonts w:ascii="Consolas" w:hAnsi="Consolas" w:cs="宋体"/>
          <w:b/>
          <w:bCs/>
          <w:color w:val="2E8B57"/>
          <w:kern w:val="0"/>
          <w:sz w:val="18"/>
          <w:szCs w:val="18"/>
          <w:bdr w:val="none" w:sz="0" w:space="0" w:color="auto" w:frame="1"/>
        </w:rPr>
        <w:t>int</w:t>
      </w:r>
      <w:r w:rsidRPr="00726C61">
        <w:rPr>
          <w:rFonts w:ascii="Consolas" w:hAnsi="Consolas" w:cs="宋体"/>
          <w:color w:val="000000"/>
          <w:kern w:val="0"/>
          <w:sz w:val="18"/>
          <w:szCs w:val="18"/>
          <w:bdr w:val="none" w:sz="0" w:space="0" w:color="auto" w:frame="1"/>
        </w:rPr>
        <w:t> *temp = (</w:t>
      </w:r>
      <w:r w:rsidRPr="00726C61">
        <w:rPr>
          <w:rFonts w:ascii="Consolas" w:hAnsi="Consolas" w:cs="宋体"/>
          <w:b/>
          <w:bCs/>
          <w:color w:val="2E8B57"/>
          <w:kern w:val="0"/>
          <w:sz w:val="18"/>
          <w:szCs w:val="18"/>
          <w:bdr w:val="none" w:sz="0" w:space="0" w:color="auto" w:frame="1"/>
        </w:rPr>
        <w:t>int</w:t>
      </w:r>
      <w:r w:rsidRPr="00726C61">
        <w:rPr>
          <w:rFonts w:ascii="Consolas" w:hAnsi="Consolas" w:cs="宋体"/>
          <w:color w:val="000000"/>
          <w:kern w:val="0"/>
          <w:sz w:val="18"/>
          <w:szCs w:val="18"/>
          <w:bdr w:val="none" w:sz="0" w:space="0" w:color="auto" w:frame="1"/>
        </w:rPr>
        <w:t> *) malloc(</w:t>
      </w:r>
      <w:proofErr w:type="spellStart"/>
      <w:r w:rsidRPr="00726C61">
        <w:rPr>
          <w:rFonts w:ascii="Consolas" w:hAnsi="Consolas" w:cs="宋体"/>
          <w:b/>
          <w:bCs/>
          <w:color w:val="006699"/>
          <w:kern w:val="0"/>
          <w:sz w:val="18"/>
          <w:szCs w:val="18"/>
          <w:bdr w:val="none" w:sz="0" w:space="0" w:color="auto" w:frame="1"/>
        </w:rPr>
        <w:t>sizeof</w:t>
      </w:r>
      <w:proofErr w:type="spellEnd"/>
      <w:r w:rsidRPr="00726C61">
        <w:rPr>
          <w:rFonts w:ascii="Consolas" w:hAnsi="Consolas" w:cs="宋体"/>
          <w:color w:val="000000"/>
          <w:kern w:val="0"/>
          <w:sz w:val="18"/>
          <w:szCs w:val="18"/>
          <w:bdr w:val="none" w:sz="0" w:space="0" w:color="auto" w:frame="1"/>
        </w:rPr>
        <w:t>(</w:t>
      </w:r>
      <w:r w:rsidRPr="00726C61">
        <w:rPr>
          <w:rFonts w:ascii="Consolas" w:hAnsi="Consolas" w:cs="宋体"/>
          <w:b/>
          <w:bCs/>
          <w:color w:val="2E8B57"/>
          <w:kern w:val="0"/>
          <w:sz w:val="18"/>
          <w:szCs w:val="18"/>
          <w:bdr w:val="none" w:sz="0" w:space="0" w:color="auto" w:frame="1"/>
        </w:rPr>
        <w:t>int</w:t>
      </w:r>
      <w:r w:rsidRPr="00726C61">
        <w:rPr>
          <w:rFonts w:ascii="Consolas" w:hAnsi="Consolas" w:cs="宋体"/>
          <w:color w:val="000000"/>
          <w:kern w:val="0"/>
          <w:sz w:val="18"/>
          <w:szCs w:val="18"/>
          <w:bdr w:val="none" w:sz="0" w:space="0" w:color="auto" w:frame="1"/>
        </w:rPr>
        <w:t>) * length</w:t>
      </w:r>
      <w:proofErr w:type="gramStart"/>
      <w:r w:rsidRPr="00726C61">
        <w:rPr>
          <w:rFonts w:ascii="Consolas" w:hAnsi="Consolas" w:cs="宋体"/>
          <w:color w:val="000000"/>
          <w:kern w:val="0"/>
          <w:sz w:val="18"/>
          <w:szCs w:val="18"/>
          <w:bdr w:val="none" w:sz="0" w:space="0" w:color="auto" w:frame="1"/>
        </w:rPr>
        <w:t>);</w:t>
      </w:r>
      <w:proofErr w:type="gramEnd"/>
      <w:r w:rsidRPr="00726C61">
        <w:rPr>
          <w:rFonts w:ascii="Consolas" w:hAnsi="Consolas" w:cs="宋体"/>
          <w:color w:val="000000"/>
          <w:kern w:val="0"/>
          <w:sz w:val="18"/>
          <w:szCs w:val="18"/>
          <w:bdr w:val="none" w:sz="0" w:space="0" w:color="auto" w:frame="1"/>
        </w:rPr>
        <w:t>  </w:t>
      </w:r>
    </w:p>
    <w:p w14:paraId="7A9B8150"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r w:rsidRPr="00726C61">
        <w:rPr>
          <w:rFonts w:ascii="Consolas" w:hAnsi="Consolas" w:cs="宋体"/>
          <w:b/>
          <w:bCs/>
          <w:color w:val="2E8B57"/>
          <w:kern w:val="0"/>
          <w:sz w:val="18"/>
          <w:szCs w:val="18"/>
          <w:bdr w:val="none" w:sz="0" w:space="0" w:color="auto" w:frame="1"/>
        </w:rPr>
        <w:t>int</w:t>
      </w: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 j, </w:t>
      </w:r>
      <w:proofErr w:type="gramStart"/>
      <w:r w:rsidRPr="00726C61">
        <w:rPr>
          <w:rFonts w:ascii="Consolas" w:hAnsi="Consolas" w:cs="宋体"/>
          <w:color w:val="000000"/>
          <w:kern w:val="0"/>
          <w:sz w:val="18"/>
          <w:szCs w:val="18"/>
          <w:bdr w:val="none" w:sz="0" w:space="0" w:color="auto" w:frame="1"/>
        </w:rPr>
        <w:t>k;</w:t>
      </w:r>
      <w:proofErr w:type="gramEnd"/>
      <w:r w:rsidRPr="00726C61">
        <w:rPr>
          <w:rFonts w:ascii="Consolas" w:hAnsi="Consolas" w:cs="宋体"/>
          <w:color w:val="000000"/>
          <w:kern w:val="0"/>
          <w:sz w:val="18"/>
          <w:szCs w:val="18"/>
          <w:bdr w:val="none" w:sz="0" w:space="0" w:color="auto" w:frame="1"/>
        </w:rPr>
        <w:t>  </w:t>
      </w:r>
    </w:p>
    <w:p w14:paraId="3ABCD0AD"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 = </w:t>
      </w:r>
      <w:proofErr w:type="gramStart"/>
      <w:r w:rsidRPr="00726C61">
        <w:rPr>
          <w:rFonts w:ascii="Consolas" w:hAnsi="Consolas" w:cs="宋体"/>
          <w:color w:val="000000"/>
          <w:kern w:val="0"/>
          <w:sz w:val="18"/>
          <w:szCs w:val="18"/>
          <w:bdr w:val="none" w:sz="0" w:space="0" w:color="auto" w:frame="1"/>
        </w:rPr>
        <w:t>left;</w:t>
      </w:r>
      <w:proofErr w:type="gramEnd"/>
      <w:r w:rsidRPr="00726C61">
        <w:rPr>
          <w:rFonts w:ascii="Consolas" w:hAnsi="Consolas" w:cs="宋体"/>
          <w:color w:val="000000"/>
          <w:kern w:val="0"/>
          <w:sz w:val="18"/>
          <w:szCs w:val="18"/>
          <w:bdr w:val="none" w:sz="0" w:space="0" w:color="auto" w:frame="1"/>
        </w:rPr>
        <w:t>  </w:t>
      </w:r>
    </w:p>
    <w:p w14:paraId="789E4500"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j = m + </w:t>
      </w:r>
      <w:proofErr w:type="gramStart"/>
      <w:r w:rsidRPr="00726C61">
        <w:rPr>
          <w:rFonts w:ascii="Consolas" w:hAnsi="Consolas" w:cs="宋体"/>
          <w:color w:val="000000"/>
          <w:kern w:val="0"/>
          <w:sz w:val="18"/>
          <w:szCs w:val="18"/>
          <w:bdr w:val="none" w:sz="0" w:space="0" w:color="auto" w:frame="1"/>
        </w:rPr>
        <w:t>1;</w:t>
      </w:r>
      <w:proofErr w:type="gramEnd"/>
      <w:r w:rsidRPr="00726C61">
        <w:rPr>
          <w:rFonts w:ascii="Consolas" w:hAnsi="Consolas" w:cs="宋体"/>
          <w:color w:val="000000"/>
          <w:kern w:val="0"/>
          <w:sz w:val="18"/>
          <w:szCs w:val="18"/>
          <w:bdr w:val="none" w:sz="0" w:space="0" w:color="auto" w:frame="1"/>
        </w:rPr>
        <w:t>  </w:t>
      </w:r>
    </w:p>
    <w:p w14:paraId="6ACA0E21"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k = </w:t>
      </w:r>
      <w:proofErr w:type="gramStart"/>
      <w:r w:rsidRPr="00726C61">
        <w:rPr>
          <w:rFonts w:ascii="Consolas" w:hAnsi="Consolas" w:cs="宋体"/>
          <w:color w:val="000000"/>
          <w:kern w:val="0"/>
          <w:sz w:val="18"/>
          <w:szCs w:val="18"/>
          <w:bdr w:val="none" w:sz="0" w:space="0" w:color="auto" w:frame="1"/>
        </w:rPr>
        <w:t>0;</w:t>
      </w:r>
      <w:proofErr w:type="gramEnd"/>
      <w:r w:rsidRPr="00726C61">
        <w:rPr>
          <w:rFonts w:ascii="Consolas" w:hAnsi="Consolas" w:cs="宋体"/>
          <w:color w:val="000000"/>
          <w:kern w:val="0"/>
          <w:sz w:val="18"/>
          <w:szCs w:val="18"/>
          <w:bdr w:val="none" w:sz="0" w:space="0" w:color="auto" w:frame="1"/>
        </w:rPr>
        <w:t>  </w:t>
      </w:r>
    </w:p>
    <w:p w14:paraId="648CEF03"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
    <w:p w14:paraId="0DBA3D01"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r w:rsidRPr="00726C61">
        <w:rPr>
          <w:rFonts w:ascii="Consolas" w:hAnsi="Consolas" w:cs="宋体"/>
          <w:b/>
          <w:bCs/>
          <w:color w:val="006699"/>
          <w:kern w:val="0"/>
          <w:sz w:val="18"/>
          <w:szCs w:val="18"/>
          <w:bdr w:val="none" w:sz="0" w:space="0" w:color="auto" w:frame="1"/>
        </w:rPr>
        <w:t>for</w:t>
      </w:r>
      <w:r w:rsidRPr="00726C61">
        <w:rPr>
          <w:rFonts w:ascii="Consolas" w:hAnsi="Consolas" w:cs="宋体"/>
          <w:color w:val="000000"/>
          <w:kern w:val="0"/>
          <w:sz w:val="18"/>
          <w:szCs w:val="18"/>
          <w:bdr w:val="none" w:sz="0" w:space="0" w:color="auto" w:frame="1"/>
        </w:rPr>
        <w:t> (; </w:t>
      </w:r>
      <w:proofErr w:type="spell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 &lt;= m &amp;&amp; j &lt;= right;) {  </w:t>
      </w:r>
    </w:p>
    <w:p w14:paraId="3CC30CF4"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lastRenderedPageBreak/>
        <w:t>        </w:t>
      </w:r>
      <w:r w:rsidRPr="00726C61">
        <w:rPr>
          <w:rFonts w:ascii="Consolas" w:hAnsi="Consolas" w:cs="宋体"/>
          <w:b/>
          <w:bCs/>
          <w:color w:val="006699"/>
          <w:kern w:val="0"/>
          <w:sz w:val="18"/>
          <w:szCs w:val="18"/>
          <w:bdr w:val="none" w:sz="0" w:space="0" w:color="auto" w:frame="1"/>
        </w:rPr>
        <w:t>if</w:t>
      </w:r>
      <w:r w:rsidRPr="00726C61">
        <w:rPr>
          <w:rFonts w:ascii="Consolas" w:hAnsi="Consolas" w:cs="宋体"/>
          <w:color w:val="000000"/>
          <w:kern w:val="0"/>
          <w:sz w:val="18"/>
          <w:szCs w:val="18"/>
          <w:bdr w:val="none" w:sz="0" w:space="0" w:color="auto" w:frame="1"/>
        </w:rPr>
        <w:t> (array[</w:t>
      </w:r>
      <w:proofErr w:type="spell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 &lt; array[j]) {  </w:t>
      </w:r>
    </w:p>
    <w:p w14:paraId="21D4D252"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temp[k++] = array[</w:t>
      </w:r>
      <w:proofErr w:type="spell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w:t>
      </w:r>
      <w:proofErr w:type="gramStart"/>
      <w:r w:rsidRPr="00726C61">
        <w:rPr>
          <w:rFonts w:ascii="Consolas" w:hAnsi="Consolas" w:cs="宋体"/>
          <w:color w:val="000000"/>
          <w:kern w:val="0"/>
          <w:sz w:val="18"/>
          <w:szCs w:val="18"/>
          <w:bdr w:val="none" w:sz="0" w:space="0" w:color="auto" w:frame="1"/>
        </w:rPr>
        <w:t>];</w:t>
      </w:r>
      <w:proofErr w:type="gramEnd"/>
      <w:r w:rsidRPr="00726C61">
        <w:rPr>
          <w:rFonts w:ascii="Consolas" w:hAnsi="Consolas" w:cs="宋体"/>
          <w:color w:val="000000"/>
          <w:kern w:val="0"/>
          <w:sz w:val="18"/>
          <w:szCs w:val="18"/>
          <w:bdr w:val="none" w:sz="0" w:space="0" w:color="auto" w:frame="1"/>
        </w:rPr>
        <w:t>  </w:t>
      </w:r>
    </w:p>
    <w:p w14:paraId="7C9559EB"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 </w:t>
      </w:r>
      <w:r w:rsidRPr="00726C61">
        <w:rPr>
          <w:rFonts w:ascii="Consolas" w:hAnsi="Consolas" w:cs="宋体"/>
          <w:b/>
          <w:bCs/>
          <w:color w:val="006699"/>
          <w:kern w:val="0"/>
          <w:sz w:val="18"/>
          <w:szCs w:val="18"/>
          <w:bdr w:val="none" w:sz="0" w:space="0" w:color="auto" w:frame="1"/>
        </w:rPr>
        <w:t>else</w:t>
      </w:r>
      <w:r w:rsidRPr="00726C61">
        <w:rPr>
          <w:rFonts w:ascii="Consolas" w:hAnsi="Consolas" w:cs="宋体"/>
          <w:color w:val="000000"/>
          <w:kern w:val="0"/>
          <w:sz w:val="18"/>
          <w:szCs w:val="18"/>
          <w:bdr w:val="none" w:sz="0" w:space="0" w:color="auto" w:frame="1"/>
        </w:rPr>
        <w:t> {  </w:t>
      </w:r>
    </w:p>
    <w:p w14:paraId="08A78D2D"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temp[k++] = array[</w:t>
      </w:r>
      <w:proofErr w:type="spellStart"/>
      <w:r w:rsidRPr="00726C61">
        <w:rPr>
          <w:rFonts w:ascii="Consolas" w:hAnsi="Consolas" w:cs="宋体"/>
          <w:color w:val="000000"/>
          <w:kern w:val="0"/>
          <w:sz w:val="18"/>
          <w:szCs w:val="18"/>
          <w:bdr w:val="none" w:sz="0" w:space="0" w:color="auto" w:frame="1"/>
        </w:rPr>
        <w:t>j++</w:t>
      </w:r>
      <w:proofErr w:type="spellEnd"/>
      <w:proofErr w:type="gramStart"/>
      <w:r w:rsidRPr="00726C61">
        <w:rPr>
          <w:rFonts w:ascii="Consolas" w:hAnsi="Consolas" w:cs="宋体"/>
          <w:color w:val="000000"/>
          <w:kern w:val="0"/>
          <w:sz w:val="18"/>
          <w:szCs w:val="18"/>
          <w:bdr w:val="none" w:sz="0" w:space="0" w:color="auto" w:frame="1"/>
        </w:rPr>
        <w:t>];</w:t>
      </w:r>
      <w:proofErr w:type="gramEnd"/>
      <w:r w:rsidRPr="00726C61">
        <w:rPr>
          <w:rFonts w:ascii="Consolas" w:hAnsi="Consolas" w:cs="宋体"/>
          <w:color w:val="000000"/>
          <w:kern w:val="0"/>
          <w:sz w:val="18"/>
          <w:szCs w:val="18"/>
          <w:bdr w:val="none" w:sz="0" w:space="0" w:color="auto" w:frame="1"/>
        </w:rPr>
        <w:t>  </w:t>
      </w:r>
    </w:p>
    <w:p w14:paraId="1EDFB41E"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  </w:t>
      </w:r>
    </w:p>
    <w:p w14:paraId="070DA24B"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  </w:t>
      </w:r>
    </w:p>
    <w:p w14:paraId="3117BDFC"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r w:rsidRPr="00726C61">
        <w:rPr>
          <w:rFonts w:ascii="Consolas" w:hAnsi="Consolas" w:cs="宋体"/>
          <w:b/>
          <w:bCs/>
          <w:color w:val="006699"/>
          <w:kern w:val="0"/>
          <w:sz w:val="18"/>
          <w:szCs w:val="18"/>
          <w:bdr w:val="none" w:sz="0" w:space="0" w:color="auto" w:frame="1"/>
        </w:rPr>
        <w:t>while</w:t>
      </w: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 &lt;= m) {  </w:t>
      </w:r>
    </w:p>
    <w:p w14:paraId="76E042DC"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temp[k++] = array[</w:t>
      </w:r>
      <w:proofErr w:type="spell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w:t>
      </w:r>
      <w:proofErr w:type="gramStart"/>
      <w:r w:rsidRPr="00726C61">
        <w:rPr>
          <w:rFonts w:ascii="Consolas" w:hAnsi="Consolas" w:cs="宋体"/>
          <w:color w:val="000000"/>
          <w:kern w:val="0"/>
          <w:sz w:val="18"/>
          <w:szCs w:val="18"/>
          <w:bdr w:val="none" w:sz="0" w:space="0" w:color="auto" w:frame="1"/>
        </w:rPr>
        <w:t>];</w:t>
      </w:r>
      <w:proofErr w:type="gramEnd"/>
      <w:r w:rsidRPr="00726C61">
        <w:rPr>
          <w:rFonts w:ascii="Consolas" w:hAnsi="Consolas" w:cs="宋体"/>
          <w:color w:val="000000"/>
          <w:kern w:val="0"/>
          <w:sz w:val="18"/>
          <w:szCs w:val="18"/>
          <w:bdr w:val="none" w:sz="0" w:space="0" w:color="auto" w:frame="1"/>
        </w:rPr>
        <w:t>  </w:t>
      </w:r>
    </w:p>
    <w:p w14:paraId="1471FBB8"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  </w:t>
      </w:r>
    </w:p>
    <w:p w14:paraId="73D276D1"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r w:rsidRPr="00726C61">
        <w:rPr>
          <w:rFonts w:ascii="Consolas" w:hAnsi="Consolas" w:cs="宋体"/>
          <w:b/>
          <w:bCs/>
          <w:color w:val="006699"/>
          <w:kern w:val="0"/>
          <w:sz w:val="18"/>
          <w:szCs w:val="18"/>
          <w:bdr w:val="none" w:sz="0" w:space="0" w:color="auto" w:frame="1"/>
        </w:rPr>
        <w:t>while</w:t>
      </w:r>
      <w:r w:rsidRPr="00726C61">
        <w:rPr>
          <w:rFonts w:ascii="Consolas" w:hAnsi="Consolas" w:cs="宋体"/>
          <w:color w:val="000000"/>
          <w:kern w:val="0"/>
          <w:sz w:val="18"/>
          <w:szCs w:val="18"/>
          <w:bdr w:val="none" w:sz="0" w:space="0" w:color="auto" w:frame="1"/>
        </w:rPr>
        <w:t> (j &lt;= m) {  </w:t>
      </w:r>
    </w:p>
    <w:p w14:paraId="6C2519DF"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temp[k++] = array[</w:t>
      </w:r>
      <w:proofErr w:type="spellStart"/>
      <w:r w:rsidRPr="00726C61">
        <w:rPr>
          <w:rFonts w:ascii="Consolas" w:hAnsi="Consolas" w:cs="宋体"/>
          <w:color w:val="000000"/>
          <w:kern w:val="0"/>
          <w:sz w:val="18"/>
          <w:szCs w:val="18"/>
          <w:bdr w:val="none" w:sz="0" w:space="0" w:color="auto" w:frame="1"/>
        </w:rPr>
        <w:t>j++</w:t>
      </w:r>
      <w:proofErr w:type="spellEnd"/>
      <w:proofErr w:type="gramStart"/>
      <w:r w:rsidRPr="00726C61">
        <w:rPr>
          <w:rFonts w:ascii="Consolas" w:hAnsi="Consolas" w:cs="宋体"/>
          <w:color w:val="000000"/>
          <w:kern w:val="0"/>
          <w:sz w:val="18"/>
          <w:szCs w:val="18"/>
          <w:bdr w:val="none" w:sz="0" w:space="0" w:color="auto" w:frame="1"/>
        </w:rPr>
        <w:t>];</w:t>
      </w:r>
      <w:proofErr w:type="gramEnd"/>
      <w:r w:rsidRPr="00726C61">
        <w:rPr>
          <w:rFonts w:ascii="Consolas" w:hAnsi="Consolas" w:cs="宋体"/>
          <w:color w:val="000000"/>
          <w:kern w:val="0"/>
          <w:sz w:val="18"/>
          <w:szCs w:val="18"/>
          <w:bdr w:val="none" w:sz="0" w:space="0" w:color="auto" w:frame="1"/>
        </w:rPr>
        <w:t>  </w:t>
      </w:r>
    </w:p>
    <w:p w14:paraId="665E7A38"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  </w:t>
      </w:r>
    </w:p>
    <w:p w14:paraId="51839A13"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k = </w:t>
      </w:r>
      <w:proofErr w:type="gramStart"/>
      <w:r w:rsidRPr="00726C61">
        <w:rPr>
          <w:rFonts w:ascii="Consolas" w:hAnsi="Consolas" w:cs="宋体"/>
          <w:color w:val="000000"/>
          <w:kern w:val="0"/>
          <w:sz w:val="18"/>
          <w:szCs w:val="18"/>
          <w:bdr w:val="none" w:sz="0" w:space="0" w:color="auto" w:frame="1"/>
        </w:rPr>
        <w:t>0;</w:t>
      </w:r>
      <w:proofErr w:type="gramEnd"/>
      <w:r w:rsidRPr="00726C61">
        <w:rPr>
          <w:rFonts w:ascii="Consolas" w:hAnsi="Consolas" w:cs="宋体"/>
          <w:color w:val="000000"/>
          <w:kern w:val="0"/>
          <w:sz w:val="18"/>
          <w:szCs w:val="18"/>
          <w:bdr w:val="none" w:sz="0" w:space="0" w:color="auto" w:frame="1"/>
        </w:rPr>
        <w:t>  </w:t>
      </w:r>
    </w:p>
    <w:p w14:paraId="40BA9BAD"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r w:rsidRPr="00726C61">
        <w:rPr>
          <w:rFonts w:ascii="Consolas" w:hAnsi="Consolas" w:cs="宋体"/>
          <w:b/>
          <w:bCs/>
          <w:color w:val="006699"/>
          <w:kern w:val="0"/>
          <w:sz w:val="18"/>
          <w:szCs w:val="18"/>
          <w:bdr w:val="none" w:sz="0" w:space="0" w:color="auto" w:frame="1"/>
        </w:rPr>
        <w:t>for</w:t>
      </w: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 = left; </w:t>
      </w:r>
      <w:proofErr w:type="spell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 &lt;= right; </w:t>
      </w:r>
      <w:proofErr w:type="spell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 {  </w:t>
      </w:r>
    </w:p>
    <w:p w14:paraId="51F30E58"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array[</w:t>
      </w:r>
      <w:proofErr w:type="spell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 = temp[k++</w:t>
      </w:r>
      <w:proofErr w:type="gramStart"/>
      <w:r w:rsidRPr="00726C61">
        <w:rPr>
          <w:rFonts w:ascii="Consolas" w:hAnsi="Consolas" w:cs="宋体"/>
          <w:color w:val="000000"/>
          <w:kern w:val="0"/>
          <w:sz w:val="18"/>
          <w:szCs w:val="18"/>
          <w:bdr w:val="none" w:sz="0" w:space="0" w:color="auto" w:frame="1"/>
        </w:rPr>
        <w:t>];</w:t>
      </w:r>
      <w:proofErr w:type="gramEnd"/>
      <w:r w:rsidRPr="00726C61">
        <w:rPr>
          <w:rFonts w:ascii="Consolas" w:hAnsi="Consolas" w:cs="宋体"/>
          <w:color w:val="000000"/>
          <w:kern w:val="0"/>
          <w:sz w:val="18"/>
          <w:szCs w:val="18"/>
          <w:bdr w:val="none" w:sz="0" w:space="0" w:color="auto" w:frame="1"/>
        </w:rPr>
        <w:t>  </w:t>
      </w:r>
    </w:p>
    <w:p w14:paraId="747A1F48"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  </w:t>
      </w:r>
    </w:p>
    <w:p w14:paraId="0C0EFAC8"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free(temp</w:t>
      </w:r>
      <w:proofErr w:type="gramStart"/>
      <w:r w:rsidRPr="00726C61">
        <w:rPr>
          <w:rFonts w:ascii="Consolas" w:hAnsi="Consolas" w:cs="宋体"/>
          <w:color w:val="000000"/>
          <w:kern w:val="0"/>
          <w:sz w:val="18"/>
          <w:szCs w:val="18"/>
          <w:bdr w:val="none" w:sz="0" w:space="0" w:color="auto" w:frame="1"/>
        </w:rPr>
        <w:t>);</w:t>
      </w:r>
      <w:proofErr w:type="gramEnd"/>
      <w:r w:rsidRPr="00726C61">
        <w:rPr>
          <w:rFonts w:ascii="Consolas" w:hAnsi="Consolas" w:cs="宋体"/>
          <w:color w:val="000000"/>
          <w:kern w:val="0"/>
          <w:sz w:val="18"/>
          <w:szCs w:val="18"/>
          <w:bdr w:val="none" w:sz="0" w:space="0" w:color="auto" w:frame="1"/>
        </w:rPr>
        <w:t>  </w:t>
      </w:r>
    </w:p>
    <w:p w14:paraId="35B7743E"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
    <w:p w14:paraId="59F34118"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
    <w:p w14:paraId="64151600"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8200"/>
          <w:kern w:val="0"/>
          <w:sz w:val="18"/>
          <w:szCs w:val="18"/>
          <w:bdr w:val="none" w:sz="0" w:space="0" w:color="auto" w:frame="1"/>
        </w:rPr>
        <w:t>// </w:t>
      </w:r>
      <w:r w:rsidRPr="00726C61">
        <w:rPr>
          <w:rFonts w:ascii="Consolas" w:hAnsi="Consolas" w:cs="宋体"/>
          <w:color w:val="008200"/>
          <w:kern w:val="0"/>
          <w:sz w:val="18"/>
          <w:szCs w:val="18"/>
          <w:bdr w:val="none" w:sz="0" w:space="0" w:color="auto" w:frame="1"/>
        </w:rPr>
        <w:t>归并排序</w:t>
      </w:r>
      <w:r w:rsidRPr="00726C61">
        <w:rPr>
          <w:rFonts w:ascii="Consolas" w:hAnsi="Consolas" w:cs="宋体"/>
          <w:color w:val="000000"/>
          <w:kern w:val="0"/>
          <w:sz w:val="18"/>
          <w:szCs w:val="18"/>
          <w:bdr w:val="none" w:sz="0" w:space="0" w:color="auto" w:frame="1"/>
        </w:rPr>
        <w:t>  </w:t>
      </w:r>
    </w:p>
    <w:p w14:paraId="17F9E780"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b/>
          <w:bCs/>
          <w:color w:val="006699"/>
          <w:kern w:val="0"/>
          <w:sz w:val="18"/>
          <w:szCs w:val="18"/>
          <w:bdr w:val="none" w:sz="0" w:space="0" w:color="auto" w:frame="1"/>
        </w:rPr>
        <w:t>void</w:t>
      </w:r>
      <w:r w:rsidRPr="00726C61">
        <w:rPr>
          <w:rFonts w:ascii="Consolas" w:hAnsi="Consolas" w:cs="宋体"/>
          <w:color w:val="000000"/>
          <w:kern w:val="0"/>
          <w:sz w:val="18"/>
          <w:szCs w:val="18"/>
          <w:bdr w:val="none" w:sz="0" w:space="0" w:color="auto" w:frame="1"/>
        </w:rPr>
        <w:t> </w:t>
      </w:r>
      <w:proofErr w:type="spellStart"/>
      <w:proofErr w:type="gramStart"/>
      <w:r w:rsidRPr="00726C61">
        <w:rPr>
          <w:rFonts w:ascii="Consolas" w:hAnsi="Consolas" w:cs="宋体"/>
          <w:color w:val="000000"/>
          <w:kern w:val="0"/>
          <w:sz w:val="18"/>
          <w:szCs w:val="18"/>
          <w:bdr w:val="none" w:sz="0" w:space="0" w:color="auto" w:frame="1"/>
        </w:rPr>
        <w:t>mergeSort</w:t>
      </w:r>
      <w:proofErr w:type="spellEnd"/>
      <w:r w:rsidRPr="00726C61">
        <w:rPr>
          <w:rFonts w:ascii="Consolas" w:hAnsi="Consolas" w:cs="宋体"/>
          <w:color w:val="000000"/>
          <w:kern w:val="0"/>
          <w:sz w:val="18"/>
          <w:szCs w:val="18"/>
          <w:bdr w:val="none" w:sz="0" w:space="0" w:color="auto" w:frame="1"/>
        </w:rPr>
        <w:t>(</w:t>
      </w:r>
      <w:proofErr w:type="gramEnd"/>
      <w:r w:rsidRPr="00726C61">
        <w:rPr>
          <w:rFonts w:ascii="Consolas" w:hAnsi="Consolas" w:cs="宋体"/>
          <w:b/>
          <w:bCs/>
          <w:color w:val="2E8B57"/>
          <w:kern w:val="0"/>
          <w:sz w:val="18"/>
          <w:szCs w:val="18"/>
          <w:bdr w:val="none" w:sz="0" w:space="0" w:color="auto" w:frame="1"/>
        </w:rPr>
        <w:t>int</w:t>
      </w:r>
      <w:r w:rsidRPr="00726C61">
        <w:rPr>
          <w:rFonts w:ascii="Consolas" w:hAnsi="Consolas" w:cs="宋体"/>
          <w:color w:val="000000"/>
          <w:kern w:val="0"/>
          <w:sz w:val="18"/>
          <w:szCs w:val="18"/>
          <w:bdr w:val="none" w:sz="0" w:space="0" w:color="auto" w:frame="1"/>
        </w:rPr>
        <w:t> array[], </w:t>
      </w:r>
      <w:r w:rsidRPr="00726C61">
        <w:rPr>
          <w:rFonts w:ascii="Consolas" w:hAnsi="Consolas" w:cs="宋体"/>
          <w:b/>
          <w:bCs/>
          <w:color w:val="2E8B57"/>
          <w:kern w:val="0"/>
          <w:sz w:val="18"/>
          <w:szCs w:val="18"/>
          <w:bdr w:val="none" w:sz="0" w:space="0" w:color="auto" w:frame="1"/>
        </w:rPr>
        <w:t>int</w:t>
      </w:r>
      <w:r w:rsidRPr="00726C61">
        <w:rPr>
          <w:rFonts w:ascii="Consolas" w:hAnsi="Consolas" w:cs="宋体"/>
          <w:color w:val="000000"/>
          <w:kern w:val="0"/>
          <w:sz w:val="18"/>
          <w:szCs w:val="18"/>
          <w:bdr w:val="none" w:sz="0" w:space="0" w:color="auto" w:frame="1"/>
        </w:rPr>
        <w:t> length, </w:t>
      </w:r>
      <w:r w:rsidRPr="00726C61">
        <w:rPr>
          <w:rFonts w:ascii="Consolas" w:hAnsi="Consolas" w:cs="宋体"/>
          <w:b/>
          <w:bCs/>
          <w:color w:val="2E8B57"/>
          <w:kern w:val="0"/>
          <w:sz w:val="18"/>
          <w:szCs w:val="18"/>
          <w:bdr w:val="none" w:sz="0" w:space="0" w:color="auto" w:frame="1"/>
        </w:rPr>
        <w:t>int</w:t>
      </w:r>
      <w:r w:rsidRPr="00726C61">
        <w:rPr>
          <w:rFonts w:ascii="Consolas" w:hAnsi="Consolas" w:cs="宋体"/>
          <w:color w:val="000000"/>
          <w:kern w:val="0"/>
          <w:sz w:val="18"/>
          <w:szCs w:val="18"/>
          <w:bdr w:val="none" w:sz="0" w:space="0" w:color="auto" w:frame="1"/>
        </w:rPr>
        <w:t> start, </w:t>
      </w:r>
      <w:r w:rsidRPr="00726C61">
        <w:rPr>
          <w:rFonts w:ascii="Consolas" w:hAnsi="Consolas" w:cs="宋体"/>
          <w:b/>
          <w:bCs/>
          <w:color w:val="2E8B57"/>
          <w:kern w:val="0"/>
          <w:sz w:val="18"/>
          <w:szCs w:val="18"/>
          <w:bdr w:val="none" w:sz="0" w:space="0" w:color="auto" w:frame="1"/>
        </w:rPr>
        <w:t>int</w:t>
      </w:r>
      <w:r w:rsidRPr="00726C61">
        <w:rPr>
          <w:rFonts w:ascii="Consolas" w:hAnsi="Consolas" w:cs="宋体"/>
          <w:color w:val="000000"/>
          <w:kern w:val="0"/>
          <w:sz w:val="18"/>
          <w:szCs w:val="18"/>
          <w:bdr w:val="none" w:sz="0" w:space="0" w:color="auto" w:frame="1"/>
        </w:rPr>
        <w:t> end) {  </w:t>
      </w:r>
    </w:p>
    <w:p w14:paraId="6932E9BF"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r w:rsidRPr="00726C61">
        <w:rPr>
          <w:rFonts w:ascii="Consolas" w:hAnsi="Consolas" w:cs="宋体"/>
          <w:b/>
          <w:bCs/>
          <w:color w:val="006699"/>
          <w:kern w:val="0"/>
          <w:sz w:val="18"/>
          <w:szCs w:val="18"/>
          <w:bdr w:val="none" w:sz="0" w:space="0" w:color="auto" w:frame="1"/>
        </w:rPr>
        <w:t>if</w:t>
      </w:r>
      <w:r w:rsidRPr="00726C61">
        <w:rPr>
          <w:rFonts w:ascii="Consolas" w:hAnsi="Consolas" w:cs="宋体"/>
          <w:color w:val="000000"/>
          <w:kern w:val="0"/>
          <w:sz w:val="18"/>
          <w:szCs w:val="18"/>
          <w:bdr w:val="none" w:sz="0" w:space="0" w:color="auto" w:frame="1"/>
        </w:rPr>
        <w:t> (start &lt; end) {  </w:t>
      </w:r>
    </w:p>
    <w:p w14:paraId="613E32D4"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r w:rsidRPr="00726C61">
        <w:rPr>
          <w:rFonts w:ascii="Consolas" w:hAnsi="Consolas" w:cs="宋体"/>
          <w:b/>
          <w:bCs/>
          <w:color w:val="2E8B57"/>
          <w:kern w:val="0"/>
          <w:sz w:val="18"/>
          <w:szCs w:val="18"/>
          <w:bdr w:val="none" w:sz="0" w:space="0" w:color="auto" w:frame="1"/>
        </w:rPr>
        <w:t>int</w:t>
      </w:r>
      <w:r w:rsidRPr="00726C61">
        <w:rPr>
          <w:rFonts w:ascii="Consolas" w:hAnsi="Consolas" w:cs="宋体"/>
          <w:color w:val="000000"/>
          <w:kern w:val="0"/>
          <w:sz w:val="18"/>
          <w:szCs w:val="18"/>
          <w:bdr w:val="none" w:sz="0" w:space="0" w:color="auto" w:frame="1"/>
        </w:rPr>
        <w:t> </w:t>
      </w:r>
      <w:proofErr w:type="spellStart"/>
      <w:proofErr w:type="gram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w:t>
      </w:r>
      <w:proofErr w:type="gramEnd"/>
      <w:r w:rsidRPr="00726C61">
        <w:rPr>
          <w:rFonts w:ascii="Consolas" w:hAnsi="Consolas" w:cs="宋体"/>
          <w:color w:val="000000"/>
          <w:kern w:val="0"/>
          <w:sz w:val="18"/>
          <w:szCs w:val="18"/>
          <w:bdr w:val="none" w:sz="0" w:space="0" w:color="auto" w:frame="1"/>
        </w:rPr>
        <w:t>  </w:t>
      </w:r>
    </w:p>
    <w:p w14:paraId="2A30E52E"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pthread_t</w:t>
      </w:r>
      <w:proofErr w:type="spellEnd"/>
      <w:r w:rsidRPr="00726C61">
        <w:rPr>
          <w:rFonts w:ascii="Consolas" w:hAnsi="Consolas" w:cs="宋体"/>
          <w:color w:val="000000"/>
          <w:kern w:val="0"/>
          <w:sz w:val="18"/>
          <w:szCs w:val="18"/>
          <w:bdr w:val="none" w:sz="0" w:space="0" w:color="auto" w:frame="1"/>
        </w:rPr>
        <w:t> tid1, </w:t>
      </w:r>
      <w:proofErr w:type="gramStart"/>
      <w:r w:rsidRPr="00726C61">
        <w:rPr>
          <w:rFonts w:ascii="Consolas" w:hAnsi="Consolas" w:cs="宋体"/>
          <w:color w:val="000000"/>
          <w:kern w:val="0"/>
          <w:sz w:val="18"/>
          <w:szCs w:val="18"/>
          <w:bdr w:val="none" w:sz="0" w:space="0" w:color="auto" w:frame="1"/>
        </w:rPr>
        <w:t>tid2;</w:t>
      </w:r>
      <w:proofErr w:type="gramEnd"/>
      <w:r w:rsidRPr="00726C61">
        <w:rPr>
          <w:rFonts w:ascii="Consolas" w:hAnsi="Consolas" w:cs="宋体"/>
          <w:color w:val="000000"/>
          <w:kern w:val="0"/>
          <w:sz w:val="18"/>
          <w:szCs w:val="18"/>
          <w:bdr w:val="none" w:sz="0" w:space="0" w:color="auto" w:frame="1"/>
        </w:rPr>
        <w:t>  </w:t>
      </w:r>
    </w:p>
    <w:p w14:paraId="30D4DA59"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ThreadData</w:t>
      </w:r>
      <w:proofErr w:type="spellEnd"/>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data_left</w:t>
      </w:r>
      <w:proofErr w:type="spellEnd"/>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data_</w:t>
      </w:r>
      <w:proofErr w:type="gramStart"/>
      <w:r w:rsidRPr="00726C61">
        <w:rPr>
          <w:rFonts w:ascii="Consolas" w:hAnsi="Consolas" w:cs="宋体"/>
          <w:color w:val="000000"/>
          <w:kern w:val="0"/>
          <w:sz w:val="18"/>
          <w:szCs w:val="18"/>
          <w:bdr w:val="none" w:sz="0" w:space="0" w:color="auto" w:frame="1"/>
        </w:rPr>
        <w:t>right</w:t>
      </w:r>
      <w:proofErr w:type="spellEnd"/>
      <w:r w:rsidRPr="00726C61">
        <w:rPr>
          <w:rFonts w:ascii="Consolas" w:hAnsi="Consolas" w:cs="宋体"/>
          <w:color w:val="000000"/>
          <w:kern w:val="0"/>
          <w:sz w:val="18"/>
          <w:szCs w:val="18"/>
          <w:bdr w:val="none" w:sz="0" w:space="0" w:color="auto" w:frame="1"/>
        </w:rPr>
        <w:t>;</w:t>
      </w:r>
      <w:proofErr w:type="gramEnd"/>
      <w:r w:rsidRPr="00726C61">
        <w:rPr>
          <w:rFonts w:ascii="Consolas" w:hAnsi="Consolas" w:cs="宋体"/>
          <w:color w:val="000000"/>
          <w:kern w:val="0"/>
          <w:sz w:val="18"/>
          <w:szCs w:val="18"/>
          <w:bdr w:val="none" w:sz="0" w:space="0" w:color="auto" w:frame="1"/>
        </w:rPr>
        <w:t>  </w:t>
      </w:r>
    </w:p>
    <w:p w14:paraId="70C94A7E"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 = (end + start) / </w:t>
      </w:r>
      <w:proofErr w:type="gramStart"/>
      <w:r w:rsidRPr="00726C61">
        <w:rPr>
          <w:rFonts w:ascii="Consolas" w:hAnsi="Consolas" w:cs="宋体"/>
          <w:color w:val="000000"/>
          <w:kern w:val="0"/>
          <w:sz w:val="18"/>
          <w:szCs w:val="18"/>
          <w:bdr w:val="none" w:sz="0" w:space="0" w:color="auto" w:frame="1"/>
        </w:rPr>
        <w:t>2;</w:t>
      </w:r>
      <w:proofErr w:type="gramEnd"/>
      <w:r w:rsidRPr="00726C61">
        <w:rPr>
          <w:rFonts w:ascii="Consolas" w:hAnsi="Consolas" w:cs="宋体"/>
          <w:color w:val="000000"/>
          <w:kern w:val="0"/>
          <w:sz w:val="18"/>
          <w:szCs w:val="18"/>
          <w:bdr w:val="none" w:sz="0" w:space="0" w:color="auto" w:frame="1"/>
        </w:rPr>
        <w:t>  </w:t>
      </w:r>
    </w:p>
    <w:p w14:paraId="753BAC85"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
    <w:p w14:paraId="0D566820"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data_</w:t>
      </w:r>
      <w:proofErr w:type="gramStart"/>
      <w:r w:rsidRPr="00726C61">
        <w:rPr>
          <w:rFonts w:ascii="Consolas" w:hAnsi="Consolas" w:cs="宋体"/>
          <w:color w:val="000000"/>
          <w:kern w:val="0"/>
          <w:sz w:val="18"/>
          <w:szCs w:val="18"/>
          <w:bdr w:val="none" w:sz="0" w:space="0" w:color="auto" w:frame="1"/>
        </w:rPr>
        <w:t>left.array</w:t>
      </w:r>
      <w:proofErr w:type="spellEnd"/>
      <w:proofErr w:type="gramEnd"/>
      <w:r w:rsidRPr="00726C61">
        <w:rPr>
          <w:rFonts w:ascii="Consolas" w:hAnsi="Consolas" w:cs="宋体"/>
          <w:color w:val="000000"/>
          <w:kern w:val="0"/>
          <w:sz w:val="18"/>
          <w:szCs w:val="18"/>
          <w:bdr w:val="none" w:sz="0" w:space="0" w:color="auto" w:frame="1"/>
        </w:rPr>
        <w:t> = array;  </w:t>
      </w:r>
    </w:p>
    <w:p w14:paraId="46E54634"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data_</w:t>
      </w:r>
      <w:proofErr w:type="gramStart"/>
      <w:r w:rsidRPr="00726C61">
        <w:rPr>
          <w:rFonts w:ascii="Consolas" w:hAnsi="Consolas" w:cs="宋体"/>
          <w:color w:val="000000"/>
          <w:kern w:val="0"/>
          <w:sz w:val="18"/>
          <w:szCs w:val="18"/>
          <w:bdr w:val="none" w:sz="0" w:space="0" w:color="auto" w:frame="1"/>
        </w:rPr>
        <w:t>left.length</w:t>
      </w:r>
      <w:proofErr w:type="spellEnd"/>
      <w:proofErr w:type="gramEnd"/>
      <w:r w:rsidRPr="00726C61">
        <w:rPr>
          <w:rFonts w:ascii="Consolas" w:hAnsi="Consolas" w:cs="宋体"/>
          <w:color w:val="000000"/>
          <w:kern w:val="0"/>
          <w:sz w:val="18"/>
          <w:szCs w:val="18"/>
          <w:bdr w:val="none" w:sz="0" w:space="0" w:color="auto" w:frame="1"/>
        </w:rPr>
        <w:t> = length;  </w:t>
      </w:r>
    </w:p>
    <w:p w14:paraId="64C303AB"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data_</w:t>
      </w:r>
      <w:proofErr w:type="gramStart"/>
      <w:r w:rsidRPr="00726C61">
        <w:rPr>
          <w:rFonts w:ascii="Consolas" w:hAnsi="Consolas" w:cs="宋体"/>
          <w:color w:val="000000"/>
          <w:kern w:val="0"/>
          <w:sz w:val="18"/>
          <w:szCs w:val="18"/>
          <w:bdr w:val="none" w:sz="0" w:space="0" w:color="auto" w:frame="1"/>
        </w:rPr>
        <w:t>left.start</w:t>
      </w:r>
      <w:proofErr w:type="spellEnd"/>
      <w:proofErr w:type="gramEnd"/>
      <w:r w:rsidRPr="00726C61">
        <w:rPr>
          <w:rFonts w:ascii="Consolas" w:hAnsi="Consolas" w:cs="宋体"/>
          <w:color w:val="000000"/>
          <w:kern w:val="0"/>
          <w:sz w:val="18"/>
          <w:szCs w:val="18"/>
          <w:bdr w:val="none" w:sz="0" w:space="0" w:color="auto" w:frame="1"/>
        </w:rPr>
        <w:t> = start;  </w:t>
      </w:r>
    </w:p>
    <w:p w14:paraId="28709B9A"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data_left.end</w:t>
      </w:r>
      <w:proofErr w:type="spellEnd"/>
      <w:r w:rsidRPr="00726C61">
        <w:rPr>
          <w:rFonts w:ascii="Consolas" w:hAnsi="Consolas" w:cs="宋体"/>
          <w:color w:val="000000"/>
          <w:kern w:val="0"/>
          <w:sz w:val="18"/>
          <w:szCs w:val="18"/>
          <w:bdr w:val="none" w:sz="0" w:space="0" w:color="auto" w:frame="1"/>
        </w:rPr>
        <w:t> = </w:t>
      </w:r>
      <w:proofErr w:type="spellStart"/>
      <w:proofErr w:type="gram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w:t>
      </w:r>
      <w:proofErr w:type="gramEnd"/>
      <w:r w:rsidRPr="00726C61">
        <w:rPr>
          <w:rFonts w:ascii="Consolas" w:hAnsi="Consolas" w:cs="宋体"/>
          <w:color w:val="000000"/>
          <w:kern w:val="0"/>
          <w:sz w:val="18"/>
          <w:szCs w:val="18"/>
          <w:bdr w:val="none" w:sz="0" w:space="0" w:color="auto" w:frame="1"/>
        </w:rPr>
        <w:t>  </w:t>
      </w:r>
    </w:p>
    <w:p w14:paraId="030E2CAE"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
    <w:p w14:paraId="51D4B87F"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data_</w:t>
      </w:r>
      <w:proofErr w:type="gramStart"/>
      <w:r w:rsidRPr="00726C61">
        <w:rPr>
          <w:rFonts w:ascii="Consolas" w:hAnsi="Consolas" w:cs="宋体"/>
          <w:color w:val="000000"/>
          <w:kern w:val="0"/>
          <w:sz w:val="18"/>
          <w:szCs w:val="18"/>
          <w:bdr w:val="none" w:sz="0" w:space="0" w:color="auto" w:frame="1"/>
        </w:rPr>
        <w:t>right.array</w:t>
      </w:r>
      <w:proofErr w:type="spellEnd"/>
      <w:proofErr w:type="gramEnd"/>
      <w:r w:rsidRPr="00726C61">
        <w:rPr>
          <w:rFonts w:ascii="Consolas" w:hAnsi="Consolas" w:cs="宋体"/>
          <w:color w:val="000000"/>
          <w:kern w:val="0"/>
          <w:sz w:val="18"/>
          <w:szCs w:val="18"/>
          <w:bdr w:val="none" w:sz="0" w:space="0" w:color="auto" w:frame="1"/>
        </w:rPr>
        <w:t> = array;  </w:t>
      </w:r>
    </w:p>
    <w:p w14:paraId="68B6BD33"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data_</w:t>
      </w:r>
      <w:proofErr w:type="gramStart"/>
      <w:r w:rsidRPr="00726C61">
        <w:rPr>
          <w:rFonts w:ascii="Consolas" w:hAnsi="Consolas" w:cs="宋体"/>
          <w:color w:val="000000"/>
          <w:kern w:val="0"/>
          <w:sz w:val="18"/>
          <w:szCs w:val="18"/>
          <w:bdr w:val="none" w:sz="0" w:space="0" w:color="auto" w:frame="1"/>
        </w:rPr>
        <w:t>right.length</w:t>
      </w:r>
      <w:proofErr w:type="spellEnd"/>
      <w:proofErr w:type="gramEnd"/>
      <w:r w:rsidRPr="00726C61">
        <w:rPr>
          <w:rFonts w:ascii="Consolas" w:hAnsi="Consolas" w:cs="宋体"/>
          <w:color w:val="000000"/>
          <w:kern w:val="0"/>
          <w:sz w:val="18"/>
          <w:szCs w:val="18"/>
          <w:bdr w:val="none" w:sz="0" w:space="0" w:color="auto" w:frame="1"/>
        </w:rPr>
        <w:t> = length;  </w:t>
      </w:r>
    </w:p>
    <w:p w14:paraId="45852EEF"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data_</w:t>
      </w:r>
      <w:proofErr w:type="gramStart"/>
      <w:r w:rsidRPr="00726C61">
        <w:rPr>
          <w:rFonts w:ascii="Consolas" w:hAnsi="Consolas" w:cs="宋体"/>
          <w:color w:val="000000"/>
          <w:kern w:val="0"/>
          <w:sz w:val="18"/>
          <w:szCs w:val="18"/>
          <w:bdr w:val="none" w:sz="0" w:space="0" w:color="auto" w:frame="1"/>
        </w:rPr>
        <w:t>right.start</w:t>
      </w:r>
      <w:proofErr w:type="spellEnd"/>
      <w:proofErr w:type="gramEnd"/>
      <w:r w:rsidRPr="00726C61">
        <w:rPr>
          <w:rFonts w:ascii="Consolas" w:hAnsi="Consolas" w:cs="宋体"/>
          <w:color w:val="000000"/>
          <w:kern w:val="0"/>
          <w:sz w:val="18"/>
          <w:szCs w:val="18"/>
          <w:bdr w:val="none" w:sz="0" w:space="0" w:color="auto" w:frame="1"/>
        </w:rPr>
        <w:t> = </w:t>
      </w:r>
      <w:proofErr w:type="spell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 + 1;  </w:t>
      </w:r>
    </w:p>
    <w:p w14:paraId="216665C3"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data_right.end</w:t>
      </w:r>
      <w:proofErr w:type="spellEnd"/>
      <w:r w:rsidRPr="00726C61">
        <w:rPr>
          <w:rFonts w:ascii="Consolas" w:hAnsi="Consolas" w:cs="宋体"/>
          <w:color w:val="000000"/>
          <w:kern w:val="0"/>
          <w:sz w:val="18"/>
          <w:szCs w:val="18"/>
          <w:bdr w:val="none" w:sz="0" w:space="0" w:color="auto" w:frame="1"/>
        </w:rPr>
        <w:t> = </w:t>
      </w:r>
      <w:proofErr w:type="gramStart"/>
      <w:r w:rsidRPr="00726C61">
        <w:rPr>
          <w:rFonts w:ascii="Consolas" w:hAnsi="Consolas" w:cs="宋体"/>
          <w:color w:val="000000"/>
          <w:kern w:val="0"/>
          <w:sz w:val="18"/>
          <w:szCs w:val="18"/>
          <w:bdr w:val="none" w:sz="0" w:space="0" w:color="auto" w:frame="1"/>
        </w:rPr>
        <w:t>end;</w:t>
      </w:r>
      <w:proofErr w:type="gramEnd"/>
      <w:r w:rsidRPr="00726C61">
        <w:rPr>
          <w:rFonts w:ascii="Consolas" w:hAnsi="Consolas" w:cs="宋体"/>
          <w:color w:val="000000"/>
          <w:kern w:val="0"/>
          <w:sz w:val="18"/>
          <w:szCs w:val="18"/>
          <w:bdr w:val="none" w:sz="0" w:space="0" w:color="auto" w:frame="1"/>
        </w:rPr>
        <w:t>  </w:t>
      </w:r>
    </w:p>
    <w:p w14:paraId="705AA2A2"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
    <w:p w14:paraId="601E14EA"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r w:rsidRPr="00726C61">
        <w:rPr>
          <w:rFonts w:ascii="Consolas" w:hAnsi="Consolas" w:cs="宋体"/>
          <w:color w:val="008200"/>
          <w:kern w:val="0"/>
          <w:sz w:val="18"/>
          <w:szCs w:val="18"/>
          <w:bdr w:val="none" w:sz="0" w:space="0" w:color="auto" w:frame="1"/>
        </w:rPr>
        <w:t>// </w:t>
      </w:r>
      <w:r w:rsidRPr="00726C61">
        <w:rPr>
          <w:rFonts w:ascii="Consolas" w:hAnsi="Consolas" w:cs="宋体"/>
          <w:color w:val="008200"/>
          <w:kern w:val="0"/>
          <w:sz w:val="18"/>
          <w:szCs w:val="18"/>
          <w:bdr w:val="none" w:sz="0" w:space="0" w:color="auto" w:frame="1"/>
        </w:rPr>
        <w:t>启动</w:t>
      </w:r>
      <w:r w:rsidRPr="00726C61">
        <w:rPr>
          <w:rFonts w:ascii="Consolas" w:hAnsi="Consolas" w:cs="宋体"/>
          <w:color w:val="008200"/>
          <w:kern w:val="0"/>
          <w:sz w:val="18"/>
          <w:szCs w:val="18"/>
          <w:bdr w:val="none" w:sz="0" w:space="0" w:color="auto" w:frame="1"/>
        </w:rPr>
        <w:t>2</w:t>
      </w:r>
      <w:r w:rsidRPr="00726C61">
        <w:rPr>
          <w:rFonts w:ascii="Consolas" w:hAnsi="Consolas" w:cs="宋体"/>
          <w:color w:val="008200"/>
          <w:kern w:val="0"/>
          <w:sz w:val="18"/>
          <w:szCs w:val="18"/>
          <w:bdr w:val="none" w:sz="0" w:space="0" w:color="auto" w:frame="1"/>
        </w:rPr>
        <w:t>个线程分别对左右两部分进行</w:t>
      </w:r>
      <w:proofErr w:type="spellStart"/>
      <w:r w:rsidRPr="00726C61">
        <w:rPr>
          <w:rFonts w:ascii="Consolas" w:hAnsi="Consolas" w:cs="宋体"/>
          <w:color w:val="008200"/>
          <w:kern w:val="0"/>
          <w:sz w:val="18"/>
          <w:szCs w:val="18"/>
          <w:bdr w:val="none" w:sz="0" w:space="0" w:color="auto" w:frame="1"/>
        </w:rPr>
        <w:t>mergeSort</w:t>
      </w:r>
      <w:proofErr w:type="spellEnd"/>
      <w:r w:rsidRPr="00726C61">
        <w:rPr>
          <w:rFonts w:ascii="Consolas" w:hAnsi="Consolas" w:cs="宋体"/>
          <w:color w:val="000000"/>
          <w:kern w:val="0"/>
          <w:sz w:val="18"/>
          <w:szCs w:val="18"/>
          <w:bdr w:val="none" w:sz="0" w:space="0" w:color="auto" w:frame="1"/>
        </w:rPr>
        <w:t>  </w:t>
      </w:r>
    </w:p>
    <w:p w14:paraId="7D153CC8"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pthread_</w:t>
      </w:r>
      <w:proofErr w:type="gramStart"/>
      <w:r w:rsidRPr="00726C61">
        <w:rPr>
          <w:rFonts w:ascii="Consolas" w:hAnsi="Consolas" w:cs="宋体"/>
          <w:color w:val="000000"/>
          <w:kern w:val="0"/>
          <w:sz w:val="18"/>
          <w:szCs w:val="18"/>
          <w:bdr w:val="none" w:sz="0" w:space="0" w:color="auto" w:frame="1"/>
        </w:rPr>
        <w:t>create(</w:t>
      </w:r>
      <w:proofErr w:type="gramEnd"/>
      <w:r w:rsidRPr="00726C61">
        <w:rPr>
          <w:rFonts w:ascii="Consolas" w:hAnsi="Consolas" w:cs="宋体"/>
          <w:color w:val="000000"/>
          <w:kern w:val="0"/>
          <w:sz w:val="18"/>
          <w:szCs w:val="18"/>
          <w:bdr w:val="none" w:sz="0" w:space="0" w:color="auto" w:frame="1"/>
        </w:rPr>
        <w:t>&amp;tid1, NULL, (</w:t>
      </w:r>
      <w:r w:rsidRPr="00726C61">
        <w:rPr>
          <w:rFonts w:ascii="Consolas" w:hAnsi="Consolas" w:cs="宋体"/>
          <w:b/>
          <w:bCs/>
          <w:color w:val="006699"/>
          <w:kern w:val="0"/>
          <w:sz w:val="18"/>
          <w:szCs w:val="18"/>
          <w:bdr w:val="none" w:sz="0" w:space="0" w:color="auto" w:frame="1"/>
        </w:rPr>
        <w:t>void</w:t>
      </w:r>
      <w:r w:rsidRPr="00726C61">
        <w:rPr>
          <w:rFonts w:ascii="Consolas" w:hAnsi="Consolas" w:cs="宋体"/>
          <w:color w:val="000000"/>
          <w:kern w:val="0"/>
          <w:sz w:val="18"/>
          <w:szCs w:val="18"/>
          <w:bdr w:val="none" w:sz="0" w:space="0" w:color="auto" w:frame="1"/>
        </w:rPr>
        <w:t> *) p_mergeSort, (</w:t>
      </w:r>
      <w:r w:rsidRPr="00726C61">
        <w:rPr>
          <w:rFonts w:ascii="Consolas" w:hAnsi="Consolas" w:cs="宋体"/>
          <w:b/>
          <w:bCs/>
          <w:color w:val="006699"/>
          <w:kern w:val="0"/>
          <w:sz w:val="18"/>
          <w:szCs w:val="18"/>
          <w:bdr w:val="none" w:sz="0" w:space="0" w:color="auto" w:frame="1"/>
        </w:rPr>
        <w:t>void</w:t>
      </w:r>
      <w:r w:rsidRPr="00726C61">
        <w:rPr>
          <w:rFonts w:ascii="Consolas" w:hAnsi="Consolas" w:cs="宋体"/>
          <w:color w:val="000000"/>
          <w:kern w:val="0"/>
          <w:sz w:val="18"/>
          <w:szCs w:val="18"/>
          <w:bdr w:val="none" w:sz="0" w:space="0" w:color="auto" w:frame="1"/>
        </w:rPr>
        <w:t> *) &amp;data_left);  </w:t>
      </w:r>
    </w:p>
    <w:p w14:paraId="32C9B473"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pthread_</w:t>
      </w:r>
      <w:proofErr w:type="gramStart"/>
      <w:r w:rsidRPr="00726C61">
        <w:rPr>
          <w:rFonts w:ascii="Consolas" w:hAnsi="Consolas" w:cs="宋体"/>
          <w:color w:val="000000"/>
          <w:kern w:val="0"/>
          <w:sz w:val="18"/>
          <w:szCs w:val="18"/>
          <w:bdr w:val="none" w:sz="0" w:space="0" w:color="auto" w:frame="1"/>
        </w:rPr>
        <w:t>create(</w:t>
      </w:r>
      <w:proofErr w:type="gramEnd"/>
      <w:r w:rsidRPr="00726C61">
        <w:rPr>
          <w:rFonts w:ascii="Consolas" w:hAnsi="Consolas" w:cs="宋体"/>
          <w:color w:val="000000"/>
          <w:kern w:val="0"/>
          <w:sz w:val="18"/>
          <w:szCs w:val="18"/>
          <w:bdr w:val="none" w:sz="0" w:space="0" w:color="auto" w:frame="1"/>
        </w:rPr>
        <w:t>&amp;tid2, NULL, (</w:t>
      </w:r>
      <w:r w:rsidRPr="00726C61">
        <w:rPr>
          <w:rFonts w:ascii="Consolas" w:hAnsi="Consolas" w:cs="宋体"/>
          <w:b/>
          <w:bCs/>
          <w:color w:val="006699"/>
          <w:kern w:val="0"/>
          <w:sz w:val="18"/>
          <w:szCs w:val="18"/>
          <w:bdr w:val="none" w:sz="0" w:space="0" w:color="auto" w:frame="1"/>
        </w:rPr>
        <w:t>void</w:t>
      </w:r>
      <w:r w:rsidRPr="00726C61">
        <w:rPr>
          <w:rFonts w:ascii="Consolas" w:hAnsi="Consolas" w:cs="宋体"/>
          <w:color w:val="000000"/>
          <w:kern w:val="0"/>
          <w:sz w:val="18"/>
          <w:szCs w:val="18"/>
          <w:bdr w:val="none" w:sz="0" w:space="0" w:color="auto" w:frame="1"/>
        </w:rPr>
        <w:t> *) p_mergeSort, (</w:t>
      </w:r>
      <w:r w:rsidRPr="00726C61">
        <w:rPr>
          <w:rFonts w:ascii="Consolas" w:hAnsi="Consolas" w:cs="宋体"/>
          <w:b/>
          <w:bCs/>
          <w:color w:val="006699"/>
          <w:kern w:val="0"/>
          <w:sz w:val="18"/>
          <w:szCs w:val="18"/>
          <w:bdr w:val="none" w:sz="0" w:space="0" w:color="auto" w:frame="1"/>
        </w:rPr>
        <w:t>void</w:t>
      </w:r>
      <w:r w:rsidRPr="00726C61">
        <w:rPr>
          <w:rFonts w:ascii="Consolas" w:hAnsi="Consolas" w:cs="宋体"/>
          <w:color w:val="000000"/>
          <w:kern w:val="0"/>
          <w:sz w:val="18"/>
          <w:szCs w:val="18"/>
          <w:bdr w:val="none" w:sz="0" w:space="0" w:color="auto" w:frame="1"/>
        </w:rPr>
        <w:t> *) &amp;data_right);  </w:t>
      </w:r>
    </w:p>
    <w:p w14:paraId="7F1C79EA"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pthread_</w:t>
      </w:r>
      <w:proofErr w:type="gramStart"/>
      <w:r w:rsidRPr="00726C61">
        <w:rPr>
          <w:rFonts w:ascii="Consolas" w:hAnsi="Consolas" w:cs="宋体"/>
          <w:color w:val="000000"/>
          <w:kern w:val="0"/>
          <w:sz w:val="18"/>
          <w:szCs w:val="18"/>
          <w:bdr w:val="none" w:sz="0" w:space="0" w:color="auto" w:frame="1"/>
        </w:rPr>
        <w:t>join</w:t>
      </w:r>
      <w:proofErr w:type="spellEnd"/>
      <w:r w:rsidRPr="00726C61">
        <w:rPr>
          <w:rFonts w:ascii="Consolas" w:hAnsi="Consolas" w:cs="宋体"/>
          <w:color w:val="000000"/>
          <w:kern w:val="0"/>
          <w:sz w:val="18"/>
          <w:szCs w:val="18"/>
          <w:bdr w:val="none" w:sz="0" w:space="0" w:color="auto" w:frame="1"/>
        </w:rPr>
        <w:t>(</w:t>
      </w:r>
      <w:proofErr w:type="gramEnd"/>
      <w:r w:rsidRPr="00726C61">
        <w:rPr>
          <w:rFonts w:ascii="Consolas" w:hAnsi="Consolas" w:cs="宋体"/>
          <w:color w:val="000000"/>
          <w:kern w:val="0"/>
          <w:sz w:val="18"/>
          <w:szCs w:val="18"/>
          <w:bdr w:val="none" w:sz="0" w:space="0" w:color="auto" w:frame="1"/>
        </w:rPr>
        <w:t>tid1, NULL);  </w:t>
      </w:r>
    </w:p>
    <w:p w14:paraId="027DF38F"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spellStart"/>
      <w:r w:rsidRPr="00726C61">
        <w:rPr>
          <w:rFonts w:ascii="Consolas" w:hAnsi="Consolas" w:cs="宋体"/>
          <w:color w:val="000000"/>
          <w:kern w:val="0"/>
          <w:sz w:val="18"/>
          <w:szCs w:val="18"/>
          <w:bdr w:val="none" w:sz="0" w:space="0" w:color="auto" w:frame="1"/>
        </w:rPr>
        <w:t>pthread_</w:t>
      </w:r>
      <w:proofErr w:type="gramStart"/>
      <w:r w:rsidRPr="00726C61">
        <w:rPr>
          <w:rFonts w:ascii="Consolas" w:hAnsi="Consolas" w:cs="宋体"/>
          <w:color w:val="000000"/>
          <w:kern w:val="0"/>
          <w:sz w:val="18"/>
          <w:szCs w:val="18"/>
          <w:bdr w:val="none" w:sz="0" w:space="0" w:color="auto" w:frame="1"/>
        </w:rPr>
        <w:t>join</w:t>
      </w:r>
      <w:proofErr w:type="spellEnd"/>
      <w:r w:rsidRPr="00726C61">
        <w:rPr>
          <w:rFonts w:ascii="Consolas" w:hAnsi="Consolas" w:cs="宋体"/>
          <w:color w:val="000000"/>
          <w:kern w:val="0"/>
          <w:sz w:val="18"/>
          <w:szCs w:val="18"/>
          <w:bdr w:val="none" w:sz="0" w:space="0" w:color="auto" w:frame="1"/>
        </w:rPr>
        <w:t>(</w:t>
      </w:r>
      <w:proofErr w:type="gramEnd"/>
      <w:r w:rsidRPr="00726C61">
        <w:rPr>
          <w:rFonts w:ascii="Consolas" w:hAnsi="Consolas" w:cs="宋体"/>
          <w:color w:val="000000"/>
          <w:kern w:val="0"/>
          <w:sz w:val="18"/>
          <w:szCs w:val="18"/>
          <w:bdr w:val="none" w:sz="0" w:space="0" w:color="auto" w:frame="1"/>
        </w:rPr>
        <w:t>tid2, NULL);  </w:t>
      </w:r>
    </w:p>
    <w:p w14:paraId="34F557A4"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r w:rsidRPr="00726C61">
        <w:rPr>
          <w:rFonts w:ascii="Consolas" w:hAnsi="Consolas" w:cs="宋体"/>
          <w:color w:val="008200"/>
          <w:kern w:val="0"/>
          <w:sz w:val="18"/>
          <w:szCs w:val="18"/>
          <w:bdr w:val="none" w:sz="0" w:space="0" w:color="auto" w:frame="1"/>
        </w:rPr>
        <w:t>// join</w:t>
      </w:r>
      <w:r w:rsidRPr="00726C61">
        <w:rPr>
          <w:rFonts w:ascii="Consolas" w:hAnsi="Consolas" w:cs="宋体"/>
          <w:color w:val="008200"/>
          <w:kern w:val="0"/>
          <w:sz w:val="18"/>
          <w:szCs w:val="18"/>
          <w:bdr w:val="none" w:sz="0" w:space="0" w:color="auto" w:frame="1"/>
        </w:rPr>
        <w:t>等待完成后，再</w:t>
      </w:r>
      <w:r w:rsidRPr="00726C61">
        <w:rPr>
          <w:rFonts w:ascii="Consolas" w:hAnsi="Consolas" w:cs="宋体"/>
          <w:color w:val="008200"/>
          <w:kern w:val="0"/>
          <w:sz w:val="18"/>
          <w:szCs w:val="18"/>
          <w:bdr w:val="none" w:sz="0" w:space="0" w:color="auto" w:frame="1"/>
        </w:rPr>
        <w:t>merge</w:t>
      </w:r>
      <w:r w:rsidRPr="00726C61">
        <w:rPr>
          <w:rFonts w:ascii="Consolas" w:hAnsi="Consolas" w:cs="宋体"/>
          <w:color w:val="000000"/>
          <w:kern w:val="0"/>
          <w:sz w:val="18"/>
          <w:szCs w:val="18"/>
          <w:bdr w:val="none" w:sz="0" w:space="0" w:color="auto" w:frame="1"/>
        </w:rPr>
        <w:t>  </w:t>
      </w:r>
    </w:p>
    <w:p w14:paraId="43300C3E" w14:textId="77777777"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w:t>
      </w:r>
      <w:proofErr w:type="gramStart"/>
      <w:r w:rsidRPr="00726C61">
        <w:rPr>
          <w:rFonts w:ascii="Consolas" w:hAnsi="Consolas" w:cs="宋体"/>
          <w:color w:val="000000"/>
          <w:kern w:val="0"/>
          <w:sz w:val="18"/>
          <w:szCs w:val="18"/>
          <w:bdr w:val="none" w:sz="0" w:space="0" w:color="auto" w:frame="1"/>
        </w:rPr>
        <w:t>merge(</w:t>
      </w:r>
      <w:proofErr w:type="gramEnd"/>
      <w:r w:rsidRPr="00726C61">
        <w:rPr>
          <w:rFonts w:ascii="Consolas" w:hAnsi="Consolas" w:cs="宋体"/>
          <w:color w:val="000000"/>
          <w:kern w:val="0"/>
          <w:sz w:val="18"/>
          <w:szCs w:val="18"/>
          <w:bdr w:val="none" w:sz="0" w:space="0" w:color="auto" w:frame="1"/>
        </w:rPr>
        <w:t>array, length, start, </w:t>
      </w:r>
      <w:proofErr w:type="spellStart"/>
      <w:r w:rsidRPr="00726C61">
        <w:rPr>
          <w:rFonts w:ascii="Consolas" w:hAnsi="Consolas" w:cs="宋体"/>
          <w:color w:val="000000"/>
          <w:kern w:val="0"/>
          <w:sz w:val="18"/>
          <w:szCs w:val="18"/>
          <w:bdr w:val="none" w:sz="0" w:space="0" w:color="auto" w:frame="1"/>
        </w:rPr>
        <w:t>i</w:t>
      </w:r>
      <w:proofErr w:type="spellEnd"/>
      <w:r w:rsidRPr="00726C61">
        <w:rPr>
          <w:rFonts w:ascii="Consolas" w:hAnsi="Consolas" w:cs="宋体"/>
          <w:color w:val="000000"/>
          <w:kern w:val="0"/>
          <w:sz w:val="18"/>
          <w:szCs w:val="18"/>
          <w:bdr w:val="none" w:sz="0" w:space="0" w:color="auto" w:frame="1"/>
        </w:rPr>
        <w:t>, end);  </w:t>
      </w:r>
    </w:p>
    <w:p w14:paraId="255272F4" w14:textId="77777777" w:rsidR="00726C61" w:rsidRPr="00726C61" w:rsidRDefault="00726C61" w:rsidP="00726C61">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6C61">
        <w:rPr>
          <w:rFonts w:ascii="Consolas" w:hAnsi="Consolas" w:cs="宋体"/>
          <w:color w:val="000000"/>
          <w:kern w:val="0"/>
          <w:sz w:val="18"/>
          <w:szCs w:val="18"/>
          <w:bdr w:val="none" w:sz="0" w:space="0" w:color="auto" w:frame="1"/>
        </w:rPr>
        <w:t>    }  </w:t>
      </w:r>
    </w:p>
    <w:p w14:paraId="2773C356" w14:textId="1A69B743" w:rsidR="00726C61" w:rsidRPr="00726C61" w:rsidRDefault="00726C61" w:rsidP="00726C61">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hint="eastAsia"/>
          <w:color w:val="5C5C5C"/>
          <w:kern w:val="0"/>
          <w:sz w:val="18"/>
          <w:szCs w:val="18"/>
        </w:rPr>
      </w:pPr>
      <w:r w:rsidRPr="00726C61">
        <w:rPr>
          <w:rFonts w:ascii="Consolas" w:hAnsi="Consolas" w:cs="宋体"/>
          <w:color w:val="000000"/>
          <w:kern w:val="0"/>
          <w:sz w:val="18"/>
          <w:szCs w:val="18"/>
          <w:bdr w:val="none" w:sz="0" w:space="0" w:color="auto" w:frame="1"/>
        </w:rPr>
        <w:t>}  </w:t>
      </w:r>
    </w:p>
    <w:p w14:paraId="6CFF12D7" w14:textId="77777777" w:rsidR="00261432" w:rsidRPr="00965C41" w:rsidRDefault="00261432" w:rsidP="0090309B">
      <w:pPr>
        <w:pStyle w:val="a1"/>
        <w:adjustRightInd w:val="0"/>
        <w:snapToGrid w:val="0"/>
        <w:ind w:firstLine="480"/>
        <w:rPr>
          <w:szCs w:val="24"/>
        </w:rPr>
      </w:pPr>
    </w:p>
    <w:p w14:paraId="1082BB31" w14:textId="77777777" w:rsidR="00261432" w:rsidRPr="00965C41" w:rsidRDefault="00261432" w:rsidP="0090309B">
      <w:pPr>
        <w:pStyle w:val="1"/>
      </w:pPr>
      <w:bookmarkStart w:id="7" w:name="_Toc74542527"/>
      <w:r w:rsidRPr="00965C41">
        <w:lastRenderedPageBreak/>
        <w:t xml:space="preserve"> </w:t>
      </w:r>
      <w:bookmarkEnd w:id="7"/>
      <w:r w:rsidR="000C33BC">
        <w:rPr>
          <w:rFonts w:hint="eastAsia"/>
        </w:rPr>
        <w:t>性能比较与分析</w:t>
      </w:r>
    </w:p>
    <w:p w14:paraId="02540EA9" w14:textId="77777777" w:rsidR="00261432" w:rsidRPr="00965C41" w:rsidRDefault="000C33BC" w:rsidP="0090309B">
      <w:pPr>
        <w:adjustRightInd w:val="0"/>
        <w:snapToGrid w:val="0"/>
        <w:spacing w:line="300" w:lineRule="auto"/>
        <w:ind w:firstLineChars="200" w:firstLine="480"/>
      </w:pPr>
      <w:r>
        <w:rPr>
          <w:rFonts w:hint="eastAsia"/>
        </w:rPr>
        <w:t>对串行算法和并行算法进行比较，并得出结论</w:t>
      </w:r>
      <w:r w:rsidR="00261432" w:rsidRPr="00965C41">
        <w:t>。</w:t>
      </w:r>
    </w:p>
    <w:p w14:paraId="6DC32449" w14:textId="1A259324" w:rsidR="00261432" w:rsidRDefault="00B70C0B" w:rsidP="0090309B">
      <w:pPr>
        <w:pStyle w:val="2"/>
        <w:spacing w:before="120" w:after="120"/>
      </w:pPr>
      <w:r>
        <w:rPr>
          <w:rFonts w:hint="eastAsia"/>
        </w:rPr>
        <w:t>串行算法性能分析：</w:t>
      </w:r>
    </w:p>
    <w:p w14:paraId="65CB85FD" w14:textId="6FBB13DA" w:rsidR="00B70C0B" w:rsidRDefault="00B70C0B" w:rsidP="00B70C0B">
      <w:pPr>
        <w:pStyle w:val="a1"/>
        <w:ind w:firstLine="480"/>
      </w:pPr>
      <w:r>
        <w:rPr>
          <w:rFonts w:hint="eastAsia"/>
        </w:rPr>
        <w:t>根据信息学理论，在平均情况下，比较排序不会比</w:t>
      </w:r>
      <m:oMath>
        <m:r>
          <w:rPr>
            <w:rFonts w:ascii="Cambria Math" w:hAnsi="Cambria Math"/>
          </w:rPr>
          <m:t>O(nlogn)</m:t>
        </m:r>
      </m:oMath>
      <w:r>
        <w:rPr>
          <w:rFonts w:hint="eastAsia"/>
        </w:rPr>
        <w:t>更快。由于</w:t>
      </w:r>
      <w:proofErr w:type="spellStart"/>
      <w:r>
        <w:rPr>
          <w:rFonts w:hint="eastAsia"/>
        </w:rPr>
        <w:t>Timsort</w:t>
      </w:r>
      <w:proofErr w:type="spellEnd"/>
      <w:r>
        <w:rPr>
          <w:rFonts w:hint="eastAsia"/>
        </w:rPr>
        <w:t>算法利用了现实中大多数数据中会有一些排好序的区，所以</w:t>
      </w:r>
      <w:proofErr w:type="spellStart"/>
      <w:r>
        <w:rPr>
          <w:rFonts w:hint="eastAsia"/>
        </w:rPr>
        <w:t>Timsort</w:t>
      </w:r>
      <w:proofErr w:type="spellEnd"/>
      <w:r>
        <w:rPr>
          <w:rFonts w:hint="eastAsia"/>
        </w:rPr>
        <w:t>会比对于随机数没有可用利用的排好序的区，</w:t>
      </w:r>
      <w:proofErr w:type="spellStart"/>
      <w:r>
        <w:rPr>
          <w:rFonts w:hint="eastAsia"/>
        </w:rPr>
        <w:t>Timsort</w:t>
      </w:r>
      <w:proofErr w:type="spellEnd"/>
      <w:r>
        <w:rPr>
          <w:rFonts w:hint="eastAsia"/>
        </w:rPr>
        <w:t>时间复杂度会是</w:t>
      </w:r>
      <m:oMath>
        <m:r>
          <m:rPr>
            <m:sty m:val="p"/>
          </m:rPr>
          <w:rPr>
            <w:rFonts w:ascii="Cambria Math" w:hAnsi="Cambria Math"/>
          </w:rPr>
          <m:t>O(log(n!))</m:t>
        </m:r>
      </m:oMath>
      <w:r>
        <w:rPr>
          <w:rFonts w:hint="eastAsia"/>
        </w:rPr>
        <w:t>。下表是</w:t>
      </w:r>
      <w:proofErr w:type="spellStart"/>
      <w:r>
        <w:rPr>
          <w:rFonts w:hint="eastAsia"/>
        </w:rPr>
        <w:t>Timsort</w:t>
      </w:r>
      <w:proofErr w:type="spellEnd"/>
      <w:r>
        <w:rPr>
          <w:rFonts w:hint="eastAsia"/>
        </w:rPr>
        <w:t>与其他比较排序算法时间复杂度（</w:t>
      </w:r>
      <w:r>
        <w:rPr>
          <w:rFonts w:hint="eastAsia"/>
        </w:rPr>
        <w:t>time complexity</w:t>
      </w:r>
      <w:r>
        <w:rPr>
          <w:rFonts w:hint="eastAsia"/>
        </w:rPr>
        <w:t>）的比较。</w:t>
      </w:r>
    </w:p>
    <w:p w14:paraId="76F587FB" w14:textId="77777777" w:rsidR="00F11D6C" w:rsidRDefault="00F11D6C" w:rsidP="00B70C0B">
      <w:pPr>
        <w:pStyle w:val="a1"/>
        <w:ind w:firstLine="480"/>
        <w:rPr>
          <w:rFonts w:hint="eastAsia"/>
        </w:rPr>
      </w:pPr>
    </w:p>
    <w:tbl>
      <w:tblPr>
        <w:tblStyle w:val="4-1"/>
        <w:tblW w:w="0" w:type="auto"/>
        <w:tblInd w:w="0" w:type="dxa"/>
        <w:tblLook w:val="04A0" w:firstRow="1" w:lastRow="0" w:firstColumn="1" w:lastColumn="0" w:noHBand="0" w:noVBand="1"/>
      </w:tblPr>
      <w:tblGrid>
        <w:gridCol w:w="1205"/>
        <w:gridCol w:w="1246"/>
        <w:gridCol w:w="1342"/>
        <w:gridCol w:w="1332"/>
        <w:gridCol w:w="1550"/>
        <w:gridCol w:w="1536"/>
      </w:tblGrid>
      <w:tr w:rsidR="00B70C0B" w14:paraId="180EB8CF" w14:textId="77777777" w:rsidTr="00625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14:paraId="2AECF7E3" w14:textId="77777777" w:rsidR="00B70C0B" w:rsidRDefault="00B70C0B" w:rsidP="00B70C0B">
            <w:pPr>
              <w:pStyle w:val="a1"/>
              <w:ind w:firstLineChars="0" w:firstLine="0"/>
              <w:jc w:val="center"/>
            </w:pPr>
          </w:p>
        </w:tc>
        <w:tc>
          <w:tcPr>
            <w:tcW w:w="1246" w:type="dxa"/>
          </w:tcPr>
          <w:p w14:paraId="5FEE9807" w14:textId="51619113" w:rsidR="00B70C0B" w:rsidRDefault="00B70C0B" w:rsidP="00B70C0B">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T</w:t>
            </w:r>
            <w:r>
              <w:t>imsort</w:t>
            </w:r>
            <w:proofErr w:type="spellEnd"/>
          </w:p>
        </w:tc>
        <w:tc>
          <w:tcPr>
            <w:tcW w:w="1342" w:type="dxa"/>
          </w:tcPr>
          <w:p w14:paraId="5F4B3934" w14:textId="6E130512" w:rsidR="00B70C0B" w:rsidRDefault="00B70C0B" w:rsidP="00B70C0B">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M</w:t>
            </w:r>
            <w:r>
              <w:t>ergesort</w:t>
            </w:r>
            <w:proofErr w:type="spellEnd"/>
          </w:p>
        </w:tc>
        <w:tc>
          <w:tcPr>
            <w:tcW w:w="1332" w:type="dxa"/>
          </w:tcPr>
          <w:p w14:paraId="63DE78F9" w14:textId="2E4EF7B6" w:rsidR="00B70C0B" w:rsidRDefault="00B70C0B" w:rsidP="00B70C0B">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Q</w:t>
            </w:r>
            <w:r>
              <w:t>uicksort</w:t>
            </w:r>
          </w:p>
        </w:tc>
        <w:tc>
          <w:tcPr>
            <w:tcW w:w="1550" w:type="dxa"/>
          </w:tcPr>
          <w:p w14:paraId="68D3D6AD" w14:textId="2F4E68B0" w:rsidR="00B70C0B" w:rsidRDefault="00B70C0B" w:rsidP="00B70C0B">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I</w:t>
            </w:r>
            <w:r>
              <w:t>nsertionsort</w:t>
            </w:r>
            <w:proofErr w:type="spellEnd"/>
          </w:p>
        </w:tc>
        <w:tc>
          <w:tcPr>
            <w:tcW w:w="1536" w:type="dxa"/>
          </w:tcPr>
          <w:p w14:paraId="21DF8C1B" w14:textId="66D90980" w:rsidR="00B70C0B" w:rsidRDefault="00B70C0B" w:rsidP="00B70C0B">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S</w:t>
            </w:r>
            <w:r>
              <w:t>electionsort</w:t>
            </w:r>
            <w:proofErr w:type="spellEnd"/>
          </w:p>
        </w:tc>
      </w:tr>
      <w:tr w:rsidR="00B70C0B" w14:paraId="6F1F9187" w14:textId="77777777" w:rsidTr="00625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14:paraId="07D49E3E" w14:textId="3F5439E0" w:rsidR="00B70C0B" w:rsidRDefault="00B70C0B" w:rsidP="00B70C0B">
            <w:pPr>
              <w:pStyle w:val="a1"/>
              <w:ind w:firstLineChars="0" w:firstLine="0"/>
              <w:jc w:val="center"/>
            </w:pPr>
            <w:r>
              <w:rPr>
                <w:rFonts w:hint="eastAsia"/>
              </w:rPr>
              <w:t>最好情况</w:t>
            </w:r>
          </w:p>
        </w:tc>
        <w:tc>
          <w:tcPr>
            <w:tcW w:w="1246" w:type="dxa"/>
          </w:tcPr>
          <w:p w14:paraId="02C7571E" w14:textId="5B75B50E" w:rsidR="00B70C0B" w:rsidRPr="00B70C0B" w:rsidRDefault="00B70C0B" w:rsidP="00B70C0B">
            <w:pPr>
              <w:pStyle w:val="a1"/>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m:oMathPara>
              <m:oMath>
                <m:r>
                  <m:rPr>
                    <m:sty m:val="p"/>
                  </m:rPr>
                  <w:rPr>
                    <w:rFonts w:ascii="Cambria Math" w:hAnsi="Cambria Math" w:hint="eastAsia"/>
                  </w:rPr>
                  <m:t>Θ</m:t>
                </m:r>
                <m:d>
                  <m:dPr>
                    <m:ctrlPr>
                      <w:rPr>
                        <w:rFonts w:ascii="Cambria Math" w:hAnsi="Cambria Math"/>
                        <w:i/>
                      </w:rPr>
                    </m:ctrlPr>
                  </m:dPr>
                  <m:e>
                    <m:r>
                      <w:rPr>
                        <w:rFonts w:ascii="Cambria Math" w:hAnsi="Cambria Math"/>
                      </w:rPr>
                      <m:t>n</m:t>
                    </m:r>
                  </m:e>
                </m:d>
              </m:oMath>
            </m:oMathPara>
          </w:p>
        </w:tc>
        <w:tc>
          <w:tcPr>
            <w:tcW w:w="1342" w:type="dxa"/>
          </w:tcPr>
          <w:p w14:paraId="3465BBEB" w14:textId="4A5885E2" w:rsidR="00B70C0B" w:rsidRPr="00B70C0B" w:rsidRDefault="00B70C0B" w:rsidP="00B70C0B">
            <w:pPr>
              <w:pStyle w:val="a1"/>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i/>
              </w:rPr>
            </w:pPr>
            <m:oMathPara>
              <m:oMath>
                <m:r>
                  <m:rPr>
                    <m:sty m:val="p"/>
                  </m:rPr>
                  <w:rPr>
                    <w:rFonts w:ascii="Cambria Math" w:hAnsi="Cambria Math" w:hint="eastAsia"/>
                  </w:rPr>
                  <m:t>Θ</m:t>
                </m:r>
                <m:d>
                  <m:dPr>
                    <m:ctrlPr>
                      <w:rPr>
                        <w:rFonts w:ascii="Cambria Math" w:hAnsi="Cambria Math"/>
                        <w:i/>
                      </w:rPr>
                    </m:ctrlPr>
                  </m:dPr>
                  <m:e>
                    <m:r>
                      <w:rPr>
                        <w:rFonts w:ascii="Cambria Math" w:hAnsi="Cambria Math"/>
                      </w:rPr>
                      <m:t>nlogn</m:t>
                    </m:r>
                  </m:e>
                </m:d>
              </m:oMath>
            </m:oMathPara>
          </w:p>
        </w:tc>
        <w:tc>
          <w:tcPr>
            <w:tcW w:w="1332" w:type="dxa"/>
          </w:tcPr>
          <w:p w14:paraId="3DE6EBAF" w14:textId="77A51D66" w:rsidR="00B70C0B" w:rsidRDefault="00B70C0B" w:rsidP="00B70C0B">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hint="eastAsia"/>
                  </w:rPr>
                  <m:t>Θ</m:t>
                </m:r>
                <m:d>
                  <m:dPr>
                    <m:ctrlPr>
                      <w:rPr>
                        <w:rFonts w:ascii="Cambria Math" w:hAnsi="Cambria Math"/>
                        <w:i/>
                      </w:rPr>
                    </m:ctrlPr>
                  </m:dPr>
                  <m:e>
                    <m:r>
                      <w:rPr>
                        <w:rFonts w:ascii="Cambria Math" w:hAnsi="Cambria Math"/>
                      </w:rPr>
                      <m:t>nlogn</m:t>
                    </m:r>
                  </m:e>
                </m:d>
              </m:oMath>
            </m:oMathPara>
          </w:p>
        </w:tc>
        <w:tc>
          <w:tcPr>
            <w:tcW w:w="1550" w:type="dxa"/>
          </w:tcPr>
          <w:p w14:paraId="5EEC63BA" w14:textId="5EF0AB60" w:rsidR="00B70C0B" w:rsidRDefault="00B70C0B" w:rsidP="00B70C0B">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hint="eastAsia"/>
                  </w:rPr>
                  <m:t>Θ</m:t>
                </m:r>
                <m:d>
                  <m:dPr>
                    <m:ctrlPr>
                      <w:rPr>
                        <w:rFonts w:ascii="Cambria Math" w:hAnsi="Cambria Math"/>
                        <w:i/>
                      </w:rPr>
                    </m:ctrlPr>
                  </m:dPr>
                  <m:e>
                    <m:r>
                      <w:rPr>
                        <w:rFonts w:ascii="Cambria Math" w:hAnsi="Cambria Math"/>
                      </w:rPr>
                      <m:t>n</m:t>
                    </m:r>
                  </m:e>
                </m:d>
              </m:oMath>
            </m:oMathPara>
          </w:p>
        </w:tc>
        <w:tc>
          <w:tcPr>
            <w:tcW w:w="1536" w:type="dxa"/>
          </w:tcPr>
          <w:p w14:paraId="2DBAB787" w14:textId="31C36231" w:rsidR="00B70C0B" w:rsidRPr="00B70C0B" w:rsidRDefault="00B70C0B" w:rsidP="00B70C0B">
            <w:pPr>
              <w:pStyle w:val="a1"/>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m:oMathPara>
              <m:oMath>
                <m:r>
                  <m:rPr>
                    <m:sty m:val="p"/>
                  </m:rPr>
                  <w:rPr>
                    <w:rFonts w:ascii="Cambria Math" w:hAnsi="Cambria Math" w:hint="eastAsia"/>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r>
      <w:tr w:rsidR="00B70C0B" w14:paraId="4B469541" w14:textId="77777777" w:rsidTr="00625D5F">
        <w:tc>
          <w:tcPr>
            <w:cnfStyle w:val="001000000000" w:firstRow="0" w:lastRow="0" w:firstColumn="1" w:lastColumn="0" w:oddVBand="0" w:evenVBand="0" w:oddHBand="0" w:evenHBand="0" w:firstRowFirstColumn="0" w:firstRowLastColumn="0" w:lastRowFirstColumn="0" w:lastRowLastColumn="0"/>
            <w:tcW w:w="1205" w:type="dxa"/>
          </w:tcPr>
          <w:p w14:paraId="291EDFEE" w14:textId="1A55170D" w:rsidR="00B70C0B" w:rsidRDefault="00B70C0B" w:rsidP="00B70C0B">
            <w:pPr>
              <w:pStyle w:val="a1"/>
              <w:ind w:firstLineChars="0" w:firstLine="0"/>
              <w:jc w:val="center"/>
              <w:rPr>
                <w:rFonts w:hint="eastAsia"/>
              </w:rPr>
            </w:pPr>
            <w:r>
              <w:rPr>
                <w:rFonts w:hint="eastAsia"/>
              </w:rPr>
              <w:t>平均情况</w:t>
            </w:r>
          </w:p>
        </w:tc>
        <w:tc>
          <w:tcPr>
            <w:tcW w:w="1246" w:type="dxa"/>
          </w:tcPr>
          <w:p w14:paraId="208178EA" w14:textId="1465C6F2" w:rsidR="00B70C0B" w:rsidRDefault="00B70C0B" w:rsidP="00B70C0B">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hint="eastAsia"/>
                  </w:rPr>
                  <m:t>Θ</m:t>
                </m:r>
                <m:d>
                  <m:dPr>
                    <m:ctrlPr>
                      <w:rPr>
                        <w:rFonts w:ascii="Cambria Math" w:hAnsi="Cambria Math"/>
                        <w:i/>
                      </w:rPr>
                    </m:ctrlPr>
                  </m:dPr>
                  <m:e>
                    <m:r>
                      <w:rPr>
                        <w:rFonts w:ascii="Cambria Math" w:hAnsi="Cambria Math"/>
                      </w:rPr>
                      <m:t>nlogn</m:t>
                    </m:r>
                  </m:e>
                </m:d>
              </m:oMath>
            </m:oMathPara>
          </w:p>
        </w:tc>
        <w:tc>
          <w:tcPr>
            <w:tcW w:w="1342" w:type="dxa"/>
          </w:tcPr>
          <w:p w14:paraId="22087F7A" w14:textId="1F8DF32E" w:rsidR="00B70C0B" w:rsidRDefault="00B70C0B" w:rsidP="00B70C0B">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hint="eastAsia"/>
                  </w:rPr>
                  <m:t>Θ</m:t>
                </m:r>
                <m:d>
                  <m:dPr>
                    <m:ctrlPr>
                      <w:rPr>
                        <w:rFonts w:ascii="Cambria Math" w:hAnsi="Cambria Math"/>
                        <w:i/>
                      </w:rPr>
                    </m:ctrlPr>
                  </m:dPr>
                  <m:e>
                    <m:r>
                      <w:rPr>
                        <w:rFonts w:ascii="Cambria Math" w:hAnsi="Cambria Math"/>
                      </w:rPr>
                      <m:t>nlogn</m:t>
                    </m:r>
                  </m:e>
                </m:d>
              </m:oMath>
            </m:oMathPara>
          </w:p>
        </w:tc>
        <w:tc>
          <w:tcPr>
            <w:tcW w:w="1332" w:type="dxa"/>
          </w:tcPr>
          <w:p w14:paraId="3B0F3653" w14:textId="23B6E735" w:rsidR="00B70C0B" w:rsidRDefault="00B70C0B" w:rsidP="00B70C0B">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hint="eastAsia"/>
                  </w:rPr>
                  <m:t>Θ</m:t>
                </m:r>
                <m:d>
                  <m:dPr>
                    <m:ctrlPr>
                      <w:rPr>
                        <w:rFonts w:ascii="Cambria Math" w:hAnsi="Cambria Math"/>
                        <w:i/>
                      </w:rPr>
                    </m:ctrlPr>
                  </m:dPr>
                  <m:e>
                    <m:r>
                      <w:rPr>
                        <w:rFonts w:ascii="Cambria Math" w:hAnsi="Cambria Math"/>
                      </w:rPr>
                      <m:t>nlogn</m:t>
                    </m:r>
                  </m:e>
                </m:d>
              </m:oMath>
            </m:oMathPara>
          </w:p>
        </w:tc>
        <w:tc>
          <w:tcPr>
            <w:tcW w:w="1550" w:type="dxa"/>
          </w:tcPr>
          <w:p w14:paraId="51A3E12C" w14:textId="396B756B" w:rsidR="00B70C0B" w:rsidRDefault="00B70C0B" w:rsidP="00B70C0B">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hint="eastAsia"/>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c>
          <w:tcPr>
            <w:tcW w:w="1536" w:type="dxa"/>
          </w:tcPr>
          <w:p w14:paraId="170238B7" w14:textId="4D405E38" w:rsidR="00B70C0B" w:rsidRDefault="00B70C0B" w:rsidP="00B70C0B">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hint="eastAsia"/>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r>
      <w:tr w:rsidR="00B70C0B" w14:paraId="22309C4F" w14:textId="77777777" w:rsidTr="00625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14:paraId="6DD8B11B" w14:textId="46415692" w:rsidR="00B70C0B" w:rsidRDefault="00B70C0B" w:rsidP="00B70C0B">
            <w:pPr>
              <w:pStyle w:val="a1"/>
              <w:ind w:firstLineChars="0" w:firstLine="0"/>
              <w:jc w:val="center"/>
            </w:pPr>
            <w:r>
              <w:rPr>
                <w:rFonts w:hint="eastAsia"/>
              </w:rPr>
              <w:t>最差情况</w:t>
            </w:r>
          </w:p>
        </w:tc>
        <w:tc>
          <w:tcPr>
            <w:tcW w:w="1246" w:type="dxa"/>
          </w:tcPr>
          <w:p w14:paraId="2D0F587D" w14:textId="3AD09846" w:rsidR="00B70C0B" w:rsidRDefault="00B70C0B" w:rsidP="00B70C0B">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hint="eastAsia"/>
                  </w:rPr>
                  <m:t>Θ</m:t>
                </m:r>
                <m:d>
                  <m:dPr>
                    <m:ctrlPr>
                      <w:rPr>
                        <w:rFonts w:ascii="Cambria Math" w:hAnsi="Cambria Math"/>
                        <w:i/>
                      </w:rPr>
                    </m:ctrlPr>
                  </m:dPr>
                  <m:e>
                    <m:r>
                      <w:rPr>
                        <w:rFonts w:ascii="Cambria Math" w:hAnsi="Cambria Math"/>
                      </w:rPr>
                      <m:t>nlogn</m:t>
                    </m:r>
                  </m:e>
                </m:d>
              </m:oMath>
            </m:oMathPara>
          </w:p>
        </w:tc>
        <w:tc>
          <w:tcPr>
            <w:tcW w:w="1342" w:type="dxa"/>
          </w:tcPr>
          <w:p w14:paraId="40C27AAB" w14:textId="6F6E7BDC" w:rsidR="00B70C0B" w:rsidRDefault="00B70C0B" w:rsidP="00B70C0B">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hint="eastAsia"/>
                  </w:rPr>
                  <m:t>Θ</m:t>
                </m:r>
                <m:d>
                  <m:dPr>
                    <m:ctrlPr>
                      <w:rPr>
                        <w:rFonts w:ascii="Cambria Math" w:hAnsi="Cambria Math"/>
                        <w:i/>
                      </w:rPr>
                    </m:ctrlPr>
                  </m:dPr>
                  <m:e>
                    <m:r>
                      <w:rPr>
                        <w:rFonts w:ascii="Cambria Math" w:hAnsi="Cambria Math"/>
                      </w:rPr>
                      <m:t>nlogn</m:t>
                    </m:r>
                  </m:e>
                </m:d>
              </m:oMath>
            </m:oMathPara>
          </w:p>
        </w:tc>
        <w:tc>
          <w:tcPr>
            <w:tcW w:w="1332" w:type="dxa"/>
          </w:tcPr>
          <w:p w14:paraId="7FE8C1FE" w14:textId="6A845300" w:rsidR="00B70C0B" w:rsidRDefault="00B70C0B" w:rsidP="00B70C0B">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hint="eastAsia"/>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c>
          <w:tcPr>
            <w:tcW w:w="1550" w:type="dxa"/>
          </w:tcPr>
          <w:p w14:paraId="1F671F3E" w14:textId="71710BA0" w:rsidR="00B70C0B" w:rsidRDefault="00B70C0B" w:rsidP="00B70C0B">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hint="eastAsia"/>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c>
          <w:tcPr>
            <w:tcW w:w="1536" w:type="dxa"/>
          </w:tcPr>
          <w:p w14:paraId="52264BA3" w14:textId="18D7F728" w:rsidR="00B70C0B" w:rsidRDefault="00B70C0B" w:rsidP="00B70C0B">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hint="eastAsia"/>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r>
    </w:tbl>
    <w:p w14:paraId="3A8DDF19" w14:textId="77777777" w:rsidR="00625D5F" w:rsidRDefault="00625D5F" w:rsidP="00625D5F">
      <w:pPr>
        <w:pStyle w:val="a1"/>
        <w:ind w:firstLine="480"/>
      </w:pPr>
    </w:p>
    <w:p w14:paraId="7C5B7BE2" w14:textId="35455631" w:rsidR="00625D5F" w:rsidRDefault="00625D5F" w:rsidP="00625D5F">
      <w:pPr>
        <w:pStyle w:val="2"/>
        <w:spacing w:before="120" w:after="120"/>
        <w:rPr>
          <w:rFonts w:hint="eastAsia"/>
        </w:rPr>
      </w:pPr>
      <w:proofErr w:type="spellStart"/>
      <w:r>
        <w:rPr>
          <w:rFonts w:hint="eastAsia"/>
        </w:rPr>
        <w:t>Timsort</w:t>
      </w:r>
      <w:proofErr w:type="spellEnd"/>
      <w:r>
        <w:rPr>
          <w:rFonts w:hint="eastAsia"/>
        </w:rPr>
        <w:t>的优势：</w:t>
      </w:r>
    </w:p>
    <w:p w14:paraId="5CAC8788" w14:textId="569E6301" w:rsidR="00625D5F" w:rsidRPr="00625D5F" w:rsidRDefault="00625D5F" w:rsidP="00625D5F">
      <w:pPr>
        <w:pStyle w:val="a1"/>
        <w:ind w:firstLine="480"/>
        <w:rPr>
          <w:rFonts w:hint="eastAsia"/>
        </w:rPr>
      </w:pPr>
      <w:r>
        <w:rPr>
          <w:rFonts w:hint="eastAsia"/>
        </w:rPr>
        <w:t>是</w:t>
      </w:r>
      <w:r>
        <w:rPr>
          <w:rFonts w:hint="eastAsia"/>
        </w:rPr>
        <w:t>一个稳定的自适应的迭代</w:t>
      </w:r>
      <w:proofErr w:type="spellStart"/>
      <w:r>
        <w:rPr>
          <w:rFonts w:hint="eastAsia"/>
        </w:rPr>
        <w:t>mergesort</w:t>
      </w:r>
      <w:proofErr w:type="spellEnd"/>
      <w:r>
        <w:rPr>
          <w:rFonts w:hint="eastAsia"/>
        </w:rPr>
        <w:t>，在部分排序的数组上运行时，需要远远少于</w:t>
      </w:r>
      <m:oMath>
        <m:r>
          <w:rPr>
            <w:rFonts w:ascii="Cambria Math" w:hAnsi="Cambria Math"/>
          </w:rPr>
          <m:t>O</m:t>
        </m:r>
        <m:d>
          <m:dPr>
            <m:ctrlPr>
              <w:rPr>
                <w:rFonts w:ascii="Cambria Math" w:hAnsi="Cambria Math"/>
                <w:i/>
              </w:rPr>
            </m:ctrlPr>
          </m:dPr>
          <m:e>
            <m:r>
              <w:rPr>
                <w:rFonts w:ascii="Cambria Math" w:hAnsi="Cambria Math"/>
              </w:rPr>
              <m:t>nlogn</m:t>
            </m:r>
          </m:e>
        </m:d>
      </m:oMath>
      <w:r>
        <w:rPr>
          <w:rFonts w:hint="eastAsia"/>
        </w:rPr>
        <w:t>的比较，同时在随机数组上运行时性能堪比传统的</w:t>
      </w:r>
      <w:proofErr w:type="spellStart"/>
      <w:r>
        <w:rPr>
          <w:rFonts w:hint="eastAsia"/>
        </w:rPr>
        <w:t>mergesort</w:t>
      </w:r>
      <w:proofErr w:type="spellEnd"/>
      <w:r>
        <w:rPr>
          <w:rFonts w:hint="eastAsia"/>
        </w:rPr>
        <w:t>。像所有合适的合并类型一样，这种类型是稳定的，并运行</w:t>
      </w:r>
      <m:oMath>
        <m:r>
          <w:rPr>
            <w:rFonts w:ascii="Cambria Math" w:hAnsi="Cambria Math"/>
          </w:rPr>
          <m:t>O</m:t>
        </m:r>
        <m:d>
          <m:dPr>
            <m:ctrlPr>
              <w:rPr>
                <w:rFonts w:ascii="Cambria Math" w:hAnsi="Cambria Math"/>
                <w:i/>
              </w:rPr>
            </m:ctrlPr>
          </m:dPr>
          <m:e>
            <m:r>
              <w:rPr>
                <w:rFonts w:ascii="Cambria Math" w:hAnsi="Cambria Math"/>
              </w:rPr>
              <m:t>nlogn</m:t>
            </m:r>
          </m:e>
        </m:d>
      </m:oMath>
      <w:r>
        <w:rPr>
          <w:rFonts w:hint="eastAsia"/>
        </w:rPr>
        <w:t>时间（最坏情况）。在最坏的情况下，这种类型需要临时存储空间来存放</w:t>
      </w:r>
      <w:r>
        <w:rPr>
          <w:rFonts w:hint="eastAsia"/>
        </w:rPr>
        <w:t>n / 2</w:t>
      </w:r>
      <w:r>
        <w:rPr>
          <w:rFonts w:hint="eastAsia"/>
        </w:rPr>
        <w:t>个对象引用</w:t>
      </w:r>
      <w:r>
        <w:rPr>
          <w:rFonts w:hint="eastAsia"/>
        </w:rPr>
        <w:t xml:space="preserve">; </w:t>
      </w:r>
      <w:r>
        <w:rPr>
          <w:rFonts w:hint="eastAsia"/>
        </w:rPr>
        <w:t>在最好的情况下，它只需要很小的恒定空间。</w:t>
      </w:r>
    </w:p>
    <w:p w14:paraId="61D8651D" w14:textId="2B1259A2" w:rsidR="00625D5F" w:rsidRDefault="00625D5F" w:rsidP="00625D5F">
      <w:pPr>
        <w:pStyle w:val="a1"/>
        <w:ind w:firstLine="480"/>
        <w:rPr>
          <w:rFonts w:hint="eastAsia"/>
        </w:rPr>
      </w:pPr>
      <w:r>
        <w:rPr>
          <w:rFonts w:hint="eastAsia"/>
        </w:rPr>
        <w:t>大体是说，</w:t>
      </w:r>
      <w:proofErr w:type="spellStart"/>
      <w:r>
        <w:rPr>
          <w:rFonts w:hint="eastAsia"/>
        </w:rPr>
        <w:t>Timsort</w:t>
      </w:r>
      <w:proofErr w:type="spellEnd"/>
      <w:r>
        <w:rPr>
          <w:rFonts w:hint="eastAsia"/>
        </w:rPr>
        <w:t>是稳定的算法，当前排序的数组中已经有排序好的数，它的时间复杂度会小于</w:t>
      </w:r>
      <m:oMath>
        <m:r>
          <w:rPr>
            <w:rFonts w:ascii="Cambria Math" w:hAnsi="Cambria Math"/>
          </w:rPr>
          <m:t>O</m:t>
        </m:r>
        <m:d>
          <m:dPr>
            <m:ctrlPr>
              <w:rPr>
                <w:rFonts w:ascii="Cambria Math" w:hAnsi="Cambria Math"/>
                <w:i/>
              </w:rPr>
            </m:ctrlPr>
          </m:dPr>
          <m:e>
            <m:r>
              <w:rPr>
                <w:rFonts w:ascii="Cambria Math" w:hAnsi="Cambria Math"/>
              </w:rPr>
              <m:t>nlogn</m:t>
            </m:r>
          </m:e>
        </m:d>
      </m:oMath>
      <w:r>
        <w:rPr>
          <w:rFonts w:hint="eastAsia"/>
        </w:rPr>
        <w:t>。与其他合并排序一样，</w:t>
      </w:r>
      <w:proofErr w:type="spellStart"/>
      <w:r>
        <w:rPr>
          <w:rFonts w:hint="eastAsia"/>
        </w:rPr>
        <w:t>Timesrot</w:t>
      </w:r>
      <w:proofErr w:type="spellEnd"/>
      <w:r>
        <w:rPr>
          <w:rFonts w:hint="eastAsia"/>
        </w:rPr>
        <w:t>是稳定的排序算法，最坏时间复杂在最坏情况下，</w:t>
      </w:r>
      <w:proofErr w:type="spellStart"/>
      <w:r>
        <w:rPr>
          <w:rFonts w:hint="eastAsia"/>
        </w:rPr>
        <w:t>Timsort</w:t>
      </w:r>
      <w:proofErr w:type="spellEnd"/>
      <w:r>
        <w:rPr>
          <w:rFonts w:hint="eastAsia"/>
        </w:rPr>
        <w:t>算法需要的临时空间是</w:t>
      </w:r>
      <w:r>
        <w:rPr>
          <w:rFonts w:hint="eastAsia"/>
        </w:rPr>
        <w:t>n / 2</w:t>
      </w:r>
      <w:r>
        <w:rPr>
          <w:rFonts w:hint="eastAsia"/>
        </w:rPr>
        <w:t>，在最好情况下，它只需要一个很小的临时存储空间</w:t>
      </w:r>
    </w:p>
    <w:p w14:paraId="45ABFB47" w14:textId="50BB6F94" w:rsidR="00625D5F" w:rsidRDefault="00625D5F" w:rsidP="00625D5F">
      <w:pPr>
        <w:pStyle w:val="a1"/>
        <w:ind w:firstLine="480"/>
      </w:pPr>
      <w:r>
        <w:rPr>
          <w:rFonts w:hint="eastAsia"/>
        </w:rPr>
        <w:t>这里我们并没有使用快速排序作为</w:t>
      </w:r>
      <w:proofErr w:type="spellStart"/>
      <w:r>
        <w:rPr>
          <w:rFonts w:hint="eastAsia"/>
        </w:rPr>
        <w:t>Tim</w:t>
      </w:r>
      <w:r>
        <w:t>sort</w:t>
      </w:r>
      <w:proofErr w:type="spellEnd"/>
      <w:r>
        <w:rPr>
          <w:rFonts w:hint="eastAsia"/>
        </w:rPr>
        <w:t>中代替</w:t>
      </w:r>
      <w:proofErr w:type="spellStart"/>
      <w:r>
        <w:rPr>
          <w:rFonts w:hint="eastAsia"/>
        </w:rPr>
        <w:t>merge</w:t>
      </w:r>
      <w:r>
        <w:t>sort</w:t>
      </w:r>
      <w:proofErr w:type="spellEnd"/>
      <w:r>
        <w:rPr>
          <w:rFonts w:hint="eastAsia"/>
        </w:rPr>
        <w:t>的方法，而是采用了</w:t>
      </w:r>
      <w:proofErr w:type="spellStart"/>
      <w:r>
        <w:rPr>
          <w:rFonts w:hint="eastAsia"/>
        </w:rPr>
        <w:t>m</w:t>
      </w:r>
      <w:r>
        <w:t>ergesort</w:t>
      </w:r>
      <w:proofErr w:type="spellEnd"/>
      <w:r>
        <w:rPr>
          <w:rFonts w:hint="eastAsia"/>
        </w:rPr>
        <w:t>。其中一个很大的原因就是</w:t>
      </w:r>
      <w:proofErr w:type="spellStart"/>
      <w:r>
        <w:rPr>
          <w:rFonts w:hint="eastAsia"/>
        </w:rPr>
        <w:t>mergesort</w:t>
      </w:r>
      <w:proofErr w:type="spellEnd"/>
      <w:r>
        <w:rPr>
          <w:rFonts w:hint="eastAsia"/>
        </w:rPr>
        <w:t>稳定，而</w:t>
      </w:r>
      <w:r>
        <w:rPr>
          <w:rFonts w:hint="eastAsia"/>
        </w:rPr>
        <w:t>q</w:t>
      </w:r>
      <w:r>
        <w:t>uicksort</w:t>
      </w:r>
      <w:r>
        <w:rPr>
          <w:rFonts w:hint="eastAsia"/>
        </w:rPr>
        <w:t>不稳定。这里给出关于快速排序和归并排序的一个对比：</w:t>
      </w:r>
    </w:p>
    <w:p w14:paraId="64842EEC" w14:textId="6BA356B8" w:rsidR="00625D5F" w:rsidRDefault="00625D5F" w:rsidP="00625D5F">
      <w:pPr>
        <w:pStyle w:val="a1"/>
        <w:ind w:firstLine="480"/>
        <w:rPr>
          <w:rFonts w:hint="eastAsia"/>
        </w:rPr>
      </w:pPr>
      <w:r>
        <w:rPr>
          <w:rFonts w:hint="eastAsia"/>
        </w:rPr>
        <w:t>1)</w:t>
      </w:r>
      <w:r>
        <w:rPr>
          <w:rFonts w:hint="eastAsia"/>
        </w:rPr>
        <w:tab/>
      </w:r>
      <w:r>
        <w:rPr>
          <w:rFonts w:hint="eastAsia"/>
        </w:rPr>
        <w:t>快速排序和归并排序都是基于比较的排序，在基于二分治的情况下，他们的时间复杂度下界均为</w:t>
      </w:r>
      <m:oMath>
        <m:r>
          <w:rPr>
            <w:rFonts w:ascii="Cambria Math" w:hAnsi="Cambria Math" w:hint="eastAsia"/>
          </w:rPr>
          <m:t>O(nlogn)</m:t>
        </m:r>
      </m:oMath>
      <w:r>
        <w:rPr>
          <w:rFonts w:hint="eastAsia"/>
        </w:rPr>
        <w:t>。</w:t>
      </w:r>
    </w:p>
    <w:p w14:paraId="5C98ED23" w14:textId="1592CF92" w:rsidR="00625D5F" w:rsidRDefault="00625D5F" w:rsidP="00625D5F">
      <w:pPr>
        <w:pStyle w:val="a1"/>
        <w:ind w:firstLine="480"/>
      </w:pPr>
      <w:r>
        <w:rPr>
          <w:rFonts w:hint="eastAsia"/>
        </w:rPr>
        <w:t>2)</w:t>
      </w:r>
      <w:r>
        <w:rPr>
          <w:rFonts w:hint="eastAsia"/>
        </w:rPr>
        <w:tab/>
      </w:r>
      <w:r>
        <w:rPr>
          <w:rFonts w:hint="eastAsia"/>
        </w:rPr>
        <w:t>他们都是使用动态规划方法进行编写的排序算法，但是快速排序和归并排序的分治有着一些区别。归并排序在并行化之后，仍然需要</w:t>
      </w:r>
      <m:oMath>
        <m:r>
          <w:rPr>
            <w:rFonts w:ascii="Cambria Math" w:hAnsi="Cambria Math" w:hint="eastAsia"/>
          </w:rPr>
          <m:t>O(n)</m:t>
        </m:r>
      </m:oMath>
      <w:r>
        <w:rPr>
          <w:rFonts w:hint="eastAsia"/>
        </w:rPr>
        <w:t>的存储</w:t>
      </w:r>
      <w:r>
        <w:rPr>
          <w:rFonts w:hint="eastAsia"/>
        </w:rPr>
        <w:lastRenderedPageBreak/>
        <w:t>空间，而快速排序并行化之后，需要额外的</w:t>
      </w:r>
      <w:r>
        <w:rPr>
          <w:rFonts w:hint="eastAsia"/>
        </w:rPr>
        <w:t>O(n)</w:t>
      </w:r>
      <w:r>
        <w:rPr>
          <w:rFonts w:hint="eastAsia"/>
        </w:rPr>
        <w:t>存储空间，性质发生改变，所以选了归并排序进行并行化</w:t>
      </w:r>
      <w:r>
        <w:rPr>
          <w:rFonts w:hint="eastAsia"/>
        </w:rPr>
        <w:t>。因为在相同的空间复杂度之下，归并排序更加稳定，所以我们使用归并排序。</w:t>
      </w:r>
    </w:p>
    <w:p w14:paraId="3C31C066" w14:textId="77777777" w:rsidR="00625D5F" w:rsidRDefault="00625D5F" w:rsidP="00625D5F">
      <w:pPr>
        <w:pStyle w:val="a1"/>
        <w:ind w:firstLine="480"/>
        <w:rPr>
          <w:rFonts w:hint="eastAsia"/>
        </w:rPr>
      </w:pPr>
    </w:p>
    <w:p w14:paraId="1AF2E525" w14:textId="583DD5CD" w:rsidR="00261432" w:rsidRDefault="006926E5" w:rsidP="0090309B">
      <w:pPr>
        <w:pStyle w:val="2"/>
        <w:spacing w:before="120" w:after="120"/>
      </w:pPr>
      <w:r>
        <w:rPr>
          <w:rFonts w:hint="eastAsia"/>
        </w:rPr>
        <w:t>串行和并行算法性能分析比较</w:t>
      </w:r>
    </w:p>
    <w:p w14:paraId="573FEFF0" w14:textId="70DF9E9C" w:rsidR="002B4B23" w:rsidRDefault="002B4B23" w:rsidP="002B4B23">
      <w:pPr>
        <w:pStyle w:val="3"/>
        <w:spacing w:before="120" w:after="120"/>
      </w:pPr>
      <w:r>
        <w:rPr>
          <w:rFonts w:hint="eastAsia"/>
        </w:rPr>
        <w:t>测试代码</w:t>
      </w:r>
    </w:p>
    <w:p w14:paraId="2B1F0D56"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b/>
          <w:bCs/>
          <w:color w:val="2E8B57"/>
          <w:kern w:val="0"/>
          <w:sz w:val="18"/>
          <w:szCs w:val="18"/>
          <w:bdr w:val="none" w:sz="0" w:space="0" w:color="auto" w:frame="1"/>
        </w:rPr>
        <w:t>int</w:t>
      </w:r>
      <w:r w:rsidRPr="002B4B23">
        <w:rPr>
          <w:rFonts w:ascii="Consolas" w:hAnsi="Consolas" w:cs="宋体"/>
          <w:color w:val="000000"/>
          <w:kern w:val="0"/>
          <w:sz w:val="18"/>
          <w:szCs w:val="18"/>
          <w:bdr w:val="none" w:sz="0" w:space="0" w:color="auto" w:frame="1"/>
        </w:rPr>
        <w:t> </w:t>
      </w:r>
      <w:proofErr w:type="gramStart"/>
      <w:r w:rsidRPr="002B4B23">
        <w:rPr>
          <w:rFonts w:ascii="Consolas" w:hAnsi="Consolas" w:cs="宋体"/>
          <w:color w:val="000000"/>
          <w:kern w:val="0"/>
          <w:sz w:val="18"/>
          <w:szCs w:val="18"/>
          <w:bdr w:val="none" w:sz="0" w:space="0" w:color="auto" w:frame="1"/>
        </w:rPr>
        <w:t>main(</w:t>
      </w:r>
      <w:proofErr w:type="gramEnd"/>
      <w:r w:rsidRPr="002B4B23">
        <w:rPr>
          <w:rFonts w:ascii="Consolas" w:hAnsi="Consolas" w:cs="宋体"/>
          <w:color w:val="000000"/>
          <w:kern w:val="0"/>
          <w:sz w:val="18"/>
          <w:szCs w:val="18"/>
          <w:bdr w:val="none" w:sz="0" w:space="0" w:color="auto" w:frame="1"/>
        </w:rPr>
        <w:t>) {  </w:t>
      </w:r>
    </w:p>
    <w:p w14:paraId="614F6299"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r w:rsidRPr="002B4B23">
        <w:rPr>
          <w:rFonts w:ascii="Consolas" w:hAnsi="Consolas" w:cs="宋体"/>
          <w:color w:val="000000"/>
          <w:kern w:val="0"/>
          <w:sz w:val="18"/>
          <w:szCs w:val="18"/>
          <w:bdr w:val="none" w:sz="0" w:space="0" w:color="auto" w:frame="1"/>
        </w:rPr>
        <w:t>pthread_t</w:t>
      </w:r>
      <w:proofErr w:type="spellEnd"/>
      <w:r w:rsidRPr="002B4B23">
        <w:rPr>
          <w:rFonts w:ascii="Consolas" w:hAnsi="Consolas" w:cs="宋体"/>
          <w:color w:val="000000"/>
          <w:kern w:val="0"/>
          <w:sz w:val="18"/>
          <w:szCs w:val="18"/>
          <w:bdr w:val="none" w:sz="0" w:space="0" w:color="auto" w:frame="1"/>
        </w:rPr>
        <w:t> </w:t>
      </w:r>
      <w:proofErr w:type="spellStart"/>
      <w:proofErr w:type="gramStart"/>
      <w:r w:rsidRPr="002B4B23">
        <w:rPr>
          <w:rFonts w:ascii="Consolas" w:hAnsi="Consolas" w:cs="宋体"/>
          <w:color w:val="000000"/>
          <w:kern w:val="0"/>
          <w:sz w:val="18"/>
          <w:szCs w:val="18"/>
          <w:bdr w:val="none" w:sz="0" w:space="0" w:color="auto" w:frame="1"/>
        </w:rPr>
        <w:t>tid</w:t>
      </w:r>
      <w:proofErr w:type="spellEnd"/>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00"/>
          <w:kern w:val="0"/>
          <w:sz w:val="18"/>
          <w:szCs w:val="18"/>
          <w:bdr w:val="none" w:sz="0" w:space="0" w:color="auto" w:frame="1"/>
        </w:rPr>
        <w:t>  </w:t>
      </w:r>
    </w:p>
    <w:p w14:paraId="3D8676ED"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r w:rsidRPr="002B4B23">
        <w:rPr>
          <w:rFonts w:ascii="Consolas" w:hAnsi="Consolas" w:cs="宋体"/>
          <w:b/>
          <w:bCs/>
          <w:color w:val="2E8B57"/>
          <w:kern w:val="0"/>
          <w:sz w:val="18"/>
          <w:szCs w:val="18"/>
          <w:bdr w:val="none" w:sz="0" w:space="0" w:color="auto" w:frame="1"/>
        </w:rPr>
        <w:t>int</w:t>
      </w:r>
      <w:r w:rsidRPr="002B4B23">
        <w:rPr>
          <w:rFonts w:ascii="Consolas" w:hAnsi="Consolas" w:cs="宋体"/>
          <w:color w:val="000000"/>
          <w:kern w:val="0"/>
          <w:sz w:val="18"/>
          <w:szCs w:val="18"/>
          <w:bdr w:val="none" w:sz="0" w:space="0" w:color="auto" w:frame="1"/>
        </w:rPr>
        <w:t> </w:t>
      </w:r>
      <w:proofErr w:type="gramStart"/>
      <w:r w:rsidRPr="002B4B23">
        <w:rPr>
          <w:rFonts w:ascii="Consolas" w:hAnsi="Consolas" w:cs="宋体"/>
          <w:color w:val="000000"/>
          <w:kern w:val="0"/>
          <w:sz w:val="18"/>
          <w:szCs w:val="18"/>
          <w:bdr w:val="none" w:sz="0" w:space="0" w:color="auto" w:frame="1"/>
        </w:rPr>
        <w:t>ret;</w:t>
      </w:r>
      <w:proofErr w:type="gramEnd"/>
      <w:r w:rsidRPr="002B4B23">
        <w:rPr>
          <w:rFonts w:ascii="Consolas" w:hAnsi="Consolas" w:cs="宋体"/>
          <w:color w:val="000000"/>
          <w:kern w:val="0"/>
          <w:sz w:val="18"/>
          <w:szCs w:val="18"/>
          <w:bdr w:val="none" w:sz="0" w:space="0" w:color="auto" w:frame="1"/>
        </w:rPr>
        <w:t>  </w:t>
      </w:r>
    </w:p>
    <w:p w14:paraId="6A8D38CA"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r w:rsidRPr="002B4B23">
        <w:rPr>
          <w:rFonts w:ascii="Consolas" w:hAnsi="Consolas" w:cs="宋体"/>
          <w:b/>
          <w:bCs/>
          <w:color w:val="2E8B57"/>
          <w:kern w:val="0"/>
          <w:sz w:val="18"/>
          <w:szCs w:val="18"/>
          <w:bdr w:val="none" w:sz="0" w:space="0" w:color="auto" w:frame="1"/>
        </w:rPr>
        <w:t>int</w:t>
      </w:r>
      <w:r w:rsidRPr="002B4B23">
        <w:rPr>
          <w:rFonts w:ascii="Consolas" w:hAnsi="Consolas" w:cs="宋体"/>
          <w:color w:val="000000"/>
          <w:kern w:val="0"/>
          <w:sz w:val="18"/>
          <w:szCs w:val="18"/>
          <w:bdr w:val="none" w:sz="0" w:space="0" w:color="auto" w:frame="1"/>
        </w:rPr>
        <w:t> n = </w:t>
      </w:r>
      <w:proofErr w:type="gramStart"/>
      <w:r w:rsidRPr="002B4B23">
        <w:rPr>
          <w:rFonts w:ascii="Consolas" w:hAnsi="Consolas" w:cs="宋体"/>
          <w:color w:val="000000"/>
          <w:kern w:val="0"/>
          <w:sz w:val="18"/>
          <w:szCs w:val="18"/>
          <w:bdr w:val="none" w:sz="0" w:space="0" w:color="auto" w:frame="1"/>
        </w:rPr>
        <w:t>100000;</w:t>
      </w:r>
      <w:proofErr w:type="gramEnd"/>
      <w:r w:rsidRPr="002B4B23">
        <w:rPr>
          <w:rFonts w:ascii="Consolas" w:hAnsi="Consolas" w:cs="宋体"/>
          <w:color w:val="000000"/>
          <w:kern w:val="0"/>
          <w:sz w:val="18"/>
          <w:szCs w:val="18"/>
          <w:bdr w:val="none" w:sz="0" w:space="0" w:color="auto" w:frame="1"/>
        </w:rPr>
        <w:t>  </w:t>
      </w:r>
    </w:p>
    <w:p w14:paraId="46C87D4A"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proofErr w:type="gramStart"/>
      <w:r w:rsidRPr="002B4B23">
        <w:rPr>
          <w:rFonts w:ascii="Consolas" w:hAnsi="Consolas" w:cs="宋体"/>
          <w:color w:val="000000"/>
          <w:kern w:val="0"/>
          <w:sz w:val="18"/>
          <w:szCs w:val="18"/>
          <w:bdr w:val="none" w:sz="0" w:space="0" w:color="auto" w:frame="1"/>
        </w:rPr>
        <w:t>printf</w:t>
      </w:r>
      <w:proofErr w:type="spellEnd"/>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FF"/>
          <w:kern w:val="0"/>
          <w:sz w:val="18"/>
          <w:szCs w:val="18"/>
          <w:bdr w:val="none" w:sz="0" w:space="0" w:color="auto" w:frame="1"/>
        </w:rPr>
        <w:t>"n=%d\n"</w:t>
      </w:r>
      <w:r w:rsidRPr="002B4B23">
        <w:rPr>
          <w:rFonts w:ascii="Consolas" w:hAnsi="Consolas" w:cs="宋体"/>
          <w:color w:val="000000"/>
          <w:kern w:val="0"/>
          <w:sz w:val="18"/>
          <w:szCs w:val="18"/>
          <w:bdr w:val="none" w:sz="0" w:space="0" w:color="auto" w:frame="1"/>
        </w:rPr>
        <w:t>, n);  </w:t>
      </w:r>
    </w:p>
    <w:p w14:paraId="147B6CE8"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r w:rsidRPr="002B4B23">
        <w:rPr>
          <w:rFonts w:ascii="Consolas" w:hAnsi="Consolas" w:cs="宋体"/>
          <w:b/>
          <w:bCs/>
          <w:color w:val="2E8B57"/>
          <w:kern w:val="0"/>
          <w:sz w:val="18"/>
          <w:szCs w:val="18"/>
          <w:bdr w:val="none" w:sz="0" w:space="0" w:color="auto" w:frame="1"/>
        </w:rPr>
        <w:t>int</w:t>
      </w:r>
      <w:r w:rsidRPr="002B4B23">
        <w:rPr>
          <w:rFonts w:ascii="Consolas" w:hAnsi="Consolas" w:cs="宋体"/>
          <w:color w:val="000000"/>
          <w:kern w:val="0"/>
          <w:sz w:val="18"/>
          <w:szCs w:val="18"/>
          <w:bdr w:val="none" w:sz="0" w:space="0" w:color="auto" w:frame="1"/>
        </w:rPr>
        <w:t> *array = </w:t>
      </w:r>
      <w:proofErr w:type="spellStart"/>
      <w:proofErr w:type="gramStart"/>
      <w:r w:rsidRPr="002B4B23">
        <w:rPr>
          <w:rFonts w:ascii="Consolas" w:hAnsi="Consolas" w:cs="宋体"/>
          <w:color w:val="000000"/>
          <w:kern w:val="0"/>
          <w:sz w:val="18"/>
          <w:szCs w:val="18"/>
          <w:bdr w:val="none" w:sz="0" w:space="0" w:color="auto" w:frame="1"/>
        </w:rPr>
        <w:t>generateRandomArray</w:t>
      </w:r>
      <w:proofErr w:type="spellEnd"/>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00"/>
          <w:kern w:val="0"/>
          <w:sz w:val="18"/>
          <w:szCs w:val="18"/>
          <w:bdr w:val="none" w:sz="0" w:space="0" w:color="auto" w:frame="1"/>
        </w:rPr>
        <w:t>n, 0, 100);  </w:t>
      </w:r>
    </w:p>
    <w:p w14:paraId="5E0DBEC5"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r w:rsidRPr="002B4B23">
        <w:rPr>
          <w:rFonts w:ascii="Consolas" w:hAnsi="Consolas" w:cs="宋体"/>
          <w:b/>
          <w:bCs/>
          <w:color w:val="2E8B57"/>
          <w:kern w:val="0"/>
          <w:sz w:val="18"/>
          <w:szCs w:val="18"/>
          <w:bdr w:val="none" w:sz="0" w:space="0" w:color="auto" w:frame="1"/>
        </w:rPr>
        <w:t>int</w:t>
      </w:r>
      <w:r w:rsidRPr="002B4B23">
        <w:rPr>
          <w:rFonts w:ascii="Consolas" w:hAnsi="Consolas" w:cs="宋体"/>
          <w:color w:val="000000"/>
          <w:kern w:val="0"/>
          <w:sz w:val="18"/>
          <w:szCs w:val="18"/>
          <w:bdr w:val="none" w:sz="0" w:space="0" w:color="auto" w:frame="1"/>
        </w:rPr>
        <w:t> a[n</w:t>
      </w:r>
      <w:proofErr w:type="gramStart"/>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00"/>
          <w:kern w:val="0"/>
          <w:sz w:val="18"/>
          <w:szCs w:val="18"/>
          <w:bdr w:val="none" w:sz="0" w:space="0" w:color="auto" w:frame="1"/>
        </w:rPr>
        <w:t>  </w:t>
      </w:r>
    </w:p>
    <w:p w14:paraId="505C7823"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r w:rsidRPr="002B4B23">
        <w:rPr>
          <w:rFonts w:ascii="Consolas" w:hAnsi="Consolas" w:cs="宋体"/>
          <w:b/>
          <w:bCs/>
          <w:color w:val="006699"/>
          <w:kern w:val="0"/>
          <w:sz w:val="18"/>
          <w:szCs w:val="18"/>
          <w:bdr w:val="none" w:sz="0" w:space="0" w:color="auto" w:frame="1"/>
        </w:rPr>
        <w:t>for</w:t>
      </w:r>
      <w:r w:rsidRPr="002B4B23">
        <w:rPr>
          <w:rFonts w:ascii="Consolas" w:hAnsi="Consolas" w:cs="宋体"/>
          <w:color w:val="000000"/>
          <w:kern w:val="0"/>
          <w:sz w:val="18"/>
          <w:szCs w:val="18"/>
          <w:bdr w:val="none" w:sz="0" w:space="0" w:color="auto" w:frame="1"/>
        </w:rPr>
        <w:t> (</w:t>
      </w:r>
      <w:r w:rsidRPr="002B4B23">
        <w:rPr>
          <w:rFonts w:ascii="Consolas" w:hAnsi="Consolas" w:cs="宋体"/>
          <w:b/>
          <w:bCs/>
          <w:color w:val="2E8B57"/>
          <w:kern w:val="0"/>
          <w:sz w:val="18"/>
          <w:szCs w:val="18"/>
          <w:bdr w:val="none" w:sz="0" w:space="0" w:color="auto" w:frame="1"/>
        </w:rPr>
        <w:t>int</w:t>
      </w:r>
      <w:r w:rsidRPr="002B4B23">
        <w:rPr>
          <w:rFonts w:ascii="Consolas" w:hAnsi="Consolas" w:cs="宋体"/>
          <w:color w:val="000000"/>
          <w:kern w:val="0"/>
          <w:sz w:val="18"/>
          <w:szCs w:val="18"/>
          <w:bdr w:val="none" w:sz="0" w:space="0" w:color="auto" w:frame="1"/>
        </w:rPr>
        <w:t> </w:t>
      </w:r>
      <w:proofErr w:type="spellStart"/>
      <w:r w:rsidRPr="002B4B23">
        <w:rPr>
          <w:rFonts w:ascii="Consolas" w:hAnsi="Consolas" w:cs="宋体"/>
          <w:color w:val="000000"/>
          <w:kern w:val="0"/>
          <w:sz w:val="18"/>
          <w:szCs w:val="18"/>
          <w:bdr w:val="none" w:sz="0" w:space="0" w:color="auto" w:frame="1"/>
        </w:rPr>
        <w:t>i</w:t>
      </w:r>
      <w:proofErr w:type="spellEnd"/>
      <w:r w:rsidRPr="002B4B23">
        <w:rPr>
          <w:rFonts w:ascii="Consolas" w:hAnsi="Consolas" w:cs="宋体"/>
          <w:color w:val="000000"/>
          <w:kern w:val="0"/>
          <w:sz w:val="18"/>
          <w:szCs w:val="18"/>
          <w:bdr w:val="none" w:sz="0" w:space="0" w:color="auto" w:frame="1"/>
        </w:rPr>
        <w:t> = 0; </w:t>
      </w:r>
      <w:proofErr w:type="spellStart"/>
      <w:r w:rsidRPr="002B4B23">
        <w:rPr>
          <w:rFonts w:ascii="Consolas" w:hAnsi="Consolas" w:cs="宋体"/>
          <w:color w:val="000000"/>
          <w:kern w:val="0"/>
          <w:sz w:val="18"/>
          <w:szCs w:val="18"/>
          <w:bdr w:val="none" w:sz="0" w:space="0" w:color="auto" w:frame="1"/>
        </w:rPr>
        <w:t>i</w:t>
      </w:r>
      <w:proofErr w:type="spellEnd"/>
      <w:r w:rsidRPr="002B4B23">
        <w:rPr>
          <w:rFonts w:ascii="Consolas" w:hAnsi="Consolas" w:cs="宋体"/>
          <w:color w:val="000000"/>
          <w:kern w:val="0"/>
          <w:sz w:val="18"/>
          <w:szCs w:val="18"/>
          <w:bdr w:val="none" w:sz="0" w:space="0" w:color="auto" w:frame="1"/>
        </w:rPr>
        <w:t> &lt; n; </w:t>
      </w:r>
      <w:proofErr w:type="spellStart"/>
      <w:r w:rsidRPr="002B4B23">
        <w:rPr>
          <w:rFonts w:ascii="Consolas" w:hAnsi="Consolas" w:cs="宋体"/>
          <w:color w:val="000000"/>
          <w:kern w:val="0"/>
          <w:sz w:val="18"/>
          <w:szCs w:val="18"/>
          <w:bdr w:val="none" w:sz="0" w:space="0" w:color="auto" w:frame="1"/>
        </w:rPr>
        <w:t>i</w:t>
      </w:r>
      <w:proofErr w:type="spellEnd"/>
      <w:r w:rsidRPr="002B4B23">
        <w:rPr>
          <w:rFonts w:ascii="Consolas" w:hAnsi="Consolas" w:cs="宋体"/>
          <w:color w:val="000000"/>
          <w:kern w:val="0"/>
          <w:sz w:val="18"/>
          <w:szCs w:val="18"/>
          <w:bdr w:val="none" w:sz="0" w:space="0" w:color="auto" w:frame="1"/>
        </w:rPr>
        <w:t>++) a[</w:t>
      </w:r>
      <w:proofErr w:type="spellStart"/>
      <w:r w:rsidRPr="002B4B23">
        <w:rPr>
          <w:rFonts w:ascii="Consolas" w:hAnsi="Consolas" w:cs="宋体"/>
          <w:color w:val="000000"/>
          <w:kern w:val="0"/>
          <w:sz w:val="18"/>
          <w:szCs w:val="18"/>
          <w:bdr w:val="none" w:sz="0" w:space="0" w:color="auto" w:frame="1"/>
        </w:rPr>
        <w:t>i</w:t>
      </w:r>
      <w:proofErr w:type="spellEnd"/>
      <w:r w:rsidRPr="002B4B23">
        <w:rPr>
          <w:rFonts w:ascii="Consolas" w:hAnsi="Consolas" w:cs="宋体"/>
          <w:color w:val="000000"/>
          <w:kern w:val="0"/>
          <w:sz w:val="18"/>
          <w:szCs w:val="18"/>
          <w:bdr w:val="none" w:sz="0" w:space="0" w:color="auto" w:frame="1"/>
        </w:rPr>
        <w:t>] = array[</w:t>
      </w:r>
      <w:proofErr w:type="spellStart"/>
      <w:r w:rsidRPr="002B4B23">
        <w:rPr>
          <w:rFonts w:ascii="Consolas" w:hAnsi="Consolas" w:cs="宋体"/>
          <w:color w:val="000000"/>
          <w:kern w:val="0"/>
          <w:sz w:val="18"/>
          <w:szCs w:val="18"/>
          <w:bdr w:val="none" w:sz="0" w:space="0" w:color="auto" w:frame="1"/>
        </w:rPr>
        <w:t>i</w:t>
      </w:r>
      <w:proofErr w:type="spellEnd"/>
      <w:proofErr w:type="gramStart"/>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00"/>
          <w:kern w:val="0"/>
          <w:sz w:val="18"/>
          <w:szCs w:val="18"/>
          <w:bdr w:val="none" w:sz="0" w:space="0" w:color="auto" w:frame="1"/>
        </w:rPr>
        <w:t>  </w:t>
      </w:r>
    </w:p>
    <w:p w14:paraId="0679B820"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
    <w:p w14:paraId="06995C33"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proofErr w:type="gramStart"/>
      <w:r w:rsidRPr="002B4B23">
        <w:rPr>
          <w:rFonts w:ascii="Consolas" w:hAnsi="Consolas" w:cs="宋体"/>
          <w:color w:val="000000"/>
          <w:kern w:val="0"/>
          <w:sz w:val="18"/>
          <w:szCs w:val="18"/>
          <w:bdr w:val="none" w:sz="0" w:space="0" w:color="auto" w:frame="1"/>
        </w:rPr>
        <w:t>printf</w:t>
      </w:r>
      <w:proofErr w:type="spellEnd"/>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FF"/>
          <w:kern w:val="0"/>
          <w:sz w:val="18"/>
          <w:szCs w:val="18"/>
          <w:bdr w:val="none" w:sz="0" w:space="0" w:color="auto" w:frame="1"/>
        </w:rPr>
        <w:t>"Parallel Tim Sort\n"</w:t>
      </w:r>
      <w:r w:rsidRPr="002B4B23">
        <w:rPr>
          <w:rFonts w:ascii="Consolas" w:hAnsi="Consolas" w:cs="宋体"/>
          <w:color w:val="000000"/>
          <w:kern w:val="0"/>
          <w:sz w:val="18"/>
          <w:szCs w:val="18"/>
          <w:bdr w:val="none" w:sz="0" w:space="0" w:color="auto" w:frame="1"/>
        </w:rPr>
        <w:t>);  </w:t>
      </w:r>
    </w:p>
    <w:p w14:paraId="4472C953"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
    <w:p w14:paraId="02A242DB"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r w:rsidRPr="002B4B23">
        <w:rPr>
          <w:rFonts w:ascii="Consolas" w:hAnsi="Consolas" w:cs="宋体"/>
          <w:color w:val="000000"/>
          <w:kern w:val="0"/>
          <w:sz w:val="18"/>
          <w:szCs w:val="18"/>
          <w:bdr w:val="none" w:sz="0" w:space="0" w:color="auto" w:frame="1"/>
        </w:rPr>
        <w:t>ThreadData</w:t>
      </w:r>
      <w:proofErr w:type="spellEnd"/>
      <w:r w:rsidRPr="002B4B23">
        <w:rPr>
          <w:rFonts w:ascii="Consolas" w:hAnsi="Consolas" w:cs="宋体"/>
          <w:color w:val="000000"/>
          <w:kern w:val="0"/>
          <w:sz w:val="18"/>
          <w:szCs w:val="18"/>
          <w:bdr w:val="none" w:sz="0" w:space="0" w:color="auto" w:frame="1"/>
        </w:rPr>
        <w:t> </w:t>
      </w:r>
      <w:proofErr w:type="gramStart"/>
      <w:r w:rsidRPr="002B4B23">
        <w:rPr>
          <w:rFonts w:ascii="Consolas" w:hAnsi="Consolas" w:cs="宋体"/>
          <w:color w:val="000000"/>
          <w:kern w:val="0"/>
          <w:sz w:val="18"/>
          <w:szCs w:val="18"/>
          <w:bdr w:val="none" w:sz="0" w:space="0" w:color="auto" w:frame="1"/>
        </w:rPr>
        <w:t>data;</w:t>
      </w:r>
      <w:proofErr w:type="gramEnd"/>
      <w:r w:rsidRPr="002B4B23">
        <w:rPr>
          <w:rFonts w:ascii="Consolas" w:hAnsi="Consolas" w:cs="宋体"/>
          <w:color w:val="000000"/>
          <w:kern w:val="0"/>
          <w:sz w:val="18"/>
          <w:szCs w:val="18"/>
          <w:bdr w:val="none" w:sz="0" w:space="0" w:color="auto" w:frame="1"/>
        </w:rPr>
        <w:t>  </w:t>
      </w:r>
    </w:p>
    <w:p w14:paraId="25EB8CE6"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proofErr w:type="gramStart"/>
      <w:r w:rsidRPr="002B4B23">
        <w:rPr>
          <w:rFonts w:ascii="Consolas" w:hAnsi="Consolas" w:cs="宋体"/>
          <w:color w:val="000000"/>
          <w:kern w:val="0"/>
          <w:sz w:val="18"/>
          <w:szCs w:val="18"/>
          <w:bdr w:val="none" w:sz="0" w:space="0" w:color="auto" w:frame="1"/>
        </w:rPr>
        <w:t>data.array</w:t>
      </w:r>
      <w:proofErr w:type="spellEnd"/>
      <w:proofErr w:type="gramEnd"/>
      <w:r w:rsidRPr="002B4B23">
        <w:rPr>
          <w:rFonts w:ascii="Consolas" w:hAnsi="Consolas" w:cs="宋体"/>
          <w:color w:val="000000"/>
          <w:kern w:val="0"/>
          <w:sz w:val="18"/>
          <w:szCs w:val="18"/>
          <w:bdr w:val="none" w:sz="0" w:space="0" w:color="auto" w:frame="1"/>
        </w:rPr>
        <w:t> = array;  </w:t>
      </w:r>
    </w:p>
    <w:p w14:paraId="58891604"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proofErr w:type="gramStart"/>
      <w:r w:rsidRPr="002B4B23">
        <w:rPr>
          <w:rFonts w:ascii="Consolas" w:hAnsi="Consolas" w:cs="宋体"/>
          <w:color w:val="000000"/>
          <w:kern w:val="0"/>
          <w:sz w:val="18"/>
          <w:szCs w:val="18"/>
          <w:bdr w:val="none" w:sz="0" w:space="0" w:color="auto" w:frame="1"/>
        </w:rPr>
        <w:t>data.start</w:t>
      </w:r>
      <w:proofErr w:type="spellEnd"/>
      <w:proofErr w:type="gramEnd"/>
      <w:r w:rsidRPr="002B4B23">
        <w:rPr>
          <w:rFonts w:ascii="Consolas" w:hAnsi="Consolas" w:cs="宋体"/>
          <w:color w:val="000000"/>
          <w:kern w:val="0"/>
          <w:sz w:val="18"/>
          <w:szCs w:val="18"/>
          <w:bdr w:val="none" w:sz="0" w:space="0" w:color="auto" w:frame="1"/>
        </w:rPr>
        <w:t> = 0;  </w:t>
      </w:r>
    </w:p>
    <w:p w14:paraId="1E1E8CB8"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r w:rsidRPr="002B4B23">
        <w:rPr>
          <w:rFonts w:ascii="Consolas" w:hAnsi="Consolas" w:cs="宋体"/>
          <w:color w:val="000000"/>
          <w:kern w:val="0"/>
          <w:sz w:val="18"/>
          <w:szCs w:val="18"/>
          <w:bdr w:val="none" w:sz="0" w:space="0" w:color="auto" w:frame="1"/>
        </w:rPr>
        <w:t>data.end</w:t>
      </w:r>
      <w:proofErr w:type="spellEnd"/>
      <w:r w:rsidRPr="002B4B23">
        <w:rPr>
          <w:rFonts w:ascii="Consolas" w:hAnsi="Consolas" w:cs="宋体"/>
          <w:color w:val="000000"/>
          <w:kern w:val="0"/>
          <w:sz w:val="18"/>
          <w:szCs w:val="18"/>
          <w:bdr w:val="none" w:sz="0" w:space="0" w:color="auto" w:frame="1"/>
        </w:rPr>
        <w:t> = n - </w:t>
      </w:r>
      <w:proofErr w:type="gramStart"/>
      <w:r w:rsidRPr="002B4B23">
        <w:rPr>
          <w:rFonts w:ascii="Consolas" w:hAnsi="Consolas" w:cs="宋体"/>
          <w:color w:val="000000"/>
          <w:kern w:val="0"/>
          <w:sz w:val="18"/>
          <w:szCs w:val="18"/>
          <w:bdr w:val="none" w:sz="0" w:space="0" w:color="auto" w:frame="1"/>
        </w:rPr>
        <w:t>1;</w:t>
      </w:r>
      <w:proofErr w:type="gramEnd"/>
      <w:r w:rsidRPr="002B4B23">
        <w:rPr>
          <w:rFonts w:ascii="Consolas" w:hAnsi="Consolas" w:cs="宋体"/>
          <w:color w:val="000000"/>
          <w:kern w:val="0"/>
          <w:sz w:val="18"/>
          <w:szCs w:val="18"/>
          <w:bdr w:val="none" w:sz="0" w:space="0" w:color="auto" w:frame="1"/>
        </w:rPr>
        <w:t>  </w:t>
      </w:r>
    </w:p>
    <w:p w14:paraId="15092C96"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proofErr w:type="gramStart"/>
      <w:r w:rsidRPr="002B4B23">
        <w:rPr>
          <w:rFonts w:ascii="Consolas" w:hAnsi="Consolas" w:cs="宋体"/>
          <w:color w:val="000000"/>
          <w:kern w:val="0"/>
          <w:sz w:val="18"/>
          <w:szCs w:val="18"/>
          <w:bdr w:val="none" w:sz="0" w:space="0" w:color="auto" w:frame="1"/>
        </w:rPr>
        <w:t>data.length</w:t>
      </w:r>
      <w:proofErr w:type="spellEnd"/>
      <w:proofErr w:type="gramEnd"/>
      <w:r w:rsidRPr="002B4B23">
        <w:rPr>
          <w:rFonts w:ascii="Consolas" w:hAnsi="Consolas" w:cs="宋体"/>
          <w:color w:val="000000"/>
          <w:kern w:val="0"/>
          <w:sz w:val="18"/>
          <w:szCs w:val="18"/>
          <w:bdr w:val="none" w:sz="0" w:space="0" w:color="auto" w:frame="1"/>
        </w:rPr>
        <w:t> = n;  </w:t>
      </w:r>
    </w:p>
    <w:p w14:paraId="1C0043BF"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
    <w:p w14:paraId="5133B447"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
    <w:p w14:paraId="4797E2FB"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r w:rsidRPr="002B4B23">
        <w:rPr>
          <w:rFonts w:ascii="Consolas" w:hAnsi="Consolas" w:cs="宋体"/>
          <w:b/>
          <w:bCs/>
          <w:color w:val="2E8B57"/>
          <w:kern w:val="0"/>
          <w:sz w:val="18"/>
          <w:szCs w:val="18"/>
          <w:bdr w:val="none" w:sz="0" w:space="0" w:color="auto" w:frame="1"/>
        </w:rPr>
        <w:t>time_t</w:t>
      </w:r>
      <w:proofErr w:type="spellEnd"/>
      <w:r w:rsidRPr="002B4B23">
        <w:rPr>
          <w:rFonts w:ascii="Consolas" w:hAnsi="Consolas" w:cs="宋体"/>
          <w:color w:val="000000"/>
          <w:kern w:val="0"/>
          <w:sz w:val="18"/>
          <w:szCs w:val="18"/>
          <w:bdr w:val="none" w:sz="0" w:space="0" w:color="auto" w:frame="1"/>
        </w:rPr>
        <w:t> start, </w:t>
      </w:r>
      <w:proofErr w:type="gramStart"/>
      <w:r w:rsidRPr="002B4B23">
        <w:rPr>
          <w:rFonts w:ascii="Consolas" w:hAnsi="Consolas" w:cs="宋体"/>
          <w:color w:val="000000"/>
          <w:kern w:val="0"/>
          <w:sz w:val="18"/>
          <w:szCs w:val="18"/>
          <w:bdr w:val="none" w:sz="0" w:space="0" w:color="auto" w:frame="1"/>
        </w:rPr>
        <w:t>end;</w:t>
      </w:r>
      <w:proofErr w:type="gramEnd"/>
      <w:r w:rsidRPr="002B4B23">
        <w:rPr>
          <w:rFonts w:ascii="Consolas" w:hAnsi="Consolas" w:cs="宋体"/>
          <w:color w:val="000000"/>
          <w:kern w:val="0"/>
          <w:sz w:val="18"/>
          <w:szCs w:val="18"/>
          <w:bdr w:val="none" w:sz="0" w:space="0" w:color="auto" w:frame="1"/>
        </w:rPr>
        <w:t>  </w:t>
      </w:r>
    </w:p>
    <w:p w14:paraId="28EB9333"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r w:rsidRPr="002B4B23">
        <w:rPr>
          <w:rFonts w:ascii="Consolas" w:hAnsi="Consolas" w:cs="宋体"/>
          <w:b/>
          <w:bCs/>
          <w:color w:val="006699"/>
          <w:kern w:val="0"/>
          <w:sz w:val="18"/>
          <w:szCs w:val="18"/>
          <w:bdr w:val="none" w:sz="0" w:space="0" w:color="auto" w:frame="1"/>
        </w:rPr>
        <w:t>if</w:t>
      </w:r>
      <w:r w:rsidRPr="002B4B23">
        <w:rPr>
          <w:rFonts w:ascii="Consolas" w:hAnsi="Consolas" w:cs="宋体"/>
          <w:color w:val="000000"/>
          <w:kern w:val="0"/>
          <w:sz w:val="18"/>
          <w:szCs w:val="18"/>
          <w:bdr w:val="none" w:sz="0" w:space="0" w:color="auto" w:frame="1"/>
        </w:rPr>
        <w:t> (n &lt;= 100) {  </w:t>
      </w:r>
    </w:p>
    <w:p w14:paraId="707AC119"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r w:rsidRPr="002B4B23">
        <w:rPr>
          <w:rFonts w:ascii="Consolas" w:hAnsi="Consolas" w:cs="宋体"/>
          <w:color w:val="000000"/>
          <w:kern w:val="0"/>
          <w:sz w:val="18"/>
          <w:szCs w:val="18"/>
          <w:bdr w:val="none" w:sz="0" w:space="0" w:color="auto" w:frame="1"/>
        </w:rPr>
        <w:t>insert_</w:t>
      </w:r>
      <w:proofErr w:type="gramStart"/>
      <w:r w:rsidRPr="002B4B23">
        <w:rPr>
          <w:rFonts w:ascii="Consolas" w:hAnsi="Consolas" w:cs="宋体"/>
          <w:color w:val="000000"/>
          <w:kern w:val="0"/>
          <w:sz w:val="18"/>
          <w:szCs w:val="18"/>
          <w:bdr w:val="none" w:sz="0" w:space="0" w:color="auto" w:frame="1"/>
        </w:rPr>
        <w:t>sort</w:t>
      </w:r>
      <w:proofErr w:type="spellEnd"/>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00"/>
          <w:kern w:val="0"/>
          <w:sz w:val="18"/>
          <w:szCs w:val="18"/>
          <w:bdr w:val="none" w:sz="0" w:space="0" w:color="auto" w:frame="1"/>
        </w:rPr>
        <w:t>array, n);  </w:t>
      </w:r>
    </w:p>
    <w:p w14:paraId="304ED76A"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end = </w:t>
      </w:r>
      <w:proofErr w:type="gramStart"/>
      <w:r w:rsidRPr="002B4B23">
        <w:rPr>
          <w:rFonts w:ascii="Consolas" w:hAnsi="Consolas" w:cs="宋体"/>
          <w:color w:val="000000"/>
          <w:kern w:val="0"/>
          <w:sz w:val="18"/>
          <w:szCs w:val="18"/>
          <w:bdr w:val="none" w:sz="0" w:space="0" w:color="auto" w:frame="1"/>
        </w:rPr>
        <w:t>time(</w:t>
      </w:r>
      <w:proofErr w:type="gramEnd"/>
      <w:r w:rsidRPr="002B4B23">
        <w:rPr>
          <w:rFonts w:ascii="Consolas" w:hAnsi="Consolas" w:cs="宋体"/>
          <w:color w:val="000000"/>
          <w:kern w:val="0"/>
          <w:sz w:val="18"/>
          <w:szCs w:val="18"/>
          <w:bdr w:val="none" w:sz="0" w:space="0" w:color="auto" w:frame="1"/>
        </w:rPr>
        <w:t>NULL);  </w:t>
      </w:r>
    </w:p>
    <w:p w14:paraId="5BAAD6BF"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 </w:t>
      </w:r>
      <w:r w:rsidRPr="002B4B23">
        <w:rPr>
          <w:rFonts w:ascii="Consolas" w:hAnsi="Consolas" w:cs="宋体"/>
          <w:b/>
          <w:bCs/>
          <w:color w:val="006699"/>
          <w:kern w:val="0"/>
          <w:sz w:val="18"/>
          <w:szCs w:val="18"/>
          <w:bdr w:val="none" w:sz="0" w:space="0" w:color="auto" w:frame="1"/>
        </w:rPr>
        <w:t>else</w:t>
      </w:r>
      <w:r w:rsidRPr="002B4B23">
        <w:rPr>
          <w:rFonts w:ascii="Consolas" w:hAnsi="Consolas" w:cs="宋体"/>
          <w:color w:val="000000"/>
          <w:kern w:val="0"/>
          <w:sz w:val="18"/>
          <w:szCs w:val="18"/>
          <w:bdr w:val="none" w:sz="0" w:space="0" w:color="auto" w:frame="1"/>
        </w:rPr>
        <w:t> {  </w:t>
      </w:r>
    </w:p>
    <w:p w14:paraId="43FD440A"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start = </w:t>
      </w:r>
      <w:proofErr w:type="gramStart"/>
      <w:r w:rsidRPr="002B4B23">
        <w:rPr>
          <w:rFonts w:ascii="Consolas" w:hAnsi="Consolas" w:cs="宋体"/>
          <w:color w:val="000000"/>
          <w:kern w:val="0"/>
          <w:sz w:val="18"/>
          <w:szCs w:val="18"/>
          <w:bdr w:val="none" w:sz="0" w:space="0" w:color="auto" w:frame="1"/>
        </w:rPr>
        <w:t>time(</w:t>
      </w:r>
      <w:proofErr w:type="gramEnd"/>
      <w:r w:rsidRPr="002B4B23">
        <w:rPr>
          <w:rFonts w:ascii="Consolas" w:hAnsi="Consolas" w:cs="宋体"/>
          <w:color w:val="000000"/>
          <w:kern w:val="0"/>
          <w:sz w:val="18"/>
          <w:szCs w:val="18"/>
          <w:bdr w:val="none" w:sz="0" w:space="0" w:color="auto" w:frame="1"/>
        </w:rPr>
        <w:t>NULL);</w:t>
      </w:r>
      <w:r w:rsidRPr="002B4B23">
        <w:rPr>
          <w:rFonts w:ascii="Consolas" w:hAnsi="Consolas" w:cs="宋体"/>
          <w:color w:val="008200"/>
          <w:kern w:val="0"/>
          <w:sz w:val="18"/>
          <w:szCs w:val="18"/>
          <w:bdr w:val="none" w:sz="0" w:space="0" w:color="auto" w:frame="1"/>
        </w:rPr>
        <w:t>//or time(&amp;start);</w:t>
      </w:r>
      <w:r w:rsidRPr="002B4B23">
        <w:rPr>
          <w:rFonts w:ascii="Consolas" w:hAnsi="Consolas" w:cs="宋体"/>
          <w:color w:val="000000"/>
          <w:kern w:val="0"/>
          <w:sz w:val="18"/>
          <w:szCs w:val="18"/>
          <w:bdr w:val="none" w:sz="0" w:space="0" w:color="auto" w:frame="1"/>
        </w:rPr>
        <w:t>  </w:t>
      </w:r>
    </w:p>
    <w:p w14:paraId="662807A0"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
    <w:p w14:paraId="28B976B8"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ret = pthread_</w:t>
      </w:r>
      <w:proofErr w:type="gramStart"/>
      <w:r w:rsidRPr="002B4B23">
        <w:rPr>
          <w:rFonts w:ascii="Consolas" w:hAnsi="Consolas" w:cs="宋体"/>
          <w:color w:val="000000"/>
          <w:kern w:val="0"/>
          <w:sz w:val="18"/>
          <w:szCs w:val="18"/>
          <w:bdr w:val="none" w:sz="0" w:space="0" w:color="auto" w:frame="1"/>
        </w:rPr>
        <w:t>create(</w:t>
      </w:r>
      <w:proofErr w:type="gramEnd"/>
      <w:r w:rsidRPr="002B4B23">
        <w:rPr>
          <w:rFonts w:ascii="Consolas" w:hAnsi="Consolas" w:cs="宋体"/>
          <w:color w:val="000000"/>
          <w:kern w:val="0"/>
          <w:sz w:val="18"/>
          <w:szCs w:val="18"/>
          <w:bdr w:val="none" w:sz="0" w:space="0" w:color="auto" w:frame="1"/>
        </w:rPr>
        <w:t>&amp;tid, NULL, (</w:t>
      </w:r>
      <w:r w:rsidRPr="002B4B23">
        <w:rPr>
          <w:rFonts w:ascii="Consolas" w:hAnsi="Consolas" w:cs="宋体"/>
          <w:b/>
          <w:bCs/>
          <w:color w:val="006699"/>
          <w:kern w:val="0"/>
          <w:sz w:val="18"/>
          <w:szCs w:val="18"/>
          <w:bdr w:val="none" w:sz="0" w:space="0" w:color="auto" w:frame="1"/>
        </w:rPr>
        <w:t>void</w:t>
      </w:r>
      <w:r w:rsidRPr="002B4B23">
        <w:rPr>
          <w:rFonts w:ascii="Consolas" w:hAnsi="Consolas" w:cs="宋体"/>
          <w:color w:val="000000"/>
          <w:kern w:val="0"/>
          <w:sz w:val="18"/>
          <w:szCs w:val="18"/>
          <w:bdr w:val="none" w:sz="0" w:space="0" w:color="auto" w:frame="1"/>
        </w:rPr>
        <w:t> *) p_mergeSort, (</w:t>
      </w:r>
      <w:r w:rsidRPr="002B4B23">
        <w:rPr>
          <w:rFonts w:ascii="Consolas" w:hAnsi="Consolas" w:cs="宋体"/>
          <w:b/>
          <w:bCs/>
          <w:color w:val="006699"/>
          <w:kern w:val="0"/>
          <w:sz w:val="18"/>
          <w:szCs w:val="18"/>
          <w:bdr w:val="none" w:sz="0" w:space="0" w:color="auto" w:frame="1"/>
        </w:rPr>
        <w:t>void</w:t>
      </w:r>
      <w:r w:rsidRPr="002B4B23">
        <w:rPr>
          <w:rFonts w:ascii="Consolas" w:hAnsi="Consolas" w:cs="宋体"/>
          <w:color w:val="000000"/>
          <w:kern w:val="0"/>
          <w:sz w:val="18"/>
          <w:szCs w:val="18"/>
          <w:bdr w:val="none" w:sz="0" w:space="0" w:color="auto" w:frame="1"/>
        </w:rPr>
        <w:t> *) &amp;data);  </w:t>
      </w:r>
    </w:p>
    <w:p w14:paraId="6E0C3267"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r w:rsidRPr="002B4B23">
        <w:rPr>
          <w:rFonts w:ascii="Consolas" w:hAnsi="Consolas" w:cs="宋体"/>
          <w:b/>
          <w:bCs/>
          <w:color w:val="006699"/>
          <w:kern w:val="0"/>
          <w:sz w:val="18"/>
          <w:szCs w:val="18"/>
          <w:bdr w:val="none" w:sz="0" w:space="0" w:color="auto" w:frame="1"/>
        </w:rPr>
        <w:t>if</w:t>
      </w:r>
      <w:r w:rsidRPr="002B4B23">
        <w:rPr>
          <w:rFonts w:ascii="Consolas" w:hAnsi="Consolas" w:cs="宋体"/>
          <w:color w:val="000000"/>
          <w:kern w:val="0"/>
          <w:sz w:val="18"/>
          <w:szCs w:val="18"/>
          <w:bdr w:val="none" w:sz="0" w:space="0" w:color="auto" w:frame="1"/>
        </w:rPr>
        <w:t> (ret) {  </w:t>
      </w:r>
    </w:p>
    <w:p w14:paraId="64F69725"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proofErr w:type="gramStart"/>
      <w:r w:rsidRPr="002B4B23">
        <w:rPr>
          <w:rFonts w:ascii="Consolas" w:hAnsi="Consolas" w:cs="宋体"/>
          <w:color w:val="000000"/>
          <w:kern w:val="0"/>
          <w:sz w:val="18"/>
          <w:szCs w:val="18"/>
          <w:bdr w:val="none" w:sz="0" w:space="0" w:color="auto" w:frame="1"/>
        </w:rPr>
        <w:t>printf</w:t>
      </w:r>
      <w:proofErr w:type="spellEnd"/>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FF"/>
          <w:kern w:val="0"/>
          <w:sz w:val="18"/>
          <w:szCs w:val="18"/>
          <w:bdr w:val="none" w:sz="0" w:space="0" w:color="auto" w:frame="1"/>
        </w:rPr>
        <w:t>"Thread Create Error\n"</w:t>
      </w:r>
      <w:r w:rsidRPr="002B4B23">
        <w:rPr>
          <w:rFonts w:ascii="Consolas" w:hAnsi="Consolas" w:cs="宋体"/>
          <w:color w:val="000000"/>
          <w:kern w:val="0"/>
          <w:sz w:val="18"/>
          <w:szCs w:val="18"/>
          <w:bdr w:val="none" w:sz="0" w:space="0" w:color="auto" w:frame="1"/>
        </w:rPr>
        <w:t>);  </w:t>
      </w:r>
    </w:p>
    <w:p w14:paraId="63115ED9"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gramStart"/>
      <w:r w:rsidRPr="002B4B23">
        <w:rPr>
          <w:rFonts w:ascii="Consolas" w:hAnsi="Consolas" w:cs="宋体"/>
          <w:color w:val="000000"/>
          <w:kern w:val="0"/>
          <w:sz w:val="18"/>
          <w:szCs w:val="18"/>
          <w:bdr w:val="none" w:sz="0" w:space="0" w:color="auto" w:frame="1"/>
        </w:rPr>
        <w:t>exit(</w:t>
      </w:r>
      <w:proofErr w:type="gramEnd"/>
      <w:r w:rsidRPr="002B4B23">
        <w:rPr>
          <w:rFonts w:ascii="Consolas" w:hAnsi="Consolas" w:cs="宋体"/>
          <w:color w:val="000000"/>
          <w:kern w:val="0"/>
          <w:sz w:val="18"/>
          <w:szCs w:val="18"/>
          <w:bdr w:val="none" w:sz="0" w:space="0" w:color="auto" w:frame="1"/>
        </w:rPr>
        <w:t>0);  </w:t>
      </w:r>
    </w:p>
    <w:p w14:paraId="2C70A711"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  </w:t>
      </w:r>
    </w:p>
    <w:p w14:paraId="78C5F0CB"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
    <w:p w14:paraId="5CB38FBC"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r w:rsidRPr="002B4B23">
        <w:rPr>
          <w:rFonts w:ascii="Consolas" w:hAnsi="Consolas" w:cs="宋体"/>
          <w:color w:val="000000"/>
          <w:kern w:val="0"/>
          <w:sz w:val="18"/>
          <w:szCs w:val="18"/>
          <w:bdr w:val="none" w:sz="0" w:space="0" w:color="auto" w:frame="1"/>
        </w:rPr>
        <w:t>pthread_</w:t>
      </w:r>
      <w:proofErr w:type="gramStart"/>
      <w:r w:rsidRPr="002B4B23">
        <w:rPr>
          <w:rFonts w:ascii="Consolas" w:hAnsi="Consolas" w:cs="宋体"/>
          <w:color w:val="000000"/>
          <w:kern w:val="0"/>
          <w:sz w:val="18"/>
          <w:szCs w:val="18"/>
          <w:bdr w:val="none" w:sz="0" w:space="0" w:color="auto" w:frame="1"/>
        </w:rPr>
        <w:t>join</w:t>
      </w:r>
      <w:proofErr w:type="spellEnd"/>
      <w:r w:rsidRPr="002B4B23">
        <w:rPr>
          <w:rFonts w:ascii="Consolas" w:hAnsi="Consolas" w:cs="宋体"/>
          <w:color w:val="000000"/>
          <w:kern w:val="0"/>
          <w:sz w:val="18"/>
          <w:szCs w:val="18"/>
          <w:bdr w:val="none" w:sz="0" w:space="0" w:color="auto" w:frame="1"/>
        </w:rPr>
        <w:t>(</w:t>
      </w:r>
      <w:proofErr w:type="spellStart"/>
      <w:proofErr w:type="gramEnd"/>
      <w:r w:rsidRPr="002B4B23">
        <w:rPr>
          <w:rFonts w:ascii="Consolas" w:hAnsi="Consolas" w:cs="宋体"/>
          <w:color w:val="000000"/>
          <w:kern w:val="0"/>
          <w:sz w:val="18"/>
          <w:szCs w:val="18"/>
          <w:bdr w:val="none" w:sz="0" w:space="0" w:color="auto" w:frame="1"/>
        </w:rPr>
        <w:t>tid</w:t>
      </w:r>
      <w:proofErr w:type="spellEnd"/>
      <w:r w:rsidRPr="002B4B23">
        <w:rPr>
          <w:rFonts w:ascii="Consolas" w:hAnsi="Consolas" w:cs="宋体"/>
          <w:color w:val="000000"/>
          <w:kern w:val="0"/>
          <w:sz w:val="18"/>
          <w:szCs w:val="18"/>
          <w:bdr w:val="none" w:sz="0" w:space="0" w:color="auto" w:frame="1"/>
        </w:rPr>
        <w:t>, NULL);  </w:t>
      </w:r>
    </w:p>
    <w:p w14:paraId="6F9E0007"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end = </w:t>
      </w:r>
      <w:proofErr w:type="gramStart"/>
      <w:r w:rsidRPr="002B4B23">
        <w:rPr>
          <w:rFonts w:ascii="Consolas" w:hAnsi="Consolas" w:cs="宋体"/>
          <w:color w:val="000000"/>
          <w:kern w:val="0"/>
          <w:sz w:val="18"/>
          <w:szCs w:val="18"/>
          <w:bdr w:val="none" w:sz="0" w:space="0" w:color="auto" w:frame="1"/>
        </w:rPr>
        <w:t>time(</w:t>
      </w:r>
      <w:proofErr w:type="gramEnd"/>
      <w:r w:rsidRPr="002B4B23">
        <w:rPr>
          <w:rFonts w:ascii="Consolas" w:hAnsi="Consolas" w:cs="宋体"/>
          <w:color w:val="000000"/>
          <w:kern w:val="0"/>
          <w:sz w:val="18"/>
          <w:szCs w:val="18"/>
          <w:bdr w:val="none" w:sz="0" w:space="0" w:color="auto" w:frame="1"/>
        </w:rPr>
        <w:t>NULL);  </w:t>
      </w:r>
    </w:p>
    <w:p w14:paraId="1B73F97E"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  </w:t>
      </w:r>
    </w:p>
    <w:p w14:paraId="4B370E72"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
    <w:p w14:paraId="1A3203AF"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r w:rsidRPr="002B4B23">
        <w:rPr>
          <w:rFonts w:ascii="Consolas" w:hAnsi="Consolas" w:cs="宋体"/>
          <w:b/>
          <w:bCs/>
          <w:color w:val="2E8B57"/>
          <w:kern w:val="0"/>
          <w:sz w:val="18"/>
          <w:szCs w:val="18"/>
          <w:bdr w:val="none" w:sz="0" w:space="0" w:color="auto" w:frame="1"/>
        </w:rPr>
        <w:t>long</w:t>
      </w:r>
      <w:r w:rsidRPr="002B4B23">
        <w:rPr>
          <w:rFonts w:ascii="Consolas" w:hAnsi="Consolas" w:cs="宋体"/>
          <w:color w:val="000000"/>
          <w:kern w:val="0"/>
          <w:sz w:val="18"/>
          <w:szCs w:val="18"/>
          <w:bdr w:val="none" w:sz="0" w:space="0" w:color="auto" w:frame="1"/>
        </w:rPr>
        <w:t> </w:t>
      </w:r>
      <w:proofErr w:type="spellStart"/>
      <w:r w:rsidRPr="002B4B23">
        <w:rPr>
          <w:rFonts w:ascii="Consolas" w:hAnsi="Consolas" w:cs="宋体"/>
          <w:b/>
          <w:bCs/>
          <w:color w:val="2E8B57"/>
          <w:kern w:val="0"/>
          <w:sz w:val="18"/>
          <w:szCs w:val="18"/>
          <w:bdr w:val="none" w:sz="0" w:space="0" w:color="auto" w:frame="1"/>
        </w:rPr>
        <w:t>long</w:t>
      </w:r>
      <w:proofErr w:type="spellEnd"/>
      <w:r w:rsidRPr="002B4B23">
        <w:rPr>
          <w:rFonts w:ascii="Consolas" w:hAnsi="Consolas" w:cs="宋体"/>
          <w:color w:val="000000"/>
          <w:kern w:val="0"/>
          <w:sz w:val="18"/>
          <w:szCs w:val="18"/>
          <w:bdr w:val="none" w:sz="0" w:space="0" w:color="auto" w:frame="1"/>
        </w:rPr>
        <w:t> t1 = end - </w:t>
      </w:r>
      <w:proofErr w:type="gramStart"/>
      <w:r w:rsidRPr="002B4B23">
        <w:rPr>
          <w:rFonts w:ascii="Consolas" w:hAnsi="Consolas" w:cs="宋体"/>
          <w:color w:val="000000"/>
          <w:kern w:val="0"/>
          <w:sz w:val="18"/>
          <w:szCs w:val="18"/>
          <w:bdr w:val="none" w:sz="0" w:space="0" w:color="auto" w:frame="1"/>
        </w:rPr>
        <w:t>start;</w:t>
      </w:r>
      <w:proofErr w:type="gramEnd"/>
      <w:r w:rsidRPr="002B4B23">
        <w:rPr>
          <w:rFonts w:ascii="Consolas" w:hAnsi="Consolas" w:cs="宋体"/>
          <w:color w:val="000000"/>
          <w:kern w:val="0"/>
          <w:sz w:val="18"/>
          <w:szCs w:val="18"/>
          <w:bdr w:val="none" w:sz="0" w:space="0" w:color="auto" w:frame="1"/>
        </w:rPr>
        <w:t>  </w:t>
      </w:r>
    </w:p>
    <w:p w14:paraId="0BC40301"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proofErr w:type="gramStart"/>
      <w:r w:rsidRPr="002B4B23">
        <w:rPr>
          <w:rFonts w:ascii="Consolas" w:hAnsi="Consolas" w:cs="宋体"/>
          <w:color w:val="000000"/>
          <w:kern w:val="0"/>
          <w:sz w:val="18"/>
          <w:szCs w:val="18"/>
          <w:bdr w:val="none" w:sz="0" w:space="0" w:color="auto" w:frame="1"/>
        </w:rPr>
        <w:t>printf</w:t>
      </w:r>
      <w:proofErr w:type="spellEnd"/>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FF"/>
          <w:kern w:val="0"/>
          <w:sz w:val="18"/>
          <w:szCs w:val="18"/>
          <w:bdr w:val="none" w:sz="0" w:space="0" w:color="auto" w:frame="1"/>
        </w:rPr>
        <w:t>"time=%</w:t>
      </w:r>
      <w:proofErr w:type="spellStart"/>
      <w:r w:rsidRPr="002B4B23">
        <w:rPr>
          <w:rFonts w:ascii="Consolas" w:hAnsi="Consolas" w:cs="宋体"/>
          <w:color w:val="0000FF"/>
          <w:kern w:val="0"/>
          <w:sz w:val="18"/>
          <w:szCs w:val="18"/>
          <w:bdr w:val="none" w:sz="0" w:space="0" w:color="auto" w:frame="1"/>
        </w:rPr>
        <w:t>lld</w:t>
      </w:r>
      <w:proofErr w:type="spellEnd"/>
      <w:r w:rsidRPr="002B4B23">
        <w:rPr>
          <w:rFonts w:ascii="Consolas" w:hAnsi="Consolas" w:cs="宋体"/>
          <w:color w:val="0000FF"/>
          <w:kern w:val="0"/>
          <w:sz w:val="18"/>
          <w:szCs w:val="18"/>
          <w:bdr w:val="none" w:sz="0" w:space="0" w:color="auto" w:frame="1"/>
        </w:rPr>
        <w:t>\n"</w:t>
      </w:r>
      <w:r w:rsidRPr="002B4B23">
        <w:rPr>
          <w:rFonts w:ascii="Consolas" w:hAnsi="Consolas" w:cs="宋体"/>
          <w:color w:val="000000"/>
          <w:kern w:val="0"/>
          <w:sz w:val="18"/>
          <w:szCs w:val="18"/>
          <w:bdr w:val="none" w:sz="0" w:space="0" w:color="auto" w:frame="1"/>
        </w:rPr>
        <w:t>, t1);  </w:t>
      </w:r>
    </w:p>
    <w:p w14:paraId="79B3FA34"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
    <w:p w14:paraId="0892899E"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8200"/>
          <w:kern w:val="0"/>
          <w:sz w:val="18"/>
          <w:szCs w:val="18"/>
          <w:bdr w:val="none" w:sz="0" w:space="0" w:color="auto" w:frame="1"/>
        </w:rPr>
        <w:t>//    for (int </w:t>
      </w:r>
      <w:proofErr w:type="spellStart"/>
      <w:r w:rsidRPr="002B4B23">
        <w:rPr>
          <w:rFonts w:ascii="Consolas" w:hAnsi="Consolas" w:cs="宋体"/>
          <w:color w:val="008200"/>
          <w:kern w:val="0"/>
          <w:sz w:val="18"/>
          <w:szCs w:val="18"/>
          <w:bdr w:val="none" w:sz="0" w:space="0" w:color="auto" w:frame="1"/>
        </w:rPr>
        <w:t>i</w:t>
      </w:r>
      <w:proofErr w:type="spellEnd"/>
      <w:r w:rsidRPr="002B4B23">
        <w:rPr>
          <w:rFonts w:ascii="Consolas" w:hAnsi="Consolas" w:cs="宋体"/>
          <w:color w:val="008200"/>
          <w:kern w:val="0"/>
          <w:sz w:val="18"/>
          <w:szCs w:val="18"/>
          <w:bdr w:val="none" w:sz="0" w:space="0" w:color="auto" w:frame="1"/>
        </w:rPr>
        <w:t> = 0; </w:t>
      </w:r>
      <w:proofErr w:type="spellStart"/>
      <w:r w:rsidRPr="002B4B23">
        <w:rPr>
          <w:rFonts w:ascii="Consolas" w:hAnsi="Consolas" w:cs="宋体"/>
          <w:color w:val="008200"/>
          <w:kern w:val="0"/>
          <w:sz w:val="18"/>
          <w:szCs w:val="18"/>
          <w:bdr w:val="none" w:sz="0" w:space="0" w:color="auto" w:frame="1"/>
        </w:rPr>
        <w:t>i</w:t>
      </w:r>
      <w:proofErr w:type="spellEnd"/>
      <w:r w:rsidRPr="002B4B23">
        <w:rPr>
          <w:rFonts w:ascii="Consolas" w:hAnsi="Consolas" w:cs="宋体"/>
          <w:color w:val="008200"/>
          <w:kern w:val="0"/>
          <w:sz w:val="18"/>
          <w:szCs w:val="18"/>
          <w:bdr w:val="none" w:sz="0" w:space="0" w:color="auto" w:frame="1"/>
        </w:rPr>
        <w:t> &lt; n; </w:t>
      </w:r>
      <w:proofErr w:type="spellStart"/>
      <w:r w:rsidRPr="002B4B23">
        <w:rPr>
          <w:rFonts w:ascii="Consolas" w:hAnsi="Consolas" w:cs="宋体"/>
          <w:color w:val="008200"/>
          <w:kern w:val="0"/>
          <w:sz w:val="18"/>
          <w:szCs w:val="18"/>
          <w:bdr w:val="none" w:sz="0" w:space="0" w:color="auto" w:frame="1"/>
        </w:rPr>
        <w:t>i</w:t>
      </w:r>
      <w:proofErr w:type="spellEnd"/>
      <w:r w:rsidRPr="002B4B23">
        <w:rPr>
          <w:rFonts w:ascii="Consolas" w:hAnsi="Consolas" w:cs="宋体"/>
          <w:color w:val="008200"/>
          <w:kern w:val="0"/>
          <w:sz w:val="18"/>
          <w:szCs w:val="18"/>
          <w:bdr w:val="none" w:sz="0" w:space="0" w:color="auto" w:frame="1"/>
        </w:rPr>
        <w:t>++) {</w:t>
      </w:r>
      <w:r w:rsidRPr="002B4B23">
        <w:rPr>
          <w:rFonts w:ascii="Consolas" w:hAnsi="Consolas" w:cs="宋体"/>
          <w:color w:val="000000"/>
          <w:kern w:val="0"/>
          <w:sz w:val="18"/>
          <w:szCs w:val="18"/>
          <w:bdr w:val="none" w:sz="0" w:space="0" w:color="auto" w:frame="1"/>
        </w:rPr>
        <w:t>  </w:t>
      </w:r>
    </w:p>
    <w:p w14:paraId="78B61516"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8200"/>
          <w:kern w:val="0"/>
          <w:sz w:val="18"/>
          <w:szCs w:val="18"/>
          <w:bdr w:val="none" w:sz="0" w:space="0" w:color="auto" w:frame="1"/>
        </w:rPr>
        <w:t>//        </w:t>
      </w:r>
      <w:proofErr w:type="spellStart"/>
      <w:proofErr w:type="gramStart"/>
      <w:r w:rsidRPr="002B4B23">
        <w:rPr>
          <w:rFonts w:ascii="Consolas" w:hAnsi="Consolas" w:cs="宋体"/>
          <w:color w:val="008200"/>
          <w:kern w:val="0"/>
          <w:sz w:val="18"/>
          <w:szCs w:val="18"/>
          <w:bdr w:val="none" w:sz="0" w:space="0" w:color="auto" w:frame="1"/>
        </w:rPr>
        <w:t>printf</w:t>
      </w:r>
      <w:proofErr w:type="spellEnd"/>
      <w:r w:rsidRPr="002B4B23">
        <w:rPr>
          <w:rFonts w:ascii="Consolas" w:hAnsi="Consolas" w:cs="宋体"/>
          <w:color w:val="008200"/>
          <w:kern w:val="0"/>
          <w:sz w:val="18"/>
          <w:szCs w:val="18"/>
          <w:bdr w:val="none" w:sz="0" w:space="0" w:color="auto" w:frame="1"/>
        </w:rPr>
        <w:t>(</w:t>
      </w:r>
      <w:proofErr w:type="gramEnd"/>
      <w:r w:rsidRPr="002B4B23">
        <w:rPr>
          <w:rFonts w:ascii="Consolas" w:hAnsi="Consolas" w:cs="宋体"/>
          <w:color w:val="008200"/>
          <w:kern w:val="0"/>
          <w:sz w:val="18"/>
          <w:szCs w:val="18"/>
          <w:bdr w:val="none" w:sz="0" w:space="0" w:color="auto" w:frame="1"/>
        </w:rPr>
        <w:t>"%d ", array[</w:t>
      </w:r>
      <w:proofErr w:type="spellStart"/>
      <w:r w:rsidRPr="002B4B23">
        <w:rPr>
          <w:rFonts w:ascii="Consolas" w:hAnsi="Consolas" w:cs="宋体"/>
          <w:color w:val="008200"/>
          <w:kern w:val="0"/>
          <w:sz w:val="18"/>
          <w:szCs w:val="18"/>
          <w:bdr w:val="none" w:sz="0" w:space="0" w:color="auto" w:frame="1"/>
        </w:rPr>
        <w:t>i</w:t>
      </w:r>
      <w:proofErr w:type="spellEnd"/>
      <w:r w:rsidRPr="002B4B23">
        <w:rPr>
          <w:rFonts w:ascii="Consolas" w:hAnsi="Consolas" w:cs="宋体"/>
          <w:color w:val="008200"/>
          <w:kern w:val="0"/>
          <w:sz w:val="18"/>
          <w:szCs w:val="18"/>
          <w:bdr w:val="none" w:sz="0" w:space="0" w:color="auto" w:frame="1"/>
        </w:rPr>
        <w:t>]);</w:t>
      </w:r>
      <w:r w:rsidRPr="002B4B23">
        <w:rPr>
          <w:rFonts w:ascii="Consolas" w:hAnsi="Consolas" w:cs="宋体"/>
          <w:color w:val="000000"/>
          <w:kern w:val="0"/>
          <w:sz w:val="18"/>
          <w:szCs w:val="18"/>
          <w:bdr w:val="none" w:sz="0" w:space="0" w:color="auto" w:frame="1"/>
        </w:rPr>
        <w:t>  </w:t>
      </w:r>
    </w:p>
    <w:p w14:paraId="7C53F103"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8200"/>
          <w:kern w:val="0"/>
          <w:sz w:val="18"/>
          <w:szCs w:val="18"/>
          <w:bdr w:val="none" w:sz="0" w:space="0" w:color="auto" w:frame="1"/>
        </w:rPr>
        <w:t>//    }</w:t>
      </w:r>
      <w:r w:rsidRPr="002B4B23">
        <w:rPr>
          <w:rFonts w:ascii="Consolas" w:hAnsi="Consolas" w:cs="宋体"/>
          <w:color w:val="000000"/>
          <w:kern w:val="0"/>
          <w:sz w:val="18"/>
          <w:szCs w:val="18"/>
          <w:bdr w:val="none" w:sz="0" w:space="0" w:color="auto" w:frame="1"/>
        </w:rPr>
        <w:t>  </w:t>
      </w:r>
    </w:p>
    <w:p w14:paraId="3B520264"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r w:rsidRPr="002B4B23">
        <w:rPr>
          <w:rFonts w:ascii="Consolas" w:hAnsi="Consolas" w:cs="宋体"/>
          <w:color w:val="000000"/>
          <w:kern w:val="0"/>
          <w:sz w:val="18"/>
          <w:szCs w:val="18"/>
          <w:bdr w:val="none" w:sz="0" w:space="0" w:color="auto" w:frame="1"/>
        </w:rPr>
        <w:t>printf</w:t>
      </w:r>
      <w:proofErr w:type="spellEnd"/>
      <w:r w:rsidRPr="002B4B23">
        <w:rPr>
          <w:rFonts w:ascii="Consolas" w:hAnsi="Consolas" w:cs="宋体"/>
          <w:color w:val="000000"/>
          <w:kern w:val="0"/>
          <w:sz w:val="18"/>
          <w:szCs w:val="18"/>
          <w:bdr w:val="none" w:sz="0" w:space="0" w:color="auto" w:frame="1"/>
        </w:rPr>
        <w:t>(</w:t>
      </w:r>
      <w:r w:rsidRPr="002B4B23">
        <w:rPr>
          <w:rFonts w:ascii="Consolas" w:hAnsi="Consolas" w:cs="宋体"/>
          <w:color w:val="0000FF"/>
          <w:kern w:val="0"/>
          <w:sz w:val="18"/>
          <w:szCs w:val="18"/>
          <w:bdr w:val="none" w:sz="0" w:space="0" w:color="auto" w:frame="1"/>
        </w:rPr>
        <w:t>"\n"</w:t>
      </w:r>
      <w:proofErr w:type="gramStart"/>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00"/>
          <w:kern w:val="0"/>
          <w:sz w:val="18"/>
          <w:szCs w:val="18"/>
          <w:bdr w:val="none" w:sz="0" w:space="0" w:color="auto" w:frame="1"/>
        </w:rPr>
        <w:t>  </w:t>
      </w:r>
    </w:p>
    <w:p w14:paraId="54328B5F"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proofErr w:type="gramStart"/>
      <w:r w:rsidRPr="002B4B23">
        <w:rPr>
          <w:rFonts w:ascii="Consolas" w:hAnsi="Consolas" w:cs="宋体"/>
          <w:color w:val="000000"/>
          <w:kern w:val="0"/>
          <w:sz w:val="18"/>
          <w:szCs w:val="18"/>
          <w:bdr w:val="none" w:sz="0" w:space="0" w:color="auto" w:frame="1"/>
        </w:rPr>
        <w:t>printf</w:t>
      </w:r>
      <w:proofErr w:type="spellEnd"/>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FF"/>
          <w:kern w:val="0"/>
          <w:sz w:val="18"/>
          <w:szCs w:val="18"/>
          <w:bdr w:val="none" w:sz="0" w:space="0" w:color="auto" w:frame="1"/>
        </w:rPr>
        <w:t>"Naive Sort\n"</w:t>
      </w:r>
      <w:r w:rsidRPr="002B4B23">
        <w:rPr>
          <w:rFonts w:ascii="Consolas" w:hAnsi="Consolas" w:cs="宋体"/>
          <w:color w:val="000000"/>
          <w:kern w:val="0"/>
          <w:sz w:val="18"/>
          <w:szCs w:val="18"/>
          <w:bdr w:val="none" w:sz="0" w:space="0" w:color="auto" w:frame="1"/>
        </w:rPr>
        <w:t>);  </w:t>
      </w:r>
    </w:p>
    <w:p w14:paraId="32199B92"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
    <w:p w14:paraId="1B7204A3"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
    <w:p w14:paraId="00289778"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start = </w:t>
      </w:r>
      <w:proofErr w:type="gramStart"/>
      <w:r w:rsidRPr="002B4B23">
        <w:rPr>
          <w:rFonts w:ascii="Consolas" w:hAnsi="Consolas" w:cs="宋体"/>
          <w:color w:val="000000"/>
          <w:kern w:val="0"/>
          <w:sz w:val="18"/>
          <w:szCs w:val="18"/>
          <w:bdr w:val="none" w:sz="0" w:space="0" w:color="auto" w:frame="1"/>
        </w:rPr>
        <w:t>time(</w:t>
      </w:r>
      <w:proofErr w:type="gramEnd"/>
      <w:r w:rsidRPr="002B4B23">
        <w:rPr>
          <w:rFonts w:ascii="Consolas" w:hAnsi="Consolas" w:cs="宋体"/>
          <w:color w:val="000000"/>
          <w:kern w:val="0"/>
          <w:sz w:val="18"/>
          <w:szCs w:val="18"/>
          <w:bdr w:val="none" w:sz="0" w:space="0" w:color="auto" w:frame="1"/>
        </w:rPr>
        <w:t>NULL);</w:t>
      </w:r>
      <w:r w:rsidRPr="002B4B23">
        <w:rPr>
          <w:rFonts w:ascii="Consolas" w:hAnsi="Consolas" w:cs="宋体"/>
          <w:color w:val="008200"/>
          <w:kern w:val="0"/>
          <w:sz w:val="18"/>
          <w:szCs w:val="18"/>
          <w:bdr w:val="none" w:sz="0" w:space="0" w:color="auto" w:frame="1"/>
        </w:rPr>
        <w:t>//or time(&amp;start);</w:t>
      </w:r>
      <w:r w:rsidRPr="002B4B23">
        <w:rPr>
          <w:rFonts w:ascii="Consolas" w:hAnsi="Consolas" w:cs="宋体"/>
          <w:color w:val="000000"/>
          <w:kern w:val="0"/>
          <w:sz w:val="18"/>
          <w:szCs w:val="18"/>
          <w:bdr w:val="none" w:sz="0" w:space="0" w:color="auto" w:frame="1"/>
        </w:rPr>
        <w:t>  </w:t>
      </w:r>
    </w:p>
    <w:p w14:paraId="30477730"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lastRenderedPageBreak/>
        <w:t>    </w:t>
      </w:r>
      <w:proofErr w:type="spellStart"/>
      <w:proofErr w:type="gramStart"/>
      <w:r w:rsidRPr="002B4B23">
        <w:rPr>
          <w:rFonts w:ascii="Consolas" w:hAnsi="Consolas" w:cs="宋体"/>
          <w:color w:val="000000"/>
          <w:kern w:val="0"/>
          <w:sz w:val="18"/>
          <w:szCs w:val="18"/>
          <w:bdr w:val="none" w:sz="0" w:space="0" w:color="auto" w:frame="1"/>
        </w:rPr>
        <w:t>mergeSort</w:t>
      </w:r>
      <w:proofErr w:type="spellEnd"/>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00"/>
          <w:kern w:val="0"/>
          <w:sz w:val="18"/>
          <w:szCs w:val="18"/>
          <w:bdr w:val="none" w:sz="0" w:space="0" w:color="auto" w:frame="1"/>
        </w:rPr>
        <w:t>a, n, 0, n - 1);  </w:t>
      </w:r>
    </w:p>
    <w:p w14:paraId="40B446CE"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end = </w:t>
      </w:r>
      <w:proofErr w:type="gramStart"/>
      <w:r w:rsidRPr="002B4B23">
        <w:rPr>
          <w:rFonts w:ascii="Consolas" w:hAnsi="Consolas" w:cs="宋体"/>
          <w:color w:val="000000"/>
          <w:kern w:val="0"/>
          <w:sz w:val="18"/>
          <w:szCs w:val="18"/>
          <w:bdr w:val="none" w:sz="0" w:space="0" w:color="auto" w:frame="1"/>
        </w:rPr>
        <w:t>time(</w:t>
      </w:r>
      <w:proofErr w:type="gramEnd"/>
      <w:r w:rsidRPr="002B4B23">
        <w:rPr>
          <w:rFonts w:ascii="Consolas" w:hAnsi="Consolas" w:cs="宋体"/>
          <w:color w:val="000000"/>
          <w:kern w:val="0"/>
          <w:sz w:val="18"/>
          <w:szCs w:val="18"/>
          <w:bdr w:val="none" w:sz="0" w:space="0" w:color="auto" w:frame="1"/>
        </w:rPr>
        <w:t>NULL);  </w:t>
      </w:r>
    </w:p>
    <w:p w14:paraId="5F0D10F2"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r w:rsidRPr="002B4B23">
        <w:rPr>
          <w:rFonts w:ascii="Consolas" w:hAnsi="Consolas" w:cs="宋体"/>
          <w:b/>
          <w:bCs/>
          <w:color w:val="2E8B57"/>
          <w:kern w:val="0"/>
          <w:sz w:val="18"/>
          <w:szCs w:val="18"/>
          <w:bdr w:val="none" w:sz="0" w:space="0" w:color="auto" w:frame="1"/>
        </w:rPr>
        <w:t>long</w:t>
      </w:r>
      <w:r w:rsidRPr="002B4B23">
        <w:rPr>
          <w:rFonts w:ascii="Consolas" w:hAnsi="Consolas" w:cs="宋体"/>
          <w:color w:val="000000"/>
          <w:kern w:val="0"/>
          <w:sz w:val="18"/>
          <w:szCs w:val="18"/>
          <w:bdr w:val="none" w:sz="0" w:space="0" w:color="auto" w:frame="1"/>
        </w:rPr>
        <w:t> </w:t>
      </w:r>
      <w:proofErr w:type="spellStart"/>
      <w:r w:rsidRPr="002B4B23">
        <w:rPr>
          <w:rFonts w:ascii="Consolas" w:hAnsi="Consolas" w:cs="宋体"/>
          <w:b/>
          <w:bCs/>
          <w:color w:val="2E8B57"/>
          <w:kern w:val="0"/>
          <w:sz w:val="18"/>
          <w:szCs w:val="18"/>
          <w:bdr w:val="none" w:sz="0" w:space="0" w:color="auto" w:frame="1"/>
        </w:rPr>
        <w:t>long</w:t>
      </w:r>
      <w:proofErr w:type="spellEnd"/>
      <w:r w:rsidRPr="002B4B23">
        <w:rPr>
          <w:rFonts w:ascii="Consolas" w:hAnsi="Consolas" w:cs="宋体"/>
          <w:color w:val="000000"/>
          <w:kern w:val="0"/>
          <w:sz w:val="18"/>
          <w:szCs w:val="18"/>
          <w:bdr w:val="none" w:sz="0" w:space="0" w:color="auto" w:frame="1"/>
        </w:rPr>
        <w:t> t2 = end - </w:t>
      </w:r>
      <w:proofErr w:type="gramStart"/>
      <w:r w:rsidRPr="002B4B23">
        <w:rPr>
          <w:rFonts w:ascii="Consolas" w:hAnsi="Consolas" w:cs="宋体"/>
          <w:color w:val="000000"/>
          <w:kern w:val="0"/>
          <w:sz w:val="18"/>
          <w:szCs w:val="18"/>
          <w:bdr w:val="none" w:sz="0" w:space="0" w:color="auto" w:frame="1"/>
        </w:rPr>
        <w:t>start;</w:t>
      </w:r>
      <w:proofErr w:type="gramEnd"/>
      <w:r w:rsidRPr="002B4B23">
        <w:rPr>
          <w:rFonts w:ascii="Consolas" w:hAnsi="Consolas" w:cs="宋体"/>
          <w:color w:val="000000"/>
          <w:kern w:val="0"/>
          <w:sz w:val="18"/>
          <w:szCs w:val="18"/>
          <w:bdr w:val="none" w:sz="0" w:space="0" w:color="auto" w:frame="1"/>
        </w:rPr>
        <w:t>  </w:t>
      </w:r>
    </w:p>
    <w:p w14:paraId="134FF207"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proofErr w:type="gramStart"/>
      <w:r w:rsidRPr="002B4B23">
        <w:rPr>
          <w:rFonts w:ascii="Consolas" w:hAnsi="Consolas" w:cs="宋体"/>
          <w:color w:val="000000"/>
          <w:kern w:val="0"/>
          <w:sz w:val="18"/>
          <w:szCs w:val="18"/>
          <w:bdr w:val="none" w:sz="0" w:space="0" w:color="auto" w:frame="1"/>
        </w:rPr>
        <w:t>printf</w:t>
      </w:r>
      <w:proofErr w:type="spellEnd"/>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FF"/>
          <w:kern w:val="0"/>
          <w:sz w:val="18"/>
          <w:szCs w:val="18"/>
          <w:bdr w:val="none" w:sz="0" w:space="0" w:color="auto" w:frame="1"/>
        </w:rPr>
        <w:t>"time=%</w:t>
      </w:r>
      <w:proofErr w:type="spellStart"/>
      <w:r w:rsidRPr="002B4B23">
        <w:rPr>
          <w:rFonts w:ascii="Consolas" w:hAnsi="Consolas" w:cs="宋体"/>
          <w:color w:val="0000FF"/>
          <w:kern w:val="0"/>
          <w:sz w:val="18"/>
          <w:szCs w:val="18"/>
          <w:bdr w:val="none" w:sz="0" w:space="0" w:color="auto" w:frame="1"/>
        </w:rPr>
        <w:t>lld</w:t>
      </w:r>
      <w:proofErr w:type="spellEnd"/>
      <w:r w:rsidRPr="002B4B23">
        <w:rPr>
          <w:rFonts w:ascii="Consolas" w:hAnsi="Consolas" w:cs="宋体"/>
          <w:color w:val="0000FF"/>
          <w:kern w:val="0"/>
          <w:sz w:val="18"/>
          <w:szCs w:val="18"/>
          <w:bdr w:val="none" w:sz="0" w:space="0" w:color="auto" w:frame="1"/>
        </w:rPr>
        <w:t>\n"</w:t>
      </w:r>
      <w:r w:rsidRPr="002B4B23">
        <w:rPr>
          <w:rFonts w:ascii="Consolas" w:hAnsi="Consolas" w:cs="宋体"/>
          <w:color w:val="000000"/>
          <w:kern w:val="0"/>
          <w:sz w:val="18"/>
          <w:szCs w:val="18"/>
          <w:bdr w:val="none" w:sz="0" w:space="0" w:color="auto" w:frame="1"/>
        </w:rPr>
        <w:t>, t2);  </w:t>
      </w:r>
    </w:p>
    <w:p w14:paraId="7D04AF69"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
    <w:p w14:paraId="37CA4A2D"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8200"/>
          <w:kern w:val="0"/>
          <w:sz w:val="18"/>
          <w:szCs w:val="18"/>
          <w:bdr w:val="none" w:sz="0" w:space="0" w:color="auto" w:frame="1"/>
        </w:rPr>
        <w:t>//    for (int </w:t>
      </w:r>
      <w:proofErr w:type="spellStart"/>
      <w:r w:rsidRPr="002B4B23">
        <w:rPr>
          <w:rFonts w:ascii="Consolas" w:hAnsi="Consolas" w:cs="宋体"/>
          <w:color w:val="008200"/>
          <w:kern w:val="0"/>
          <w:sz w:val="18"/>
          <w:szCs w:val="18"/>
          <w:bdr w:val="none" w:sz="0" w:space="0" w:color="auto" w:frame="1"/>
        </w:rPr>
        <w:t>i</w:t>
      </w:r>
      <w:proofErr w:type="spellEnd"/>
      <w:r w:rsidRPr="002B4B23">
        <w:rPr>
          <w:rFonts w:ascii="Consolas" w:hAnsi="Consolas" w:cs="宋体"/>
          <w:color w:val="008200"/>
          <w:kern w:val="0"/>
          <w:sz w:val="18"/>
          <w:szCs w:val="18"/>
          <w:bdr w:val="none" w:sz="0" w:space="0" w:color="auto" w:frame="1"/>
        </w:rPr>
        <w:t> = 0; </w:t>
      </w:r>
      <w:proofErr w:type="spellStart"/>
      <w:r w:rsidRPr="002B4B23">
        <w:rPr>
          <w:rFonts w:ascii="Consolas" w:hAnsi="Consolas" w:cs="宋体"/>
          <w:color w:val="008200"/>
          <w:kern w:val="0"/>
          <w:sz w:val="18"/>
          <w:szCs w:val="18"/>
          <w:bdr w:val="none" w:sz="0" w:space="0" w:color="auto" w:frame="1"/>
        </w:rPr>
        <w:t>i</w:t>
      </w:r>
      <w:proofErr w:type="spellEnd"/>
      <w:r w:rsidRPr="002B4B23">
        <w:rPr>
          <w:rFonts w:ascii="Consolas" w:hAnsi="Consolas" w:cs="宋体"/>
          <w:color w:val="008200"/>
          <w:kern w:val="0"/>
          <w:sz w:val="18"/>
          <w:szCs w:val="18"/>
          <w:bdr w:val="none" w:sz="0" w:space="0" w:color="auto" w:frame="1"/>
        </w:rPr>
        <w:t> &lt; n; </w:t>
      </w:r>
      <w:proofErr w:type="spellStart"/>
      <w:r w:rsidRPr="002B4B23">
        <w:rPr>
          <w:rFonts w:ascii="Consolas" w:hAnsi="Consolas" w:cs="宋体"/>
          <w:color w:val="008200"/>
          <w:kern w:val="0"/>
          <w:sz w:val="18"/>
          <w:szCs w:val="18"/>
          <w:bdr w:val="none" w:sz="0" w:space="0" w:color="auto" w:frame="1"/>
        </w:rPr>
        <w:t>i</w:t>
      </w:r>
      <w:proofErr w:type="spellEnd"/>
      <w:r w:rsidRPr="002B4B23">
        <w:rPr>
          <w:rFonts w:ascii="Consolas" w:hAnsi="Consolas" w:cs="宋体"/>
          <w:color w:val="008200"/>
          <w:kern w:val="0"/>
          <w:sz w:val="18"/>
          <w:szCs w:val="18"/>
          <w:bdr w:val="none" w:sz="0" w:space="0" w:color="auto" w:frame="1"/>
        </w:rPr>
        <w:t>++) {</w:t>
      </w:r>
      <w:r w:rsidRPr="002B4B23">
        <w:rPr>
          <w:rFonts w:ascii="Consolas" w:hAnsi="Consolas" w:cs="宋体"/>
          <w:color w:val="000000"/>
          <w:kern w:val="0"/>
          <w:sz w:val="18"/>
          <w:szCs w:val="18"/>
          <w:bdr w:val="none" w:sz="0" w:space="0" w:color="auto" w:frame="1"/>
        </w:rPr>
        <w:t>  </w:t>
      </w:r>
    </w:p>
    <w:p w14:paraId="668C8413"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8200"/>
          <w:kern w:val="0"/>
          <w:sz w:val="18"/>
          <w:szCs w:val="18"/>
          <w:bdr w:val="none" w:sz="0" w:space="0" w:color="auto" w:frame="1"/>
        </w:rPr>
        <w:t>//        </w:t>
      </w:r>
      <w:proofErr w:type="spellStart"/>
      <w:proofErr w:type="gramStart"/>
      <w:r w:rsidRPr="002B4B23">
        <w:rPr>
          <w:rFonts w:ascii="Consolas" w:hAnsi="Consolas" w:cs="宋体"/>
          <w:color w:val="008200"/>
          <w:kern w:val="0"/>
          <w:sz w:val="18"/>
          <w:szCs w:val="18"/>
          <w:bdr w:val="none" w:sz="0" w:space="0" w:color="auto" w:frame="1"/>
        </w:rPr>
        <w:t>printf</w:t>
      </w:r>
      <w:proofErr w:type="spellEnd"/>
      <w:r w:rsidRPr="002B4B23">
        <w:rPr>
          <w:rFonts w:ascii="Consolas" w:hAnsi="Consolas" w:cs="宋体"/>
          <w:color w:val="008200"/>
          <w:kern w:val="0"/>
          <w:sz w:val="18"/>
          <w:szCs w:val="18"/>
          <w:bdr w:val="none" w:sz="0" w:space="0" w:color="auto" w:frame="1"/>
        </w:rPr>
        <w:t>(</w:t>
      </w:r>
      <w:proofErr w:type="gramEnd"/>
      <w:r w:rsidRPr="002B4B23">
        <w:rPr>
          <w:rFonts w:ascii="Consolas" w:hAnsi="Consolas" w:cs="宋体"/>
          <w:color w:val="008200"/>
          <w:kern w:val="0"/>
          <w:sz w:val="18"/>
          <w:szCs w:val="18"/>
          <w:bdr w:val="none" w:sz="0" w:space="0" w:color="auto" w:frame="1"/>
        </w:rPr>
        <w:t>"%d ", a[</w:t>
      </w:r>
      <w:proofErr w:type="spellStart"/>
      <w:r w:rsidRPr="002B4B23">
        <w:rPr>
          <w:rFonts w:ascii="Consolas" w:hAnsi="Consolas" w:cs="宋体"/>
          <w:color w:val="008200"/>
          <w:kern w:val="0"/>
          <w:sz w:val="18"/>
          <w:szCs w:val="18"/>
          <w:bdr w:val="none" w:sz="0" w:space="0" w:color="auto" w:frame="1"/>
        </w:rPr>
        <w:t>i</w:t>
      </w:r>
      <w:proofErr w:type="spellEnd"/>
      <w:r w:rsidRPr="002B4B23">
        <w:rPr>
          <w:rFonts w:ascii="Consolas" w:hAnsi="Consolas" w:cs="宋体"/>
          <w:color w:val="008200"/>
          <w:kern w:val="0"/>
          <w:sz w:val="18"/>
          <w:szCs w:val="18"/>
          <w:bdr w:val="none" w:sz="0" w:space="0" w:color="auto" w:frame="1"/>
        </w:rPr>
        <w:t>]);</w:t>
      </w:r>
      <w:r w:rsidRPr="002B4B23">
        <w:rPr>
          <w:rFonts w:ascii="Consolas" w:hAnsi="Consolas" w:cs="宋体"/>
          <w:color w:val="000000"/>
          <w:kern w:val="0"/>
          <w:sz w:val="18"/>
          <w:szCs w:val="18"/>
          <w:bdr w:val="none" w:sz="0" w:space="0" w:color="auto" w:frame="1"/>
        </w:rPr>
        <w:t>  </w:t>
      </w:r>
    </w:p>
    <w:p w14:paraId="37B3C40A"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8200"/>
          <w:kern w:val="0"/>
          <w:sz w:val="18"/>
          <w:szCs w:val="18"/>
          <w:bdr w:val="none" w:sz="0" w:space="0" w:color="auto" w:frame="1"/>
        </w:rPr>
        <w:t>//    }</w:t>
      </w:r>
      <w:r w:rsidRPr="002B4B23">
        <w:rPr>
          <w:rFonts w:ascii="Consolas" w:hAnsi="Consolas" w:cs="宋体"/>
          <w:color w:val="000000"/>
          <w:kern w:val="0"/>
          <w:sz w:val="18"/>
          <w:szCs w:val="18"/>
          <w:bdr w:val="none" w:sz="0" w:space="0" w:color="auto" w:frame="1"/>
        </w:rPr>
        <w:t>  </w:t>
      </w:r>
    </w:p>
    <w:p w14:paraId="06748622"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r w:rsidRPr="002B4B23">
        <w:rPr>
          <w:rFonts w:ascii="Consolas" w:hAnsi="Consolas" w:cs="宋体"/>
          <w:color w:val="000000"/>
          <w:kern w:val="0"/>
          <w:sz w:val="18"/>
          <w:szCs w:val="18"/>
          <w:bdr w:val="none" w:sz="0" w:space="0" w:color="auto" w:frame="1"/>
        </w:rPr>
        <w:t>printf</w:t>
      </w:r>
      <w:proofErr w:type="spellEnd"/>
      <w:r w:rsidRPr="002B4B23">
        <w:rPr>
          <w:rFonts w:ascii="Consolas" w:hAnsi="Consolas" w:cs="宋体"/>
          <w:color w:val="000000"/>
          <w:kern w:val="0"/>
          <w:sz w:val="18"/>
          <w:szCs w:val="18"/>
          <w:bdr w:val="none" w:sz="0" w:space="0" w:color="auto" w:frame="1"/>
        </w:rPr>
        <w:t>(</w:t>
      </w:r>
      <w:r w:rsidRPr="002B4B23">
        <w:rPr>
          <w:rFonts w:ascii="Consolas" w:hAnsi="Consolas" w:cs="宋体"/>
          <w:color w:val="0000FF"/>
          <w:kern w:val="0"/>
          <w:sz w:val="18"/>
          <w:szCs w:val="18"/>
          <w:bdr w:val="none" w:sz="0" w:space="0" w:color="auto" w:frame="1"/>
        </w:rPr>
        <w:t>"\n"</w:t>
      </w:r>
      <w:proofErr w:type="gramStart"/>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00"/>
          <w:kern w:val="0"/>
          <w:sz w:val="18"/>
          <w:szCs w:val="18"/>
          <w:bdr w:val="none" w:sz="0" w:space="0" w:color="auto" w:frame="1"/>
        </w:rPr>
        <w:t>  </w:t>
      </w:r>
    </w:p>
    <w:p w14:paraId="3F4A794E"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roofErr w:type="spellStart"/>
      <w:proofErr w:type="gramStart"/>
      <w:r w:rsidRPr="002B4B23">
        <w:rPr>
          <w:rFonts w:ascii="Consolas" w:hAnsi="Consolas" w:cs="宋体"/>
          <w:color w:val="000000"/>
          <w:kern w:val="0"/>
          <w:sz w:val="18"/>
          <w:szCs w:val="18"/>
          <w:bdr w:val="none" w:sz="0" w:space="0" w:color="auto" w:frame="1"/>
        </w:rPr>
        <w:t>printf</w:t>
      </w:r>
      <w:proofErr w:type="spellEnd"/>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FF"/>
          <w:kern w:val="0"/>
          <w:sz w:val="18"/>
          <w:szCs w:val="18"/>
          <w:bdr w:val="none" w:sz="0" w:space="0" w:color="auto" w:frame="1"/>
        </w:rPr>
        <w:t>"%</w:t>
      </w:r>
      <w:proofErr w:type="spellStart"/>
      <w:r w:rsidRPr="002B4B23">
        <w:rPr>
          <w:rFonts w:ascii="Consolas" w:hAnsi="Consolas" w:cs="宋体"/>
          <w:color w:val="0000FF"/>
          <w:kern w:val="0"/>
          <w:sz w:val="18"/>
          <w:szCs w:val="18"/>
          <w:bdr w:val="none" w:sz="0" w:space="0" w:color="auto" w:frame="1"/>
        </w:rPr>
        <w:t>lf</w:t>
      </w:r>
      <w:proofErr w:type="spellEnd"/>
      <w:r w:rsidRPr="002B4B23">
        <w:rPr>
          <w:rFonts w:ascii="Consolas" w:hAnsi="Consolas" w:cs="宋体"/>
          <w:color w:val="0000FF"/>
          <w:kern w:val="0"/>
          <w:sz w:val="18"/>
          <w:szCs w:val="18"/>
          <w:bdr w:val="none" w:sz="0" w:space="0" w:color="auto" w:frame="1"/>
        </w:rPr>
        <w:t>"</w:t>
      </w:r>
      <w:r w:rsidRPr="002B4B23">
        <w:rPr>
          <w:rFonts w:ascii="Consolas" w:hAnsi="Consolas" w:cs="宋体"/>
          <w:color w:val="000000"/>
          <w:kern w:val="0"/>
          <w:sz w:val="18"/>
          <w:szCs w:val="18"/>
          <w:bdr w:val="none" w:sz="0" w:space="0" w:color="auto" w:frame="1"/>
        </w:rPr>
        <w:t>, (</w:t>
      </w:r>
      <w:r w:rsidRPr="002B4B23">
        <w:rPr>
          <w:rFonts w:ascii="Consolas" w:hAnsi="Consolas" w:cs="宋体"/>
          <w:b/>
          <w:bCs/>
          <w:color w:val="2E8B57"/>
          <w:kern w:val="0"/>
          <w:sz w:val="18"/>
          <w:szCs w:val="18"/>
          <w:bdr w:val="none" w:sz="0" w:space="0" w:color="auto" w:frame="1"/>
        </w:rPr>
        <w:t>double</w:t>
      </w:r>
      <w:r w:rsidRPr="002B4B23">
        <w:rPr>
          <w:rFonts w:ascii="Consolas" w:hAnsi="Consolas" w:cs="宋体"/>
          <w:color w:val="000000"/>
          <w:kern w:val="0"/>
          <w:sz w:val="18"/>
          <w:szCs w:val="18"/>
          <w:bdr w:val="none" w:sz="0" w:space="0" w:color="auto" w:frame="1"/>
        </w:rPr>
        <w:t>) t1 / (t2 + 1e-7));  </w:t>
      </w:r>
    </w:p>
    <w:p w14:paraId="271C6C98"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free(array</w:t>
      </w:r>
      <w:proofErr w:type="gramStart"/>
      <w:r w:rsidRPr="002B4B23">
        <w:rPr>
          <w:rFonts w:ascii="Consolas" w:hAnsi="Consolas" w:cs="宋体"/>
          <w:color w:val="000000"/>
          <w:kern w:val="0"/>
          <w:sz w:val="18"/>
          <w:szCs w:val="18"/>
          <w:bdr w:val="none" w:sz="0" w:space="0" w:color="auto" w:frame="1"/>
        </w:rPr>
        <w:t>);</w:t>
      </w:r>
      <w:proofErr w:type="gramEnd"/>
      <w:r w:rsidRPr="002B4B23">
        <w:rPr>
          <w:rFonts w:ascii="Consolas" w:hAnsi="Consolas" w:cs="宋体"/>
          <w:color w:val="000000"/>
          <w:kern w:val="0"/>
          <w:sz w:val="18"/>
          <w:szCs w:val="18"/>
          <w:bdr w:val="none" w:sz="0" w:space="0" w:color="auto" w:frame="1"/>
        </w:rPr>
        <w:t>  </w:t>
      </w:r>
    </w:p>
    <w:p w14:paraId="087ED319"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r w:rsidRPr="002B4B23">
        <w:rPr>
          <w:rFonts w:ascii="Consolas" w:hAnsi="Consolas" w:cs="宋体"/>
          <w:b/>
          <w:bCs/>
          <w:color w:val="006699"/>
          <w:kern w:val="0"/>
          <w:sz w:val="18"/>
          <w:szCs w:val="18"/>
          <w:bdr w:val="none" w:sz="0" w:space="0" w:color="auto" w:frame="1"/>
        </w:rPr>
        <w:t>return</w:t>
      </w:r>
      <w:r w:rsidRPr="002B4B23">
        <w:rPr>
          <w:rFonts w:ascii="Consolas" w:hAnsi="Consolas" w:cs="宋体"/>
          <w:color w:val="000000"/>
          <w:kern w:val="0"/>
          <w:sz w:val="18"/>
          <w:szCs w:val="18"/>
          <w:bdr w:val="none" w:sz="0" w:space="0" w:color="auto" w:frame="1"/>
        </w:rPr>
        <w:t> </w:t>
      </w:r>
      <w:proofErr w:type="gramStart"/>
      <w:r w:rsidRPr="002B4B23">
        <w:rPr>
          <w:rFonts w:ascii="Consolas" w:hAnsi="Consolas" w:cs="宋体"/>
          <w:color w:val="000000"/>
          <w:kern w:val="0"/>
          <w:sz w:val="18"/>
          <w:szCs w:val="18"/>
          <w:bdr w:val="none" w:sz="0" w:space="0" w:color="auto" w:frame="1"/>
        </w:rPr>
        <w:t>0;</w:t>
      </w:r>
      <w:proofErr w:type="gramEnd"/>
      <w:r w:rsidRPr="002B4B23">
        <w:rPr>
          <w:rFonts w:ascii="Consolas" w:hAnsi="Consolas" w:cs="宋体"/>
          <w:color w:val="000000"/>
          <w:kern w:val="0"/>
          <w:sz w:val="18"/>
          <w:szCs w:val="18"/>
          <w:bdr w:val="none" w:sz="0" w:space="0" w:color="auto" w:frame="1"/>
        </w:rPr>
        <w:t>  </w:t>
      </w:r>
    </w:p>
    <w:p w14:paraId="04750B53" w14:textId="77777777" w:rsidR="002B4B23" w:rsidRPr="002B4B23" w:rsidRDefault="002B4B23" w:rsidP="002B4B23">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
    <w:p w14:paraId="19402D32" w14:textId="77777777" w:rsidR="002B4B23" w:rsidRPr="002B4B23" w:rsidRDefault="002B4B23" w:rsidP="002B4B23">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4B23">
        <w:rPr>
          <w:rFonts w:ascii="Consolas" w:hAnsi="Consolas" w:cs="宋体"/>
          <w:color w:val="000000"/>
          <w:kern w:val="0"/>
          <w:sz w:val="18"/>
          <w:szCs w:val="18"/>
          <w:bdr w:val="none" w:sz="0" w:space="0" w:color="auto" w:frame="1"/>
        </w:rPr>
        <w:t>}  </w:t>
      </w:r>
    </w:p>
    <w:p w14:paraId="5AAD6EF0" w14:textId="3972F648" w:rsidR="006926E5" w:rsidRDefault="002B4B23" w:rsidP="002B4B23">
      <w:pPr>
        <w:pStyle w:val="3"/>
        <w:spacing w:before="120" w:after="120"/>
      </w:pPr>
      <w:r>
        <w:rPr>
          <w:rFonts w:hint="eastAsia"/>
        </w:rPr>
        <w:t>测试结果如下</w:t>
      </w:r>
    </w:p>
    <w:p w14:paraId="0A5EFC61" w14:textId="438492C8" w:rsidR="002B4B23" w:rsidRPr="002B4B23" w:rsidRDefault="002B4B23" w:rsidP="002B4B23">
      <w:pPr>
        <w:pStyle w:val="a1"/>
        <w:numPr>
          <w:ilvl w:val="0"/>
          <w:numId w:val="28"/>
        </w:numPr>
        <w:ind w:firstLineChars="0"/>
        <w:rPr>
          <w:rFonts w:hint="eastAsia"/>
        </w:rPr>
      </w:pPr>
      <w:r>
        <w:rPr>
          <w:rFonts w:hint="eastAsia"/>
        </w:rPr>
        <w:t>测试</w:t>
      </w:r>
      <w:r>
        <w:rPr>
          <w:rFonts w:hint="eastAsia"/>
        </w:rPr>
        <w:t>1</w:t>
      </w:r>
      <w:r>
        <w:rPr>
          <w:rFonts w:hint="eastAsia"/>
        </w:rPr>
        <w:t>：</w:t>
      </w:r>
      <w:proofErr w:type="gramStart"/>
      <w:r>
        <w:rPr>
          <w:rFonts w:hint="eastAsia"/>
        </w:rPr>
        <w:t>取规模</w:t>
      </w:r>
      <w:proofErr w:type="gramEnd"/>
      <w:r>
        <w:rPr>
          <w:rFonts w:hint="eastAsia"/>
        </w:rPr>
        <w:t>n</w:t>
      </w:r>
      <w:r>
        <w:t>=10000</w:t>
      </w:r>
      <w:r>
        <w:rPr>
          <w:rFonts w:hint="eastAsia"/>
        </w:rPr>
        <w:t>得到测试结果如下。</w:t>
      </w:r>
      <w:r w:rsidR="00676D4D">
        <w:rPr>
          <w:rFonts w:hint="eastAsia"/>
        </w:rPr>
        <w:t>时间比为</w:t>
      </w:r>
      <w:r w:rsidR="00676D4D">
        <w:rPr>
          <w:rFonts w:hint="eastAsia"/>
        </w:rPr>
        <w:t>2</w:t>
      </w:r>
    </w:p>
    <w:p w14:paraId="479E2C68" w14:textId="67CCF97C" w:rsidR="002B4B23" w:rsidRDefault="002B4B23" w:rsidP="002B4B23">
      <w:pPr>
        <w:pStyle w:val="a1"/>
        <w:ind w:firstLine="480"/>
      </w:pPr>
      <w:r>
        <w:rPr>
          <w:noProof/>
        </w:rPr>
        <w:drawing>
          <wp:inline distT="0" distB="0" distL="0" distR="0" wp14:anchorId="2E69E552" wp14:editId="0C29C4E3">
            <wp:extent cx="5220335" cy="25920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0335" cy="2592070"/>
                    </a:xfrm>
                    <a:prstGeom prst="rect">
                      <a:avLst/>
                    </a:prstGeom>
                  </pic:spPr>
                </pic:pic>
              </a:graphicData>
            </a:graphic>
          </wp:inline>
        </w:drawing>
      </w:r>
    </w:p>
    <w:p w14:paraId="3D8BF665" w14:textId="77777777" w:rsidR="002B4B23" w:rsidRDefault="002B4B23" w:rsidP="002B4B23">
      <w:pPr>
        <w:pStyle w:val="a1"/>
        <w:ind w:firstLine="480"/>
        <w:rPr>
          <w:rFonts w:hint="eastAsia"/>
        </w:rPr>
      </w:pPr>
    </w:p>
    <w:p w14:paraId="5C3973D7" w14:textId="393F11FF" w:rsidR="002B4B23" w:rsidRDefault="002B4B23" w:rsidP="002B4B23">
      <w:pPr>
        <w:pStyle w:val="a1"/>
        <w:numPr>
          <w:ilvl w:val="0"/>
          <w:numId w:val="28"/>
        </w:numPr>
        <w:ind w:firstLineChars="0"/>
      </w:pPr>
      <w:r>
        <w:rPr>
          <w:rFonts w:hint="eastAsia"/>
        </w:rPr>
        <w:t>测试</w:t>
      </w:r>
      <w:r>
        <w:rPr>
          <w:rFonts w:hint="eastAsia"/>
        </w:rPr>
        <w:t>2</w:t>
      </w:r>
      <w:r>
        <w:rPr>
          <w:rFonts w:hint="eastAsia"/>
        </w:rPr>
        <w:t>：</w:t>
      </w:r>
      <w:proofErr w:type="gramStart"/>
      <w:r>
        <w:rPr>
          <w:rFonts w:hint="eastAsia"/>
        </w:rPr>
        <w:t>取规模</w:t>
      </w:r>
      <w:proofErr w:type="gramEnd"/>
      <w:r>
        <w:rPr>
          <w:rFonts w:hint="eastAsia"/>
        </w:rPr>
        <w:t>n</w:t>
      </w:r>
      <w:r>
        <w:t>=1000</w:t>
      </w:r>
      <w:r>
        <w:rPr>
          <w:rFonts w:hint="eastAsia"/>
        </w:rPr>
        <w:t>得到测试结果如下。</w:t>
      </w:r>
    </w:p>
    <w:p w14:paraId="43A247E4" w14:textId="04E74E12" w:rsidR="002B4B23" w:rsidRDefault="002B4B23" w:rsidP="002B4B23">
      <w:pPr>
        <w:pStyle w:val="a1"/>
        <w:ind w:left="360" w:firstLineChars="0" w:firstLine="0"/>
        <w:rPr>
          <w:rFonts w:hint="eastAsia"/>
        </w:rPr>
      </w:pPr>
      <w:r>
        <w:rPr>
          <w:rFonts w:hint="eastAsia"/>
        </w:rPr>
        <w:t>可以看到</w:t>
      </w:r>
      <w:proofErr w:type="spellStart"/>
      <w:r>
        <w:rPr>
          <w:rFonts w:hint="eastAsia"/>
        </w:rPr>
        <w:t>t</w:t>
      </w:r>
      <w:r>
        <w:t>im</w:t>
      </w:r>
      <w:proofErr w:type="spellEnd"/>
      <w:r>
        <w:t xml:space="preserve"> sort</w:t>
      </w:r>
      <w:r>
        <w:rPr>
          <w:rFonts w:hint="eastAsia"/>
        </w:rPr>
        <w:t>的并行化版本时间已经极快。</w:t>
      </w:r>
    </w:p>
    <w:p w14:paraId="2D6120AA" w14:textId="4FFFECE7" w:rsidR="002B4B23" w:rsidRDefault="002B4B23" w:rsidP="002B4B23">
      <w:pPr>
        <w:pStyle w:val="a1"/>
        <w:ind w:left="360" w:firstLineChars="0" w:firstLine="0"/>
      </w:pPr>
      <w:r>
        <w:rPr>
          <w:noProof/>
        </w:rPr>
        <w:lastRenderedPageBreak/>
        <w:drawing>
          <wp:inline distT="0" distB="0" distL="0" distR="0" wp14:anchorId="025C5632" wp14:editId="2453ADCB">
            <wp:extent cx="5220335" cy="24644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0335" cy="2464435"/>
                    </a:xfrm>
                    <a:prstGeom prst="rect">
                      <a:avLst/>
                    </a:prstGeom>
                  </pic:spPr>
                </pic:pic>
              </a:graphicData>
            </a:graphic>
          </wp:inline>
        </w:drawing>
      </w:r>
    </w:p>
    <w:p w14:paraId="2830497D" w14:textId="77777777" w:rsidR="00676D4D" w:rsidRDefault="00676D4D" w:rsidP="00676D4D">
      <w:pPr>
        <w:pStyle w:val="a1"/>
        <w:ind w:firstLineChars="0"/>
        <w:rPr>
          <w:rFonts w:hint="eastAsia"/>
        </w:rPr>
      </w:pPr>
    </w:p>
    <w:p w14:paraId="3AB37515" w14:textId="7E4380EC" w:rsidR="002B4B23" w:rsidRPr="002B4B23" w:rsidRDefault="00676D4D" w:rsidP="002B4B23">
      <w:pPr>
        <w:pStyle w:val="a1"/>
        <w:numPr>
          <w:ilvl w:val="0"/>
          <w:numId w:val="28"/>
        </w:numPr>
        <w:ind w:firstLineChars="0"/>
        <w:rPr>
          <w:rFonts w:hint="eastAsia"/>
        </w:rPr>
      </w:pPr>
      <w:r>
        <w:rPr>
          <w:rFonts w:hint="eastAsia"/>
        </w:rPr>
        <w:t>测试</w:t>
      </w:r>
      <w:r>
        <w:rPr>
          <w:rFonts w:hint="eastAsia"/>
        </w:rPr>
        <w:t>3</w:t>
      </w:r>
      <w:r>
        <w:rPr>
          <w:rFonts w:hint="eastAsia"/>
        </w:rPr>
        <w:t>：</w:t>
      </w:r>
      <w:proofErr w:type="gramStart"/>
      <w:r>
        <w:rPr>
          <w:rFonts w:hint="eastAsia"/>
        </w:rPr>
        <w:t>取规模</w:t>
      </w:r>
      <w:proofErr w:type="gramEnd"/>
      <w:r>
        <w:rPr>
          <w:rFonts w:hint="eastAsia"/>
        </w:rPr>
        <w:t>n</w:t>
      </w:r>
      <w:r>
        <w:t>=100</w:t>
      </w:r>
      <w:r>
        <w:rPr>
          <w:rFonts w:hint="eastAsia"/>
        </w:rPr>
        <w:t>得到测试结果如下</w:t>
      </w:r>
    </w:p>
    <w:p w14:paraId="7F43BF96" w14:textId="315CB522" w:rsidR="00261432" w:rsidRDefault="00544FC2" w:rsidP="005A6621">
      <w:pPr>
        <w:pStyle w:val="a1"/>
        <w:adjustRightInd w:val="0"/>
        <w:snapToGrid w:val="0"/>
        <w:ind w:firstLine="480"/>
        <w:jc w:val="center"/>
        <w:rPr>
          <w:szCs w:val="24"/>
        </w:rPr>
      </w:pPr>
      <w:r>
        <w:rPr>
          <w:noProof/>
        </w:rPr>
        <w:drawing>
          <wp:inline distT="0" distB="0" distL="0" distR="0" wp14:anchorId="4C5E2FB3" wp14:editId="274C3367">
            <wp:extent cx="5220335" cy="262572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0335" cy="2625725"/>
                    </a:xfrm>
                    <a:prstGeom prst="rect">
                      <a:avLst/>
                    </a:prstGeom>
                  </pic:spPr>
                </pic:pic>
              </a:graphicData>
            </a:graphic>
          </wp:inline>
        </w:drawing>
      </w:r>
    </w:p>
    <w:p w14:paraId="05308F15" w14:textId="72EFAA6D" w:rsidR="00544FC2" w:rsidRPr="00965C41" w:rsidRDefault="00544FC2" w:rsidP="00544FC2">
      <w:pPr>
        <w:pStyle w:val="a1"/>
        <w:adjustRightInd w:val="0"/>
        <w:snapToGrid w:val="0"/>
        <w:ind w:firstLine="480"/>
        <w:rPr>
          <w:rFonts w:hint="eastAsia"/>
          <w:szCs w:val="24"/>
        </w:rPr>
      </w:pPr>
      <w:r>
        <w:rPr>
          <w:rFonts w:hint="eastAsia"/>
          <w:szCs w:val="24"/>
        </w:rPr>
        <w:t>可以看出两者排序都极快。在这里为了防止</w:t>
      </w:r>
      <w:proofErr w:type="gramStart"/>
      <w:r>
        <w:rPr>
          <w:rFonts w:hint="eastAsia"/>
          <w:szCs w:val="24"/>
        </w:rPr>
        <w:t>除零报</w:t>
      </w:r>
      <w:proofErr w:type="gramEnd"/>
      <w:r>
        <w:rPr>
          <w:rFonts w:hint="eastAsia"/>
          <w:szCs w:val="24"/>
        </w:rPr>
        <w:t>错，加上了小项</w:t>
      </w:r>
      <w:r>
        <w:rPr>
          <w:rFonts w:hint="eastAsia"/>
          <w:szCs w:val="24"/>
        </w:rPr>
        <w:t>1</w:t>
      </w:r>
      <w:r>
        <w:rPr>
          <w:szCs w:val="24"/>
        </w:rPr>
        <w:t>e-7</w:t>
      </w:r>
      <w:r>
        <w:rPr>
          <w:rFonts w:hint="eastAsia"/>
          <w:szCs w:val="24"/>
        </w:rPr>
        <w:t>防止出错。</w:t>
      </w:r>
    </w:p>
    <w:sectPr w:rsidR="00544FC2" w:rsidRPr="00965C41">
      <w:footerReference w:type="default" r:id="rId20"/>
      <w:endnotePr>
        <w:numFmt w:val="decimal"/>
      </w:endnotePr>
      <w:pgSz w:w="11907" w:h="16840"/>
      <w:pgMar w:top="2155" w:right="1701" w:bottom="1701" w:left="1701" w:header="1701" w:footer="1304" w:gutter="284"/>
      <w:pgNumType w:start="1"/>
      <w:cols w:space="720"/>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7DA44" w14:textId="77777777" w:rsidR="00C34FB8" w:rsidRDefault="00C34FB8">
      <w:r>
        <w:separator/>
      </w:r>
    </w:p>
  </w:endnote>
  <w:endnote w:type="continuationSeparator" w:id="0">
    <w:p w14:paraId="44090FA8" w14:textId="77777777" w:rsidR="00C34FB8" w:rsidRDefault="00C34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F1FFC" w14:textId="77777777" w:rsidR="002B4B23" w:rsidRDefault="002B4B23">
    <w:pPr>
      <w:pStyle w:val="afb"/>
      <w:framePr w:wrap="around" w:vAnchor="text" w:hAnchor="margin" w:xAlign="center" w:y="1"/>
      <w:rPr>
        <w:rStyle w:val="ac"/>
      </w:rPr>
    </w:pPr>
    <w:r>
      <w:fldChar w:fldCharType="begin"/>
    </w:r>
    <w:r>
      <w:rPr>
        <w:rStyle w:val="ac"/>
      </w:rPr>
      <w:instrText xml:space="preserve">PAGE  </w:instrText>
    </w:r>
    <w:r>
      <w:fldChar w:fldCharType="end"/>
    </w:r>
  </w:p>
  <w:p w14:paraId="168AD73F" w14:textId="77777777" w:rsidR="002B4B23" w:rsidRDefault="002B4B23">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65AF1" w14:textId="77777777" w:rsidR="002B4B23" w:rsidRDefault="002B4B23">
    <w:pPr>
      <w:pStyle w:val="afb"/>
      <w:framePr w:wrap="around" w:vAnchor="text" w:hAnchor="margin" w:xAlign="center" w:y="1"/>
      <w:rPr>
        <w:rStyle w:val="ac"/>
      </w:rPr>
    </w:pPr>
    <w:r>
      <w:fldChar w:fldCharType="begin"/>
    </w:r>
    <w:r>
      <w:rPr>
        <w:rStyle w:val="ac"/>
      </w:rPr>
      <w:instrText xml:space="preserve">PAGE  </w:instrText>
    </w:r>
    <w:r>
      <w:fldChar w:fldCharType="separate"/>
    </w:r>
    <w:r>
      <w:rPr>
        <w:rStyle w:val="ac"/>
        <w:lang w:val="en-US" w:eastAsia="zh-CN"/>
      </w:rPr>
      <w:t>1</w:t>
    </w:r>
    <w:r>
      <w:fldChar w:fldCharType="end"/>
    </w:r>
  </w:p>
  <w:p w14:paraId="496BBCCC" w14:textId="77777777" w:rsidR="002B4B23" w:rsidRDefault="002B4B23">
    <w:pPr>
      <w:pStyle w:val="afb"/>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8212" w14:textId="77777777" w:rsidR="002B4B23" w:rsidRDefault="002B4B23">
    <w:pPr>
      <w:pStyle w:val="afb"/>
      <w:jc w:val="center"/>
      <w:rPr>
        <w:rFonts w:hint="eastAsia"/>
      </w:rPr>
    </w:pPr>
    <w:r>
      <w:rPr>
        <w:kern w:val="0"/>
      </w:rPr>
      <w:fldChar w:fldCharType="begin"/>
    </w:r>
    <w:r>
      <w:rPr>
        <w:kern w:val="0"/>
      </w:rPr>
      <w:instrText xml:space="preserve"> PAGE </w:instrText>
    </w:r>
    <w:r>
      <w:rPr>
        <w:kern w:val="0"/>
      </w:rPr>
      <w:fldChar w:fldCharType="separate"/>
    </w:r>
    <w:r>
      <w:rPr>
        <w:kern w:val="0"/>
      </w:rPr>
      <w:t>I</w:t>
    </w:r>
    <w:r>
      <w:rPr>
        <w:kern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3D070" w14:textId="77777777" w:rsidR="00C34FB8" w:rsidRDefault="00C34FB8">
      <w:r>
        <w:separator/>
      </w:r>
    </w:p>
  </w:footnote>
  <w:footnote w:type="continuationSeparator" w:id="0">
    <w:p w14:paraId="69DC6D8C" w14:textId="77777777" w:rsidR="00C34FB8" w:rsidRDefault="00C34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A947A" w14:textId="77777777" w:rsidR="002B4B23" w:rsidRDefault="002B4B23">
    <w:pPr>
      <w:pStyle w:val="a6"/>
    </w:pPr>
    <w:r>
      <w:rPr>
        <w:rFonts w:hint="eastAsia"/>
      </w:rPr>
      <w:t>并行计算</w:t>
    </w:r>
    <w:r>
      <w:rPr>
        <w:rFonts w:hint="eastAsia"/>
      </w:rPr>
      <w:t xml:space="preserve"> </w:t>
    </w:r>
    <w:r>
      <w:rPr>
        <w:rFonts w:hint="eastAsia"/>
      </w:rPr>
      <w:t>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6C4D1D"/>
    <w:multiLevelType w:val="singleLevel"/>
    <w:tmpl w:val="C76C4D1D"/>
    <w:lvl w:ilvl="0">
      <w:start w:val="1"/>
      <w:numFmt w:val="decimal"/>
      <w:suff w:val="space"/>
      <w:lvlText w:val="(%1)"/>
      <w:lvlJc w:val="left"/>
    </w:lvl>
  </w:abstractNum>
  <w:abstractNum w:abstractNumId="1" w15:restartNumberingAfterBreak="0">
    <w:nsid w:val="F4511AD2"/>
    <w:multiLevelType w:val="singleLevel"/>
    <w:tmpl w:val="F4511AD2"/>
    <w:lvl w:ilvl="0">
      <w:start w:val="1"/>
      <w:numFmt w:val="decimal"/>
      <w:lvlText w:val="%1)"/>
      <w:lvlJc w:val="left"/>
      <w:pPr>
        <w:tabs>
          <w:tab w:val="num" w:pos="312"/>
        </w:tabs>
      </w:pPr>
    </w:lvl>
  </w:abstractNum>
  <w:abstractNum w:abstractNumId="2" w15:restartNumberingAfterBreak="0">
    <w:nsid w:val="08BC465F"/>
    <w:multiLevelType w:val="multilevel"/>
    <w:tmpl w:val="E89C3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4162A"/>
    <w:multiLevelType w:val="hybridMultilevel"/>
    <w:tmpl w:val="B1E296F8"/>
    <w:lvl w:ilvl="0" w:tplc="70667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2465B0"/>
    <w:multiLevelType w:val="singleLevel"/>
    <w:tmpl w:val="152465B0"/>
    <w:lvl w:ilvl="0">
      <w:start w:val="1"/>
      <w:numFmt w:val="decimal"/>
      <w:suff w:val="space"/>
      <w:lvlText w:val="%1)"/>
      <w:lvlJc w:val="left"/>
    </w:lvl>
  </w:abstractNum>
  <w:abstractNum w:abstractNumId="5" w15:restartNumberingAfterBreak="0">
    <w:nsid w:val="19697714"/>
    <w:multiLevelType w:val="hybridMultilevel"/>
    <w:tmpl w:val="7C2C13FC"/>
    <w:lvl w:ilvl="0" w:tplc="B5D65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9D2427"/>
    <w:multiLevelType w:val="multilevel"/>
    <w:tmpl w:val="1A9D242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21AD1E41"/>
    <w:multiLevelType w:val="multilevel"/>
    <w:tmpl w:val="21AD1E4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7DF4F4F"/>
    <w:multiLevelType w:val="multilevel"/>
    <w:tmpl w:val="27DF4F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A77514E"/>
    <w:multiLevelType w:val="multilevel"/>
    <w:tmpl w:val="2A7751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175140F"/>
    <w:multiLevelType w:val="multilevel"/>
    <w:tmpl w:val="3175140F"/>
    <w:lvl w:ilvl="0">
      <w:start w:val="1"/>
      <w:numFmt w:val="decimal"/>
      <w:lvlText w:val="%1、"/>
      <w:lvlJc w:val="left"/>
      <w:pPr>
        <w:ind w:left="360" w:hanging="360"/>
      </w:pPr>
      <w:rPr>
        <w:rFonts w:hint="default"/>
        <w:b w:val="0"/>
        <w:b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3284912"/>
    <w:multiLevelType w:val="multilevel"/>
    <w:tmpl w:val="D174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16BA4"/>
    <w:multiLevelType w:val="multilevel"/>
    <w:tmpl w:val="36116B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7F620E9"/>
    <w:multiLevelType w:val="multilevel"/>
    <w:tmpl w:val="37F620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90D63AC"/>
    <w:multiLevelType w:val="multilevel"/>
    <w:tmpl w:val="390D63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CE71DD0"/>
    <w:multiLevelType w:val="hybridMultilevel"/>
    <w:tmpl w:val="27E4E110"/>
    <w:lvl w:ilvl="0" w:tplc="B5C03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071D62"/>
    <w:multiLevelType w:val="multilevel"/>
    <w:tmpl w:val="43071D62"/>
    <w:lvl w:ilvl="0">
      <w:start w:val="1"/>
      <w:numFmt w:val="decimal"/>
      <w:lvlText w:val="（%1）"/>
      <w:lvlJc w:val="left"/>
      <w:pPr>
        <w:ind w:left="720" w:hanging="72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D0209F3"/>
    <w:multiLevelType w:val="multilevel"/>
    <w:tmpl w:val="4D020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2DA3B4F"/>
    <w:multiLevelType w:val="hybridMultilevel"/>
    <w:tmpl w:val="B9963708"/>
    <w:lvl w:ilvl="0" w:tplc="4A74CB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540593"/>
    <w:multiLevelType w:val="singleLevel"/>
    <w:tmpl w:val="57540593"/>
    <w:lvl w:ilvl="0">
      <w:start w:val="1"/>
      <w:numFmt w:val="decimal"/>
      <w:suff w:val="nothing"/>
      <w:lvlText w:val="(%1)"/>
      <w:lvlJc w:val="left"/>
    </w:lvl>
  </w:abstractNum>
  <w:abstractNum w:abstractNumId="20" w15:restartNumberingAfterBreak="0">
    <w:nsid w:val="57569D9F"/>
    <w:multiLevelType w:val="singleLevel"/>
    <w:tmpl w:val="57569D9F"/>
    <w:lvl w:ilvl="0">
      <w:start w:val="1"/>
      <w:numFmt w:val="decimal"/>
      <w:suff w:val="nothing"/>
      <w:lvlText w:val="(%1)"/>
      <w:lvlJc w:val="left"/>
    </w:lvl>
  </w:abstractNum>
  <w:abstractNum w:abstractNumId="21" w15:restartNumberingAfterBreak="0">
    <w:nsid w:val="575E9A55"/>
    <w:multiLevelType w:val="singleLevel"/>
    <w:tmpl w:val="575E9A55"/>
    <w:lvl w:ilvl="0">
      <w:start w:val="1"/>
      <w:numFmt w:val="decimal"/>
      <w:suff w:val="nothing"/>
      <w:lvlText w:val="(%1)"/>
      <w:lvlJc w:val="left"/>
    </w:lvl>
  </w:abstractNum>
  <w:abstractNum w:abstractNumId="22" w15:restartNumberingAfterBreak="0">
    <w:nsid w:val="58267E1C"/>
    <w:multiLevelType w:val="multilevel"/>
    <w:tmpl w:val="9CEE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A1A280"/>
    <w:multiLevelType w:val="singleLevel"/>
    <w:tmpl w:val="5CA1A280"/>
    <w:lvl w:ilvl="0">
      <w:start w:val="1"/>
      <w:numFmt w:val="decimal"/>
      <w:lvlText w:val="%1)"/>
      <w:lvlJc w:val="left"/>
      <w:pPr>
        <w:tabs>
          <w:tab w:val="num" w:pos="312"/>
        </w:tabs>
      </w:pPr>
    </w:lvl>
  </w:abstractNum>
  <w:abstractNum w:abstractNumId="24" w15:restartNumberingAfterBreak="0">
    <w:nsid w:val="5F5F0623"/>
    <w:multiLevelType w:val="multilevel"/>
    <w:tmpl w:val="5F5F0623"/>
    <w:lvl w:ilvl="0">
      <w:start w:val="1"/>
      <w:numFmt w:val="decimal"/>
      <w:pStyle w:val="1"/>
      <w:suff w:val="space"/>
      <w:lvlText w:val="第%1章"/>
      <w:lvlJc w:val="left"/>
      <w:pPr>
        <w:ind w:left="6386" w:hanging="432"/>
      </w:pPr>
      <w:rPr>
        <w:rFonts w:ascii="Times New Roman" w:hAnsi="Times New Roman" w:cs="Times New Roman" w:hint="default"/>
        <w:b w:val="0"/>
      </w:rPr>
    </w:lvl>
    <w:lvl w:ilvl="1">
      <w:start w:val="1"/>
      <w:numFmt w:val="decimal"/>
      <w:pStyle w:val="2"/>
      <w:suff w:val="space"/>
      <w:lvlText w:val="%1.%2"/>
      <w:lvlJc w:val="left"/>
      <w:pPr>
        <w:ind w:left="4974" w:hanging="576"/>
      </w:pPr>
      <w:rPr>
        <w:rFonts w:ascii="Times New Roman" w:eastAsia="黑体" w:hAnsi="Times New Roman" w:cs="Times New Roman" w:hint="default"/>
        <w:b/>
      </w:rPr>
    </w:lvl>
    <w:lvl w:ilvl="2">
      <w:start w:val="1"/>
      <w:numFmt w:val="decimal"/>
      <w:pStyle w:val="3"/>
      <w:suff w:val="space"/>
      <w:lvlText w:val="%1.%2.%3"/>
      <w:lvlJc w:val="left"/>
      <w:pPr>
        <w:ind w:left="2877" w:hanging="720"/>
      </w:pPr>
      <w:rPr>
        <w:rFonts w:ascii="Times New Roman" w:hAnsi="Times New Roman" w:cs="Times New Roman" w:hint="default"/>
        <w:b/>
      </w:rPr>
    </w:lvl>
    <w:lvl w:ilvl="3">
      <w:start w:val="1"/>
      <w:numFmt w:val="decimal"/>
      <w:pStyle w:val="4"/>
      <w:suff w:val="space"/>
      <w:lvlText w:val="%1.%2.%3.%4"/>
      <w:lvlJc w:val="left"/>
      <w:pPr>
        <w:ind w:left="3021" w:hanging="864"/>
      </w:pPr>
      <w:rPr>
        <w:rFonts w:ascii="Times New Roman" w:hAnsi="Times New Roman" w:cs="Times New Roman" w:hint="default"/>
        <w:b/>
      </w:rPr>
    </w:lvl>
    <w:lvl w:ilvl="4">
      <w:start w:val="1"/>
      <w:numFmt w:val="decimal"/>
      <w:lvlText w:val="%1.%2.%3.%4.%5"/>
      <w:lvlJc w:val="left"/>
      <w:pPr>
        <w:tabs>
          <w:tab w:val="num" w:pos="3165"/>
        </w:tabs>
        <w:ind w:left="3165" w:hanging="1008"/>
      </w:pPr>
      <w:rPr>
        <w:rFonts w:hint="eastAsia"/>
      </w:rPr>
    </w:lvl>
    <w:lvl w:ilvl="5">
      <w:start w:val="1"/>
      <w:numFmt w:val="decimal"/>
      <w:lvlText w:val="%1.%2.%3.%4.%5.%6"/>
      <w:lvlJc w:val="left"/>
      <w:pPr>
        <w:tabs>
          <w:tab w:val="num" w:pos="3309"/>
        </w:tabs>
        <w:ind w:left="3309" w:hanging="1152"/>
      </w:pPr>
      <w:rPr>
        <w:rFonts w:hint="eastAsia"/>
      </w:rPr>
    </w:lvl>
    <w:lvl w:ilvl="6">
      <w:start w:val="1"/>
      <w:numFmt w:val="decimal"/>
      <w:lvlText w:val="%1.%2.%3.%4.%5.%6.%7"/>
      <w:lvlJc w:val="left"/>
      <w:pPr>
        <w:tabs>
          <w:tab w:val="num" w:pos="3453"/>
        </w:tabs>
        <w:ind w:left="3453" w:hanging="1296"/>
      </w:pPr>
      <w:rPr>
        <w:rFonts w:hint="eastAsia"/>
      </w:rPr>
    </w:lvl>
    <w:lvl w:ilvl="7">
      <w:start w:val="1"/>
      <w:numFmt w:val="decimal"/>
      <w:lvlText w:val="%1.%2.%3.%4.%5.%6.%7.%8"/>
      <w:lvlJc w:val="left"/>
      <w:pPr>
        <w:tabs>
          <w:tab w:val="num" w:pos="3597"/>
        </w:tabs>
        <w:ind w:left="3597" w:hanging="1440"/>
      </w:pPr>
      <w:rPr>
        <w:rFonts w:hint="eastAsia"/>
      </w:rPr>
    </w:lvl>
    <w:lvl w:ilvl="8">
      <w:start w:val="1"/>
      <w:numFmt w:val="decimal"/>
      <w:lvlText w:val="%1.%2.%3.%4.%5.%6.%7.%8.%9"/>
      <w:lvlJc w:val="left"/>
      <w:pPr>
        <w:tabs>
          <w:tab w:val="num" w:pos="3741"/>
        </w:tabs>
        <w:ind w:left="3741" w:hanging="1584"/>
      </w:pPr>
      <w:rPr>
        <w:rFonts w:hint="eastAsia"/>
      </w:rPr>
    </w:lvl>
  </w:abstractNum>
  <w:abstractNum w:abstractNumId="25" w15:restartNumberingAfterBreak="0">
    <w:nsid w:val="64FE1DA4"/>
    <w:multiLevelType w:val="hybridMultilevel"/>
    <w:tmpl w:val="B1FE0C2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B653E66"/>
    <w:multiLevelType w:val="hybridMultilevel"/>
    <w:tmpl w:val="ACB88E9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556358E"/>
    <w:multiLevelType w:val="multilevel"/>
    <w:tmpl w:val="6D4A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240DB1"/>
    <w:multiLevelType w:val="multilevel"/>
    <w:tmpl w:val="D5AC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B015B8"/>
    <w:multiLevelType w:val="hybridMultilevel"/>
    <w:tmpl w:val="E3CC979A"/>
    <w:lvl w:ilvl="0" w:tplc="F154BE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10"/>
  </w:num>
  <w:num w:numId="3">
    <w:abstractNumId w:val="16"/>
  </w:num>
  <w:num w:numId="4">
    <w:abstractNumId w:val="7"/>
  </w:num>
  <w:num w:numId="5">
    <w:abstractNumId w:val="14"/>
  </w:num>
  <w:num w:numId="6">
    <w:abstractNumId w:val="13"/>
  </w:num>
  <w:num w:numId="7">
    <w:abstractNumId w:val="8"/>
  </w:num>
  <w:num w:numId="8">
    <w:abstractNumId w:val="9"/>
  </w:num>
  <w:num w:numId="9">
    <w:abstractNumId w:val="12"/>
  </w:num>
  <w:num w:numId="10">
    <w:abstractNumId w:val="17"/>
  </w:num>
  <w:num w:numId="11">
    <w:abstractNumId w:val="6"/>
  </w:num>
  <w:num w:numId="12">
    <w:abstractNumId w:val="0"/>
  </w:num>
  <w:num w:numId="13">
    <w:abstractNumId w:val="4"/>
  </w:num>
  <w:num w:numId="14">
    <w:abstractNumId w:val="19"/>
  </w:num>
  <w:num w:numId="15">
    <w:abstractNumId w:val="1"/>
  </w:num>
  <w:num w:numId="16">
    <w:abstractNumId w:val="23"/>
  </w:num>
  <w:num w:numId="17">
    <w:abstractNumId w:val="20"/>
  </w:num>
  <w:num w:numId="18">
    <w:abstractNumId w:val="21"/>
  </w:num>
  <w:num w:numId="19">
    <w:abstractNumId w:val="11"/>
  </w:num>
  <w:num w:numId="20">
    <w:abstractNumId w:val="25"/>
  </w:num>
  <w:num w:numId="21">
    <w:abstractNumId w:val="26"/>
  </w:num>
  <w:num w:numId="22">
    <w:abstractNumId w:val="18"/>
  </w:num>
  <w:num w:numId="23">
    <w:abstractNumId w:val="22"/>
  </w:num>
  <w:num w:numId="24">
    <w:abstractNumId w:val="28"/>
  </w:num>
  <w:num w:numId="25">
    <w:abstractNumId w:val="15"/>
  </w:num>
  <w:num w:numId="26">
    <w:abstractNumId w:val="2"/>
  </w:num>
  <w:num w:numId="27">
    <w:abstractNumId w:val="29"/>
  </w:num>
  <w:num w:numId="28">
    <w:abstractNumId w:val="5"/>
  </w:num>
  <w:num w:numId="29">
    <w:abstractNumId w:val="27"/>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120"/>
  <w:drawingGridVerticalSpacing w:val="163"/>
  <w:noPunctuationKerning/>
  <w:characterSpacingControl w:val="doNotCompress"/>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8F"/>
    <w:rsid w:val="000028AF"/>
    <w:rsid w:val="00004425"/>
    <w:rsid w:val="00006615"/>
    <w:rsid w:val="00006FE2"/>
    <w:rsid w:val="000079B5"/>
    <w:rsid w:val="0003617C"/>
    <w:rsid w:val="00073114"/>
    <w:rsid w:val="00080168"/>
    <w:rsid w:val="000807A8"/>
    <w:rsid w:val="00080B40"/>
    <w:rsid w:val="00083704"/>
    <w:rsid w:val="00083A7D"/>
    <w:rsid w:val="00085833"/>
    <w:rsid w:val="000900C8"/>
    <w:rsid w:val="0009044D"/>
    <w:rsid w:val="00091B85"/>
    <w:rsid w:val="0009360F"/>
    <w:rsid w:val="000A2825"/>
    <w:rsid w:val="000A5A2E"/>
    <w:rsid w:val="000A7614"/>
    <w:rsid w:val="000B0DDF"/>
    <w:rsid w:val="000B13BB"/>
    <w:rsid w:val="000B6DDF"/>
    <w:rsid w:val="000C0755"/>
    <w:rsid w:val="000C2591"/>
    <w:rsid w:val="000C33BC"/>
    <w:rsid w:val="000D1EF7"/>
    <w:rsid w:val="000D3918"/>
    <w:rsid w:val="000E401F"/>
    <w:rsid w:val="000F137A"/>
    <w:rsid w:val="0010505B"/>
    <w:rsid w:val="00114D52"/>
    <w:rsid w:val="00121EB3"/>
    <w:rsid w:val="001271F4"/>
    <w:rsid w:val="001447B6"/>
    <w:rsid w:val="00154731"/>
    <w:rsid w:val="00155DF6"/>
    <w:rsid w:val="00156964"/>
    <w:rsid w:val="00161672"/>
    <w:rsid w:val="0017290E"/>
    <w:rsid w:val="001804E0"/>
    <w:rsid w:val="001A2000"/>
    <w:rsid w:val="001B345B"/>
    <w:rsid w:val="001B46F9"/>
    <w:rsid w:val="001B7B8E"/>
    <w:rsid w:val="001C59A1"/>
    <w:rsid w:val="001E2831"/>
    <w:rsid w:val="001E5DA0"/>
    <w:rsid w:val="001F27C5"/>
    <w:rsid w:val="001F6D2F"/>
    <w:rsid w:val="001F7D94"/>
    <w:rsid w:val="00203459"/>
    <w:rsid w:val="00205FC8"/>
    <w:rsid w:val="00212908"/>
    <w:rsid w:val="002136CB"/>
    <w:rsid w:val="00214067"/>
    <w:rsid w:val="00214B80"/>
    <w:rsid w:val="00221F7B"/>
    <w:rsid w:val="00222D4F"/>
    <w:rsid w:val="00231ED8"/>
    <w:rsid w:val="0023431D"/>
    <w:rsid w:val="00241704"/>
    <w:rsid w:val="002475AB"/>
    <w:rsid w:val="00261432"/>
    <w:rsid w:val="002701C6"/>
    <w:rsid w:val="002731A1"/>
    <w:rsid w:val="00273C57"/>
    <w:rsid w:val="00280097"/>
    <w:rsid w:val="0028070C"/>
    <w:rsid w:val="00280BB2"/>
    <w:rsid w:val="00285BE4"/>
    <w:rsid w:val="00286C05"/>
    <w:rsid w:val="00287E9C"/>
    <w:rsid w:val="00290DF5"/>
    <w:rsid w:val="002915E0"/>
    <w:rsid w:val="00295007"/>
    <w:rsid w:val="00296BEF"/>
    <w:rsid w:val="002975EA"/>
    <w:rsid w:val="002A72FB"/>
    <w:rsid w:val="002B4B23"/>
    <w:rsid w:val="002B74CE"/>
    <w:rsid w:val="002C4C36"/>
    <w:rsid w:val="002C7AE2"/>
    <w:rsid w:val="002D017D"/>
    <w:rsid w:val="002D06EC"/>
    <w:rsid w:val="002D1FFE"/>
    <w:rsid w:val="002D43A3"/>
    <w:rsid w:val="002E1134"/>
    <w:rsid w:val="002E1D9C"/>
    <w:rsid w:val="002E668D"/>
    <w:rsid w:val="002F4F86"/>
    <w:rsid w:val="0030202B"/>
    <w:rsid w:val="00303304"/>
    <w:rsid w:val="003163E4"/>
    <w:rsid w:val="00317142"/>
    <w:rsid w:val="00324B46"/>
    <w:rsid w:val="003346D2"/>
    <w:rsid w:val="0033595C"/>
    <w:rsid w:val="00343B03"/>
    <w:rsid w:val="0035154A"/>
    <w:rsid w:val="00355C12"/>
    <w:rsid w:val="00361B52"/>
    <w:rsid w:val="00362467"/>
    <w:rsid w:val="0037213F"/>
    <w:rsid w:val="00376021"/>
    <w:rsid w:val="00382D19"/>
    <w:rsid w:val="00385F7B"/>
    <w:rsid w:val="00387D08"/>
    <w:rsid w:val="003921D1"/>
    <w:rsid w:val="00392DAE"/>
    <w:rsid w:val="003957D8"/>
    <w:rsid w:val="00397F8B"/>
    <w:rsid w:val="003A0E2F"/>
    <w:rsid w:val="003A4502"/>
    <w:rsid w:val="003B3DEA"/>
    <w:rsid w:val="003C3F27"/>
    <w:rsid w:val="003E173F"/>
    <w:rsid w:val="003E3AA8"/>
    <w:rsid w:val="003E4981"/>
    <w:rsid w:val="00407F5A"/>
    <w:rsid w:val="00410658"/>
    <w:rsid w:val="0041233B"/>
    <w:rsid w:val="00414C0D"/>
    <w:rsid w:val="00422D89"/>
    <w:rsid w:val="004239E7"/>
    <w:rsid w:val="00445389"/>
    <w:rsid w:val="004517D8"/>
    <w:rsid w:val="00467723"/>
    <w:rsid w:val="00470B48"/>
    <w:rsid w:val="00470E49"/>
    <w:rsid w:val="004734DA"/>
    <w:rsid w:val="0048483C"/>
    <w:rsid w:val="004914B4"/>
    <w:rsid w:val="0049286D"/>
    <w:rsid w:val="00497DD7"/>
    <w:rsid w:val="00497EB5"/>
    <w:rsid w:val="004B13F2"/>
    <w:rsid w:val="004B2897"/>
    <w:rsid w:val="004C2CEE"/>
    <w:rsid w:val="004D3D0B"/>
    <w:rsid w:val="004D42F9"/>
    <w:rsid w:val="004D6356"/>
    <w:rsid w:val="004E5382"/>
    <w:rsid w:val="004E713B"/>
    <w:rsid w:val="004F3681"/>
    <w:rsid w:val="0050172C"/>
    <w:rsid w:val="00510719"/>
    <w:rsid w:val="0051753B"/>
    <w:rsid w:val="00522A06"/>
    <w:rsid w:val="005238DE"/>
    <w:rsid w:val="0053464A"/>
    <w:rsid w:val="00537B60"/>
    <w:rsid w:val="005423AB"/>
    <w:rsid w:val="00544FC2"/>
    <w:rsid w:val="005458A5"/>
    <w:rsid w:val="00545CE3"/>
    <w:rsid w:val="005507D3"/>
    <w:rsid w:val="00554546"/>
    <w:rsid w:val="00560937"/>
    <w:rsid w:val="00561E06"/>
    <w:rsid w:val="0058053F"/>
    <w:rsid w:val="00587645"/>
    <w:rsid w:val="005A2362"/>
    <w:rsid w:val="005A5EAA"/>
    <w:rsid w:val="005A629F"/>
    <w:rsid w:val="005A6621"/>
    <w:rsid w:val="005B3E32"/>
    <w:rsid w:val="005B466B"/>
    <w:rsid w:val="005B4B38"/>
    <w:rsid w:val="005C1B3F"/>
    <w:rsid w:val="005C546E"/>
    <w:rsid w:val="005C72FC"/>
    <w:rsid w:val="005D35EA"/>
    <w:rsid w:val="005F385D"/>
    <w:rsid w:val="00600611"/>
    <w:rsid w:val="006048E7"/>
    <w:rsid w:val="00613D59"/>
    <w:rsid w:val="006249F1"/>
    <w:rsid w:val="00625D5F"/>
    <w:rsid w:val="006378B0"/>
    <w:rsid w:val="00641E5D"/>
    <w:rsid w:val="006515FE"/>
    <w:rsid w:val="00662D71"/>
    <w:rsid w:val="00667738"/>
    <w:rsid w:val="00675456"/>
    <w:rsid w:val="00676D4D"/>
    <w:rsid w:val="00685DFE"/>
    <w:rsid w:val="006926E5"/>
    <w:rsid w:val="006A13C1"/>
    <w:rsid w:val="006A7E05"/>
    <w:rsid w:val="006B1D72"/>
    <w:rsid w:val="006B701B"/>
    <w:rsid w:val="006C5516"/>
    <w:rsid w:val="006C7883"/>
    <w:rsid w:val="006E4783"/>
    <w:rsid w:val="006E5231"/>
    <w:rsid w:val="006F09DB"/>
    <w:rsid w:val="006F1EFB"/>
    <w:rsid w:val="006F27A1"/>
    <w:rsid w:val="006F6157"/>
    <w:rsid w:val="006F7DC8"/>
    <w:rsid w:val="00702FF0"/>
    <w:rsid w:val="00704C09"/>
    <w:rsid w:val="00706DB1"/>
    <w:rsid w:val="00710371"/>
    <w:rsid w:val="00710E58"/>
    <w:rsid w:val="00714C28"/>
    <w:rsid w:val="00715FCB"/>
    <w:rsid w:val="00726C61"/>
    <w:rsid w:val="00731EDC"/>
    <w:rsid w:val="00732174"/>
    <w:rsid w:val="00736729"/>
    <w:rsid w:val="007431E2"/>
    <w:rsid w:val="007467BA"/>
    <w:rsid w:val="00760BC4"/>
    <w:rsid w:val="00762334"/>
    <w:rsid w:val="00770CB5"/>
    <w:rsid w:val="007774DF"/>
    <w:rsid w:val="0078103E"/>
    <w:rsid w:val="007817FA"/>
    <w:rsid w:val="00783DAD"/>
    <w:rsid w:val="00784194"/>
    <w:rsid w:val="00786A35"/>
    <w:rsid w:val="00786DD0"/>
    <w:rsid w:val="00794AF8"/>
    <w:rsid w:val="00796F65"/>
    <w:rsid w:val="007975AC"/>
    <w:rsid w:val="007979A6"/>
    <w:rsid w:val="007A0E37"/>
    <w:rsid w:val="007B0948"/>
    <w:rsid w:val="007B10B9"/>
    <w:rsid w:val="007B1392"/>
    <w:rsid w:val="007B2308"/>
    <w:rsid w:val="007B268F"/>
    <w:rsid w:val="007B6318"/>
    <w:rsid w:val="007C7F16"/>
    <w:rsid w:val="007D0525"/>
    <w:rsid w:val="007E3731"/>
    <w:rsid w:val="007E69AF"/>
    <w:rsid w:val="007F0F20"/>
    <w:rsid w:val="007F2BEF"/>
    <w:rsid w:val="007F2C2C"/>
    <w:rsid w:val="007F361C"/>
    <w:rsid w:val="007F42B2"/>
    <w:rsid w:val="007F65FC"/>
    <w:rsid w:val="00800967"/>
    <w:rsid w:val="008107C7"/>
    <w:rsid w:val="008109F8"/>
    <w:rsid w:val="008176A6"/>
    <w:rsid w:val="00821B9D"/>
    <w:rsid w:val="00822B61"/>
    <w:rsid w:val="008278FC"/>
    <w:rsid w:val="00827A53"/>
    <w:rsid w:val="00836452"/>
    <w:rsid w:val="00854D98"/>
    <w:rsid w:val="008613A0"/>
    <w:rsid w:val="00864E7B"/>
    <w:rsid w:val="008805C4"/>
    <w:rsid w:val="008843ED"/>
    <w:rsid w:val="00884E48"/>
    <w:rsid w:val="008A5D3C"/>
    <w:rsid w:val="008B2C2F"/>
    <w:rsid w:val="008B5267"/>
    <w:rsid w:val="008B7055"/>
    <w:rsid w:val="008C6C15"/>
    <w:rsid w:val="008D14FB"/>
    <w:rsid w:val="008F004C"/>
    <w:rsid w:val="00900266"/>
    <w:rsid w:val="0090309B"/>
    <w:rsid w:val="00910F55"/>
    <w:rsid w:val="009155E7"/>
    <w:rsid w:val="0092042E"/>
    <w:rsid w:val="0092190C"/>
    <w:rsid w:val="00926125"/>
    <w:rsid w:val="00927FF6"/>
    <w:rsid w:val="009328F5"/>
    <w:rsid w:val="009433EA"/>
    <w:rsid w:val="00943E44"/>
    <w:rsid w:val="009451DD"/>
    <w:rsid w:val="00953C0C"/>
    <w:rsid w:val="00957694"/>
    <w:rsid w:val="00961B5D"/>
    <w:rsid w:val="00965C41"/>
    <w:rsid w:val="00991888"/>
    <w:rsid w:val="0099309B"/>
    <w:rsid w:val="0099385A"/>
    <w:rsid w:val="00993F9D"/>
    <w:rsid w:val="009A17AA"/>
    <w:rsid w:val="009A4D63"/>
    <w:rsid w:val="009A649E"/>
    <w:rsid w:val="009B4B30"/>
    <w:rsid w:val="009B7A68"/>
    <w:rsid w:val="009C044C"/>
    <w:rsid w:val="009C7DF7"/>
    <w:rsid w:val="009D1469"/>
    <w:rsid w:val="009D56EC"/>
    <w:rsid w:val="009E082B"/>
    <w:rsid w:val="009E3D3B"/>
    <w:rsid w:val="009F1D57"/>
    <w:rsid w:val="009F639A"/>
    <w:rsid w:val="00A03736"/>
    <w:rsid w:val="00A043D9"/>
    <w:rsid w:val="00A06F22"/>
    <w:rsid w:val="00A1358B"/>
    <w:rsid w:val="00A2410B"/>
    <w:rsid w:val="00A24C17"/>
    <w:rsid w:val="00A26314"/>
    <w:rsid w:val="00A33790"/>
    <w:rsid w:val="00A507DE"/>
    <w:rsid w:val="00A517BC"/>
    <w:rsid w:val="00A54756"/>
    <w:rsid w:val="00A6278A"/>
    <w:rsid w:val="00A67B0C"/>
    <w:rsid w:val="00A71A2F"/>
    <w:rsid w:val="00A817A7"/>
    <w:rsid w:val="00A85727"/>
    <w:rsid w:val="00A90539"/>
    <w:rsid w:val="00A9751F"/>
    <w:rsid w:val="00AA1605"/>
    <w:rsid w:val="00AA7596"/>
    <w:rsid w:val="00AA785E"/>
    <w:rsid w:val="00AC1FC1"/>
    <w:rsid w:val="00AC26EB"/>
    <w:rsid w:val="00AC4B74"/>
    <w:rsid w:val="00AC6C71"/>
    <w:rsid w:val="00AD22DE"/>
    <w:rsid w:val="00AD248C"/>
    <w:rsid w:val="00AD27EE"/>
    <w:rsid w:val="00AD4498"/>
    <w:rsid w:val="00AF6800"/>
    <w:rsid w:val="00B00CBE"/>
    <w:rsid w:val="00B13ACA"/>
    <w:rsid w:val="00B229A7"/>
    <w:rsid w:val="00B22AED"/>
    <w:rsid w:val="00B24441"/>
    <w:rsid w:val="00B25E23"/>
    <w:rsid w:val="00B330E6"/>
    <w:rsid w:val="00B378DD"/>
    <w:rsid w:val="00B37BE4"/>
    <w:rsid w:val="00B41A37"/>
    <w:rsid w:val="00B4215D"/>
    <w:rsid w:val="00B42B4C"/>
    <w:rsid w:val="00B50C40"/>
    <w:rsid w:val="00B51AB8"/>
    <w:rsid w:val="00B545AD"/>
    <w:rsid w:val="00B54749"/>
    <w:rsid w:val="00B55023"/>
    <w:rsid w:val="00B55672"/>
    <w:rsid w:val="00B5592E"/>
    <w:rsid w:val="00B62511"/>
    <w:rsid w:val="00B62909"/>
    <w:rsid w:val="00B70C0B"/>
    <w:rsid w:val="00B74FDA"/>
    <w:rsid w:val="00B760D2"/>
    <w:rsid w:val="00B8009E"/>
    <w:rsid w:val="00B8127D"/>
    <w:rsid w:val="00B84C7C"/>
    <w:rsid w:val="00B85AB8"/>
    <w:rsid w:val="00B8617A"/>
    <w:rsid w:val="00BA327A"/>
    <w:rsid w:val="00BA79D7"/>
    <w:rsid w:val="00BB1C24"/>
    <w:rsid w:val="00BB45DD"/>
    <w:rsid w:val="00BC1BBB"/>
    <w:rsid w:val="00BC2391"/>
    <w:rsid w:val="00BC49AA"/>
    <w:rsid w:val="00BD5116"/>
    <w:rsid w:val="00BE0F8F"/>
    <w:rsid w:val="00BE4BDC"/>
    <w:rsid w:val="00BF798F"/>
    <w:rsid w:val="00C03165"/>
    <w:rsid w:val="00C032B9"/>
    <w:rsid w:val="00C12086"/>
    <w:rsid w:val="00C1243A"/>
    <w:rsid w:val="00C14DDE"/>
    <w:rsid w:val="00C161DB"/>
    <w:rsid w:val="00C16C6C"/>
    <w:rsid w:val="00C2198F"/>
    <w:rsid w:val="00C23BDA"/>
    <w:rsid w:val="00C2621F"/>
    <w:rsid w:val="00C27A98"/>
    <w:rsid w:val="00C31AA1"/>
    <w:rsid w:val="00C3388C"/>
    <w:rsid w:val="00C33E6F"/>
    <w:rsid w:val="00C34FB8"/>
    <w:rsid w:val="00C41E83"/>
    <w:rsid w:val="00C439FD"/>
    <w:rsid w:val="00C61180"/>
    <w:rsid w:val="00C643AF"/>
    <w:rsid w:val="00C75695"/>
    <w:rsid w:val="00C8138D"/>
    <w:rsid w:val="00C85657"/>
    <w:rsid w:val="00C930A0"/>
    <w:rsid w:val="00C93250"/>
    <w:rsid w:val="00C9460A"/>
    <w:rsid w:val="00CA1AB2"/>
    <w:rsid w:val="00CA430F"/>
    <w:rsid w:val="00CA57DD"/>
    <w:rsid w:val="00CB53AB"/>
    <w:rsid w:val="00CB64DD"/>
    <w:rsid w:val="00CC2220"/>
    <w:rsid w:val="00CC239B"/>
    <w:rsid w:val="00CC56E0"/>
    <w:rsid w:val="00CC6325"/>
    <w:rsid w:val="00CD6342"/>
    <w:rsid w:val="00CE1F5A"/>
    <w:rsid w:val="00CE3E90"/>
    <w:rsid w:val="00CE42FD"/>
    <w:rsid w:val="00CE5F99"/>
    <w:rsid w:val="00CF608D"/>
    <w:rsid w:val="00CF739F"/>
    <w:rsid w:val="00D00B04"/>
    <w:rsid w:val="00D052A6"/>
    <w:rsid w:val="00D11F27"/>
    <w:rsid w:val="00D226F4"/>
    <w:rsid w:val="00D26609"/>
    <w:rsid w:val="00D31155"/>
    <w:rsid w:val="00D32069"/>
    <w:rsid w:val="00D36A6C"/>
    <w:rsid w:val="00D41220"/>
    <w:rsid w:val="00D42D2E"/>
    <w:rsid w:val="00D44CC3"/>
    <w:rsid w:val="00D60D9B"/>
    <w:rsid w:val="00D728AB"/>
    <w:rsid w:val="00D75B8F"/>
    <w:rsid w:val="00D76FF7"/>
    <w:rsid w:val="00D82D83"/>
    <w:rsid w:val="00D85253"/>
    <w:rsid w:val="00D85E23"/>
    <w:rsid w:val="00D92119"/>
    <w:rsid w:val="00DA6146"/>
    <w:rsid w:val="00DA7685"/>
    <w:rsid w:val="00DB7177"/>
    <w:rsid w:val="00DC3BCD"/>
    <w:rsid w:val="00DD2843"/>
    <w:rsid w:val="00DD467A"/>
    <w:rsid w:val="00DD4E27"/>
    <w:rsid w:val="00E17F6D"/>
    <w:rsid w:val="00E260E9"/>
    <w:rsid w:val="00E3577A"/>
    <w:rsid w:val="00E41DBD"/>
    <w:rsid w:val="00E527C5"/>
    <w:rsid w:val="00E61523"/>
    <w:rsid w:val="00E6375D"/>
    <w:rsid w:val="00E64CF3"/>
    <w:rsid w:val="00E6607F"/>
    <w:rsid w:val="00E71C82"/>
    <w:rsid w:val="00E82A06"/>
    <w:rsid w:val="00E82CC0"/>
    <w:rsid w:val="00E82E40"/>
    <w:rsid w:val="00EA3A65"/>
    <w:rsid w:val="00EA4162"/>
    <w:rsid w:val="00EA7398"/>
    <w:rsid w:val="00EB047E"/>
    <w:rsid w:val="00EC2157"/>
    <w:rsid w:val="00EC6C4C"/>
    <w:rsid w:val="00ED2140"/>
    <w:rsid w:val="00ED3AF7"/>
    <w:rsid w:val="00ED5542"/>
    <w:rsid w:val="00ED60F5"/>
    <w:rsid w:val="00ED6D53"/>
    <w:rsid w:val="00ED7005"/>
    <w:rsid w:val="00EE125A"/>
    <w:rsid w:val="00EE350E"/>
    <w:rsid w:val="00EF35B8"/>
    <w:rsid w:val="00EF368B"/>
    <w:rsid w:val="00EF4EE3"/>
    <w:rsid w:val="00F0461F"/>
    <w:rsid w:val="00F11D6C"/>
    <w:rsid w:val="00F30097"/>
    <w:rsid w:val="00F327C6"/>
    <w:rsid w:val="00F40B4C"/>
    <w:rsid w:val="00F455AE"/>
    <w:rsid w:val="00F512FA"/>
    <w:rsid w:val="00F54C99"/>
    <w:rsid w:val="00F6583B"/>
    <w:rsid w:val="00F772F8"/>
    <w:rsid w:val="00F8151A"/>
    <w:rsid w:val="00F81D0A"/>
    <w:rsid w:val="00F90591"/>
    <w:rsid w:val="00F9175E"/>
    <w:rsid w:val="00F94E6E"/>
    <w:rsid w:val="00FC1CB4"/>
    <w:rsid w:val="00FC1CC1"/>
    <w:rsid w:val="00FC4268"/>
    <w:rsid w:val="00FD0535"/>
    <w:rsid w:val="00FD7EA5"/>
    <w:rsid w:val="00FF11FF"/>
    <w:rsid w:val="00FF1E3D"/>
    <w:rsid w:val="00FF46AF"/>
    <w:rsid w:val="010048C0"/>
    <w:rsid w:val="01045BE1"/>
    <w:rsid w:val="010A7491"/>
    <w:rsid w:val="010B756F"/>
    <w:rsid w:val="01145C1B"/>
    <w:rsid w:val="011A6258"/>
    <w:rsid w:val="01236DCF"/>
    <w:rsid w:val="01322C61"/>
    <w:rsid w:val="01327A19"/>
    <w:rsid w:val="0137428D"/>
    <w:rsid w:val="013B0483"/>
    <w:rsid w:val="0140349C"/>
    <w:rsid w:val="01412C34"/>
    <w:rsid w:val="0146014E"/>
    <w:rsid w:val="014C2873"/>
    <w:rsid w:val="014C2F51"/>
    <w:rsid w:val="014E3049"/>
    <w:rsid w:val="01512F1C"/>
    <w:rsid w:val="015710B6"/>
    <w:rsid w:val="015962AC"/>
    <w:rsid w:val="01642799"/>
    <w:rsid w:val="01647948"/>
    <w:rsid w:val="01686814"/>
    <w:rsid w:val="016B290F"/>
    <w:rsid w:val="016E0C80"/>
    <w:rsid w:val="016F395B"/>
    <w:rsid w:val="0172137E"/>
    <w:rsid w:val="017A009D"/>
    <w:rsid w:val="017F50E2"/>
    <w:rsid w:val="0180047C"/>
    <w:rsid w:val="0180117C"/>
    <w:rsid w:val="01810B3A"/>
    <w:rsid w:val="01832266"/>
    <w:rsid w:val="018A54E5"/>
    <w:rsid w:val="018C4F8C"/>
    <w:rsid w:val="019C5B62"/>
    <w:rsid w:val="019E53AF"/>
    <w:rsid w:val="01A02F60"/>
    <w:rsid w:val="01A166BA"/>
    <w:rsid w:val="01A32978"/>
    <w:rsid w:val="01A5294A"/>
    <w:rsid w:val="01A55569"/>
    <w:rsid w:val="01A60002"/>
    <w:rsid w:val="01AD36E5"/>
    <w:rsid w:val="01B75CB6"/>
    <w:rsid w:val="01B83288"/>
    <w:rsid w:val="01B91DD9"/>
    <w:rsid w:val="01BE4819"/>
    <w:rsid w:val="01C37B55"/>
    <w:rsid w:val="01C37F6D"/>
    <w:rsid w:val="01C43842"/>
    <w:rsid w:val="01C43E0F"/>
    <w:rsid w:val="01C72DA4"/>
    <w:rsid w:val="01CC05EE"/>
    <w:rsid w:val="01D27B23"/>
    <w:rsid w:val="01DE54E4"/>
    <w:rsid w:val="01E14480"/>
    <w:rsid w:val="01E26D5C"/>
    <w:rsid w:val="01ED5D41"/>
    <w:rsid w:val="01F3355D"/>
    <w:rsid w:val="01F40341"/>
    <w:rsid w:val="01FC5153"/>
    <w:rsid w:val="01FE7093"/>
    <w:rsid w:val="020353DE"/>
    <w:rsid w:val="0204077A"/>
    <w:rsid w:val="02043DC7"/>
    <w:rsid w:val="020D342C"/>
    <w:rsid w:val="020D3814"/>
    <w:rsid w:val="020D6B27"/>
    <w:rsid w:val="02141B30"/>
    <w:rsid w:val="02144B69"/>
    <w:rsid w:val="0218385F"/>
    <w:rsid w:val="02195DC8"/>
    <w:rsid w:val="021D6A0C"/>
    <w:rsid w:val="02263650"/>
    <w:rsid w:val="022C7125"/>
    <w:rsid w:val="022C7388"/>
    <w:rsid w:val="022D57B5"/>
    <w:rsid w:val="022F06BC"/>
    <w:rsid w:val="022F41A0"/>
    <w:rsid w:val="022F799C"/>
    <w:rsid w:val="02310CA6"/>
    <w:rsid w:val="02320EE7"/>
    <w:rsid w:val="02363789"/>
    <w:rsid w:val="02447E47"/>
    <w:rsid w:val="024D0EB8"/>
    <w:rsid w:val="024D4E58"/>
    <w:rsid w:val="02565E0C"/>
    <w:rsid w:val="025A6661"/>
    <w:rsid w:val="025E0D53"/>
    <w:rsid w:val="027076B1"/>
    <w:rsid w:val="02741642"/>
    <w:rsid w:val="02753118"/>
    <w:rsid w:val="027671B7"/>
    <w:rsid w:val="02787557"/>
    <w:rsid w:val="027D73B7"/>
    <w:rsid w:val="027F2E08"/>
    <w:rsid w:val="02852D61"/>
    <w:rsid w:val="02895990"/>
    <w:rsid w:val="028A1461"/>
    <w:rsid w:val="02930591"/>
    <w:rsid w:val="0294746C"/>
    <w:rsid w:val="02957C08"/>
    <w:rsid w:val="029F4D10"/>
    <w:rsid w:val="029F752E"/>
    <w:rsid w:val="02A45DAD"/>
    <w:rsid w:val="02A577BD"/>
    <w:rsid w:val="02A94131"/>
    <w:rsid w:val="02AA379C"/>
    <w:rsid w:val="02AC1863"/>
    <w:rsid w:val="02B3624D"/>
    <w:rsid w:val="02B82486"/>
    <w:rsid w:val="02B9523C"/>
    <w:rsid w:val="02BE50EB"/>
    <w:rsid w:val="02CA1202"/>
    <w:rsid w:val="02CA21A2"/>
    <w:rsid w:val="02CE7645"/>
    <w:rsid w:val="02D845AF"/>
    <w:rsid w:val="02E66EFA"/>
    <w:rsid w:val="02E93CC9"/>
    <w:rsid w:val="02EA08E7"/>
    <w:rsid w:val="02EC7EBF"/>
    <w:rsid w:val="02ED09AB"/>
    <w:rsid w:val="02ED0A63"/>
    <w:rsid w:val="02EF32B6"/>
    <w:rsid w:val="02F03C48"/>
    <w:rsid w:val="02F27CB2"/>
    <w:rsid w:val="02F354AB"/>
    <w:rsid w:val="02F63C84"/>
    <w:rsid w:val="03040713"/>
    <w:rsid w:val="030435F5"/>
    <w:rsid w:val="03052A88"/>
    <w:rsid w:val="0307087C"/>
    <w:rsid w:val="030850A9"/>
    <w:rsid w:val="030B262E"/>
    <w:rsid w:val="03101968"/>
    <w:rsid w:val="031244C4"/>
    <w:rsid w:val="03172D07"/>
    <w:rsid w:val="03197532"/>
    <w:rsid w:val="031E1A5F"/>
    <w:rsid w:val="03204B88"/>
    <w:rsid w:val="03214683"/>
    <w:rsid w:val="03215646"/>
    <w:rsid w:val="03274B92"/>
    <w:rsid w:val="03310EFF"/>
    <w:rsid w:val="033459A3"/>
    <w:rsid w:val="03356960"/>
    <w:rsid w:val="03387BD2"/>
    <w:rsid w:val="033926C9"/>
    <w:rsid w:val="03437944"/>
    <w:rsid w:val="03447B0F"/>
    <w:rsid w:val="034D6FEB"/>
    <w:rsid w:val="035075BE"/>
    <w:rsid w:val="03530908"/>
    <w:rsid w:val="035954C3"/>
    <w:rsid w:val="035B70EA"/>
    <w:rsid w:val="035C5ACF"/>
    <w:rsid w:val="035F097E"/>
    <w:rsid w:val="03626C75"/>
    <w:rsid w:val="036460C9"/>
    <w:rsid w:val="036A2D43"/>
    <w:rsid w:val="037601E1"/>
    <w:rsid w:val="037A5170"/>
    <w:rsid w:val="037E327B"/>
    <w:rsid w:val="037F4853"/>
    <w:rsid w:val="03801DF5"/>
    <w:rsid w:val="03802ECA"/>
    <w:rsid w:val="03825E12"/>
    <w:rsid w:val="039363D3"/>
    <w:rsid w:val="03941DB9"/>
    <w:rsid w:val="0396684D"/>
    <w:rsid w:val="039E4F05"/>
    <w:rsid w:val="03A42438"/>
    <w:rsid w:val="03AC41A8"/>
    <w:rsid w:val="03AD3DFA"/>
    <w:rsid w:val="03AF3155"/>
    <w:rsid w:val="03B74D7F"/>
    <w:rsid w:val="03B93997"/>
    <w:rsid w:val="03BA77E4"/>
    <w:rsid w:val="03C16B7A"/>
    <w:rsid w:val="03C40B7A"/>
    <w:rsid w:val="03C865E8"/>
    <w:rsid w:val="03C941B8"/>
    <w:rsid w:val="03D317F3"/>
    <w:rsid w:val="03E022EF"/>
    <w:rsid w:val="03E358A5"/>
    <w:rsid w:val="03E73749"/>
    <w:rsid w:val="03ED474B"/>
    <w:rsid w:val="03EE5CDA"/>
    <w:rsid w:val="03F34AAA"/>
    <w:rsid w:val="03F3543C"/>
    <w:rsid w:val="03FA1A26"/>
    <w:rsid w:val="03FA2D93"/>
    <w:rsid w:val="04006616"/>
    <w:rsid w:val="04012EDA"/>
    <w:rsid w:val="04061990"/>
    <w:rsid w:val="040F2295"/>
    <w:rsid w:val="041A0732"/>
    <w:rsid w:val="041C60F2"/>
    <w:rsid w:val="0426076B"/>
    <w:rsid w:val="0429050F"/>
    <w:rsid w:val="0429766C"/>
    <w:rsid w:val="04306D3B"/>
    <w:rsid w:val="04315F73"/>
    <w:rsid w:val="043455A8"/>
    <w:rsid w:val="04347644"/>
    <w:rsid w:val="04350A66"/>
    <w:rsid w:val="0436325F"/>
    <w:rsid w:val="04376009"/>
    <w:rsid w:val="043A4863"/>
    <w:rsid w:val="043D0039"/>
    <w:rsid w:val="043F36F5"/>
    <w:rsid w:val="04424204"/>
    <w:rsid w:val="04440CEC"/>
    <w:rsid w:val="044801EB"/>
    <w:rsid w:val="044A7148"/>
    <w:rsid w:val="044B1024"/>
    <w:rsid w:val="044D69FC"/>
    <w:rsid w:val="04552B93"/>
    <w:rsid w:val="045739C4"/>
    <w:rsid w:val="045801E9"/>
    <w:rsid w:val="04660147"/>
    <w:rsid w:val="04665AD8"/>
    <w:rsid w:val="047131EA"/>
    <w:rsid w:val="047B6B6A"/>
    <w:rsid w:val="047F7DF0"/>
    <w:rsid w:val="04814A21"/>
    <w:rsid w:val="04824852"/>
    <w:rsid w:val="04827F67"/>
    <w:rsid w:val="048913C3"/>
    <w:rsid w:val="048C1B28"/>
    <w:rsid w:val="048D4876"/>
    <w:rsid w:val="048F05CB"/>
    <w:rsid w:val="04940F06"/>
    <w:rsid w:val="049552CD"/>
    <w:rsid w:val="04960C07"/>
    <w:rsid w:val="04A10108"/>
    <w:rsid w:val="04A179C2"/>
    <w:rsid w:val="04A428E4"/>
    <w:rsid w:val="04AF587B"/>
    <w:rsid w:val="04C46F0A"/>
    <w:rsid w:val="04C60519"/>
    <w:rsid w:val="04CA1F79"/>
    <w:rsid w:val="04CC0159"/>
    <w:rsid w:val="04CD6A90"/>
    <w:rsid w:val="04CE6B1F"/>
    <w:rsid w:val="04D237F1"/>
    <w:rsid w:val="04D91CBF"/>
    <w:rsid w:val="04DB6C95"/>
    <w:rsid w:val="04DD401F"/>
    <w:rsid w:val="04DF2FE5"/>
    <w:rsid w:val="04E46777"/>
    <w:rsid w:val="04EC4A16"/>
    <w:rsid w:val="04ED6AB8"/>
    <w:rsid w:val="04EF07E8"/>
    <w:rsid w:val="04F36E86"/>
    <w:rsid w:val="04FB316B"/>
    <w:rsid w:val="04FC43CF"/>
    <w:rsid w:val="04FD1ED9"/>
    <w:rsid w:val="04FF2396"/>
    <w:rsid w:val="05043008"/>
    <w:rsid w:val="050B69DB"/>
    <w:rsid w:val="051478A1"/>
    <w:rsid w:val="051565BB"/>
    <w:rsid w:val="0516265F"/>
    <w:rsid w:val="051737BA"/>
    <w:rsid w:val="051F2FCA"/>
    <w:rsid w:val="05203206"/>
    <w:rsid w:val="05217F52"/>
    <w:rsid w:val="052977E1"/>
    <w:rsid w:val="052D27A6"/>
    <w:rsid w:val="05306B8E"/>
    <w:rsid w:val="053277FD"/>
    <w:rsid w:val="053530FF"/>
    <w:rsid w:val="05371DDC"/>
    <w:rsid w:val="05395B18"/>
    <w:rsid w:val="053D093D"/>
    <w:rsid w:val="053E3BC8"/>
    <w:rsid w:val="0543429F"/>
    <w:rsid w:val="054E6C9B"/>
    <w:rsid w:val="054F7DC1"/>
    <w:rsid w:val="05513118"/>
    <w:rsid w:val="05530456"/>
    <w:rsid w:val="055528C7"/>
    <w:rsid w:val="055F582B"/>
    <w:rsid w:val="05630881"/>
    <w:rsid w:val="0564741D"/>
    <w:rsid w:val="056E328F"/>
    <w:rsid w:val="057633A7"/>
    <w:rsid w:val="05774807"/>
    <w:rsid w:val="05776891"/>
    <w:rsid w:val="057C2020"/>
    <w:rsid w:val="057E2BDB"/>
    <w:rsid w:val="057F63AB"/>
    <w:rsid w:val="05830E03"/>
    <w:rsid w:val="05871200"/>
    <w:rsid w:val="05887135"/>
    <w:rsid w:val="058D6A68"/>
    <w:rsid w:val="058F2DB8"/>
    <w:rsid w:val="05977D06"/>
    <w:rsid w:val="059E0815"/>
    <w:rsid w:val="05A430F5"/>
    <w:rsid w:val="05A46326"/>
    <w:rsid w:val="05A6327E"/>
    <w:rsid w:val="05AA342D"/>
    <w:rsid w:val="05AB0719"/>
    <w:rsid w:val="05AF1B90"/>
    <w:rsid w:val="05AF44BD"/>
    <w:rsid w:val="05B03561"/>
    <w:rsid w:val="05B1376A"/>
    <w:rsid w:val="05B233EF"/>
    <w:rsid w:val="05B32246"/>
    <w:rsid w:val="05B721C4"/>
    <w:rsid w:val="05BD2C3A"/>
    <w:rsid w:val="05D07EA4"/>
    <w:rsid w:val="05D10445"/>
    <w:rsid w:val="05DC7CC7"/>
    <w:rsid w:val="05E05740"/>
    <w:rsid w:val="05E12EF6"/>
    <w:rsid w:val="05E22298"/>
    <w:rsid w:val="05E541EC"/>
    <w:rsid w:val="05E63188"/>
    <w:rsid w:val="05E63630"/>
    <w:rsid w:val="05F03686"/>
    <w:rsid w:val="05F11E28"/>
    <w:rsid w:val="05F50564"/>
    <w:rsid w:val="05F5156E"/>
    <w:rsid w:val="05F97FAE"/>
    <w:rsid w:val="05FC7310"/>
    <w:rsid w:val="060A5A04"/>
    <w:rsid w:val="060C2637"/>
    <w:rsid w:val="060C6E8F"/>
    <w:rsid w:val="060E27CA"/>
    <w:rsid w:val="06196D3B"/>
    <w:rsid w:val="061A5870"/>
    <w:rsid w:val="06211203"/>
    <w:rsid w:val="0634572E"/>
    <w:rsid w:val="06375CD3"/>
    <w:rsid w:val="063A5B59"/>
    <w:rsid w:val="063D6D17"/>
    <w:rsid w:val="063E2DCB"/>
    <w:rsid w:val="06435598"/>
    <w:rsid w:val="06460D80"/>
    <w:rsid w:val="064D5BC2"/>
    <w:rsid w:val="06516C18"/>
    <w:rsid w:val="065345B6"/>
    <w:rsid w:val="065514D4"/>
    <w:rsid w:val="065C6E3B"/>
    <w:rsid w:val="0667277C"/>
    <w:rsid w:val="06682F55"/>
    <w:rsid w:val="066A3AD3"/>
    <w:rsid w:val="066A3FCA"/>
    <w:rsid w:val="066E028D"/>
    <w:rsid w:val="066E272E"/>
    <w:rsid w:val="066F5041"/>
    <w:rsid w:val="067770B9"/>
    <w:rsid w:val="067C35F4"/>
    <w:rsid w:val="067F4340"/>
    <w:rsid w:val="06865D74"/>
    <w:rsid w:val="06884848"/>
    <w:rsid w:val="068B4531"/>
    <w:rsid w:val="069D5E5C"/>
    <w:rsid w:val="069E64D5"/>
    <w:rsid w:val="06A73D77"/>
    <w:rsid w:val="06AB5A1C"/>
    <w:rsid w:val="06BA38D5"/>
    <w:rsid w:val="06CF4E7F"/>
    <w:rsid w:val="06D842FE"/>
    <w:rsid w:val="06D96DB9"/>
    <w:rsid w:val="06E2334C"/>
    <w:rsid w:val="06EB7A77"/>
    <w:rsid w:val="06FC3A43"/>
    <w:rsid w:val="06FE0D3A"/>
    <w:rsid w:val="06FF697E"/>
    <w:rsid w:val="070209AB"/>
    <w:rsid w:val="0702103F"/>
    <w:rsid w:val="070379FD"/>
    <w:rsid w:val="0705277D"/>
    <w:rsid w:val="070C4DFE"/>
    <w:rsid w:val="070D3CBB"/>
    <w:rsid w:val="070F539F"/>
    <w:rsid w:val="0714573B"/>
    <w:rsid w:val="071F2D43"/>
    <w:rsid w:val="07247399"/>
    <w:rsid w:val="072A174E"/>
    <w:rsid w:val="07302921"/>
    <w:rsid w:val="07331D52"/>
    <w:rsid w:val="07332A42"/>
    <w:rsid w:val="07335CE2"/>
    <w:rsid w:val="07384B87"/>
    <w:rsid w:val="074556F2"/>
    <w:rsid w:val="074779B1"/>
    <w:rsid w:val="07496A36"/>
    <w:rsid w:val="07496F1B"/>
    <w:rsid w:val="074A212C"/>
    <w:rsid w:val="074B335F"/>
    <w:rsid w:val="074C2D98"/>
    <w:rsid w:val="07516748"/>
    <w:rsid w:val="07544F50"/>
    <w:rsid w:val="075C52C3"/>
    <w:rsid w:val="075D77A0"/>
    <w:rsid w:val="07621DC1"/>
    <w:rsid w:val="0768193C"/>
    <w:rsid w:val="076B760D"/>
    <w:rsid w:val="076C6D14"/>
    <w:rsid w:val="0771142F"/>
    <w:rsid w:val="0774361A"/>
    <w:rsid w:val="077B30CD"/>
    <w:rsid w:val="077D58B3"/>
    <w:rsid w:val="078200CF"/>
    <w:rsid w:val="0782265A"/>
    <w:rsid w:val="078E749B"/>
    <w:rsid w:val="07902420"/>
    <w:rsid w:val="079246CF"/>
    <w:rsid w:val="07977A2C"/>
    <w:rsid w:val="0799012C"/>
    <w:rsid w:val="07992258"/>
    <w:rsid w:val="079A1A17"/>
    <w:rsid w:val="07A47E7E"/>
    <w:rsid w:val="07A557BA"/>
    <w:rsid w:val="07B03011"/>
    <w:rsid w:val="07B85234"/>
    <w:rsid w:val="07BA18FD"/>
    <w:rsid w:val="07BD59AD"/>
    <w:rsid w:val="07C11D3C"/>
    <w:rsid w:val="07C274BB"/>
    <w:rsid w:val="07C3275E"/>
    <w:rsid w:val="07C72AD2"/>
    <w:rsid w:val="07C82180"/>
    <w:rsid w:val="07CE06A5"/>
    <w:rsid w:val="07CE466B"/>
    <w:rsid w:val="07D41EEF"/>
    <w:rsid w:val="07D92CDE"/>
    <w:rsid w:val="07DD7063"/>
    <w:rsid w:val="07E622FD"/>
    <w:rsid w:val="07E834C6"/>
    <w:rsid w:val="07E90809"/>
    <w:rsid w:val="07EC52E1"/>
    <w:rsid w:val="07F06358"/>
    <w:rsid w:val="07FC7B82"/>
    <w:rsid w:val="07FF37D6"/>
    <w:rsid w:val="08096297"/>
    <w:rsid w:val="080D6A45"/>
    <w:rsid w:val="0814064D"/>
    <w:rsid w:val="081504A2"/>
    <w:rsid w:val="08223906"/>
    <w:rsid w:val="0829598C"/>
    <w:rsid w:val="082B1BAC"/>
    <w:rsid w:val="082C4D64"/>
    <w:rsid w:val="082D0294"/>
    <w:rsid w:val="082E52D0"/>
    <w:rsid w:val="0832177C"/>
    <w:rsid w:val="08385876"/>
    <w:rsid w:val="083974EF"/>
    <w:rsid w:val="083B2830"/>
    <w:rsid w:val="083C644E"/>
    <w:rsid w:val="083D16F2"/>
    <w:rsid w:val="083E0466"/>
    <w:rsid w:val="08403AA6"/>
    <w:rsid w:val="08411B48"/>
    <w:rsid w:val="08432DA0"/>
    <w:rsid w:val="08483CC1"/>
    <w:rsid w:val="084902ED"/>
    <w:rsid w:val="084C7708"/>
    <w:rsid w:val="08502CCB"/>
    <w:rsid w:val="086175A1"/>
    <w:rsid w:val="086E35DB"/>
    <w:rsid w:val="086E651B"/>
    <w:rsid w:val="08712A59"/>
    <w:rsid w:val="087303E7"/>
    <w:rsid w:val="087530DB"/>
    <w:rsid w:val="08794EBD"/>
    <w:rsid w:val="087D2473"/>
    <w:rsid w:val="087E1923"/>
    <w:rsid w:val="087F4A22"/>
    <w:rsid w:val="088254A6"/>
    <w:rsid w:val="08830ABA"/>
    <w:rsid w:val="088D721A"/>
    <w:rsid w:val="088E3714"/>
    <w:rsid w:val="089620FC"/>
    <w:rsid w:val="08967C0E"/>
    <w:rsid w:val="089A0D53"/>
    <w:rsid w:val="089A3E51"/>
    <w:rsid w:val="089B06DC"/>
    <w:rsid w:val="08A23AE2"/>
    <w:rsid w:val="08AA26B6"/>
    <w:rsid w:val="08AB7F6A"/>
    <w:rsid w:val="08AD4010"/>
    <w:rsid w:val="08B14151"/>
    <w:rsid w:val="08C06D92"/>
    <w:rsid w:val="08C41706"/>
    <w:rsid w:val="08C74E78"/>
    <w:rsid w:val="08C8047E"/>
    <w:rsid w:val="08E10710"/>
    <w:rsid w:val="08E20AC0"/>
    <w:rsid w:val="08E40BF9"/>
    <w:rsid w:val="08EA4D80"/>
    <w:rsid w:val="08F67496"/>
    <w:rsid w:val="08F81921"/>
    <w:rsid w:val="09030C22"/>
    <w:rsid w:val="09034452"/>
    <w:rsid w:val="09045D3B"/>
    <w:rsid w:val="09047462"/>
    <w:rsid w:val="090D3820"/>
    <w:rsid w:val="090E12B3"/>
    <w:rsid w:val="09142A79"/>
    <w:rsid w:val="09167A9F"/>
    <w:rsid w:val="09182543"/>
    <w:rsid w:val="09194099"/>
    <w:rsid w:val="0919436C"/>
    <w:rsid w:val="091D2D84"/>
    <w:rsid w:val="091F08EF"/>
    <w:rsid w:val="09247644"/>
    <w:rsid w:val="092A218D"/>
    <w:rsid w:val="092D7C5B"/>
    <w:rsid w:val="09333957"/>
    <w:rsid w:val="0936663C"/>
    <w:rsid w:val="09381F82"/>
    <w:rsid w:val="09414B81"/>
    <w:rsid w:val="094961D2"/>
    <w:rsid w:val="094D0571"/>
    <w:rsid w:val="095329EC"/>
    <w:rsid w:val="095413A8"/>
    <w:rsid w:val="095B7CA8"/>
    <w:rsid w:val="096023FD"/>
    <w:rsid w:val="096370F0"/>
    <w:rsid w:val="09653156"/>
    <w:rsid w:val="096B2A2D"/>
    <w:rsid w:val="096B7393"/>
    <w:rsid w:val="096D6DFD"/>
    <w:rsid w:val="096E0EBB"/>
    <w:rsid w:val="09735BB0"/>
    <w:rsid w:val="097A0A5A"/>
    <w:rsid w:val="097B604C"/>
    <w:rsid w:val="097C1BF1"/>
    <w:rsid w:val="097C3095"/>
    <w:rsid w:val="097D7326"/>
    <w:rsid w:val="09804840"/>
    <w:rsid w:val="09863C4F"/>
    <w:rsid w:val="09866209"/>
    <w:rsid w:val="09871259"/>
    <w:rsid w:val="098A44FF"/>
    <w:rsid w:val="098A6AB2"/>
    <w:rsid w:val="09906E56"/>
    <w:rsid w:val="099B39DC"/>
    <w:rsid w:val="099D12DD"/>
    <w:rsid w:val="099D28F8"/>
    <w:rsid w:val="099D4AE9"/>
    <w:rsid w:val="099F5BA7"/>
    <w:rsid w:val="09AD1173"/>
    <w:rsid w:val="09B340F4"/>
    <w:rsid w:val="09B80B11"/>
    <w:rsid w:val="09B90E6A"/>
    <w:rsid w:val="09B91061"/>
    <w:rsid w:val="09BB2FFC"/>
    <w:rsid w:val="09BB5864"/>
    <w:rsid w:val="09C0448D"/>
    <w:rsid w:val="09C43D20"/>
    <w:rsid w:val="09C456B8"/>
    <w:rsid w:val="09C64824"/>
    <w:rsid w:val="09D114B4"/>
    <w:rsid w:val="09D61D71"/>
    <w:rsid w:val="09DB0982"/>
    <w:rsid w:val="09EA2EE8"/>
    <w:rsid w:val="09EB0EAE"/>
    <w:rsid w:val="09ED24A5"/>
    <w:rsid w:val="09EF239D"/>
    <w:rsid w:val="09F279AE"/>
    <w:rsid w:val="0A0309DA"/>
    <w:rsid w:val="0A03354B"/>
    <w:rsid w:val="0A0D75AC"/>
    <w:rsid w:val="0A107A10"/>
    <w:rsid w:val="0A1B1F44"/>
    <w:rsid w:val="0A1C37E6"/>
    <w:rsid w:val="0A1C78B7"/>
    <w:rsid w:val="0A1F573C"/>
    <w:rsid w:val="0A216BDA"/>
    <w:rsid w:val="0A230B43"/>
    <w:rsid w:val="0A2331AD"/>
    <w:rsid w:val="0A2C3F60"/>
    <w:rsid w:val="0A2F18F2"/>
    <w:rsid w:val="0A314E5F"/>
    <w:rsid w:val="0A317F94"/>
    <w:rsid w:val="0A324632"/>
    <w:rsid w:val="0A3639F5"/>
    <w:rsid w:val="0A3D3589"/>
    <w:rsid w:val="0A403A81"/>
    <w:rsid w:val="0A42042D"/>
    <w:rsid w:val="0A451E6E"/>
    <w:rsid w:val="0A4B40D4"/>
    <w:rsid w:val="0A4F28F8"/>
    <w:rsid w:val="0A4F4BBD"/>
    <w:rsid w:val="0A503A28"/>
    <w:rsid w:val="0A55743C"/>
    <w:rsid w:val="0A585A51"/>
    <w:rsid w:val="0A586E8B"/>
    <w:rsid w:val="0A620178"/>
    <w:rsid w:val="0A654876"/>
    <w:rsid w:val="0A6B0456"/>
    <w:rsid w:val="0A700511"/>
    <w:rsid w:val="0A700769"/>
    <w:rsid w:val="0A7346C4"/>
    <w:rsid w:val="0A787719"/>
    <w:rsid w:val="0A89403D"/>
    <w:rsid w:val="0A8C110F"/>
    <w:rsid w:val="0A8F6F73"/>
    <w:rsid w:val="0A910C30"/>
    <w:rsid w:val="0AAA4728"/>
    <w:rsid w:val="0AAD3412"/>
    <w:rsid w:val="0AAF351C"/>
    <w:rsid w:val="0AAF3978"/>
    <w:rsid w:val="0AB3535D"/>
    <w:rsid w:val="0AB712AA"/>
    <w:rsid w:val="0AC1430E"/>
    <w:rsid w:val="0AC571E6"/>
    <w:rsid w:val="0ACA0CCD"/>
    <w:rsid w:val="0ACD5624"/>
    <w:rsid w:val="0ACE344F"/>
    <w:rsid w:val="0ACE70FE"/>
    <w:rsid w:val="0AD20849"/>
    <w:rsid w:val="0AD460EF"/>
    <w:rsid w:val="0ADA4204"/>
    <w:rsid w:val="0AE24BEE"/>
    <w:rsid w:val="0AEA0415"/>
    <w:rsid w:val="0AEA3806"/>
    <w:rsid w:val="0AEA5815"/>
    <w:rsid w:val="0AEF4B58"/>
    <w:rsid w:val="0AFC6A8E"/>
    <w:rsid w:val="0AFD316C"/>
    <w:rsid w:val="0AFF47AC"/>
    <w:rsid w:val="0B0026BD"/>
    <w:rsid w:val="0B023540"/>
    <w:rsid w:val="0B051973"/>
    <w:rsid w:val="0B052F63"/>
    <w:rsid w:val="0B135E43"/>
    <w:rsid w:val="0B1B39FE"/>
    <w:rsid w:val="0B1E6553"/>
    <w:rsid w:val="0B20286B"/>
    <w:rsid w:val="0B2859A0"/>
    <w:rsid w:val="0B297BF2"/>
    <w:rsid w:val="0B2A1FA1"/>
    <w:rsid w:val="0B353911"/>
    <w:rsid w:val="0B37604D"/>
    <w:rsid w:val="0B3E2290"/>
    <w:rsid w:val="0B434D01"/>
    <w:rsid w:val="0B471AAB"/>
    <w:rsid w:val="0B4E6A8A"/>
    <w:rsid w:val="0B512E03"/>
    <w:rsid w:val="0B547B3A"/>
    <w:rsid w:val="0B56521E"/>
    <w:rsid w:val="0B597CF9"/>
    <w:rsid w:val="0B5A3C7D"/>
    <w:rsid w:val="0B5A4DBD"/>
    <w:rsid w:val="0B5C4974"/>
    <w:rsid w:val="0B5D2EEB"/>
    <w:rsid w:val="0B5F1E8C"/>
    <w:rsid w:val="0B610C7D"/>
    <w:rsid w:val="0B6426F1"/>
    <w:rsid w:val="0B6621C5"/>
    <w:rsid w:val="0B6F35DE"/>
    <w:rsid w:val="0B763E47"/>
    <w:rsid w:val="0B7D4602"/>
    <w:rsid w:val="0B85368C"/>
    <w:rsid w:val="0B892C64"/>
    <w:rsid w:val="0B896808"/>
    <w:rsid w:val="0B9040D3"/>
    <w:rsid w:val="0B940148"/>
    <w:rsid w:val="0B9F035F"/>
    <w:rsid w:val="0BA87E5E"/>
    <w:rsid w:val="0BAA479D"/>
    <w:rsid w:val="0BAB1CBF"/>
    <w:rsid w:val="0BAE4ED5"/>
    <w:rsid w:val="0BB12652"/>
    <w:rsid w:val="0BB70122"/>
    <w:rsid w:val="0BBE7A60"/>
    <w:rsid w:val="0BC61946"/>
    <w:rsid w:val="0BC670C8"/>
    <w:rsid w:val="0BC82F53"/>
    <w:rsid w:val="0BC97022"/>
    <w:rsid w:val="0BCB281B"/>
    <w:rsid w:val="0BCB5BD2"/>
    <w:rsid w:val="0BCC56CF"/>
    <w:rsid w:val="0BCE6528"/>
    <w:rsid w:val="0BD10FFD"/>
    <w:rsid w:val="0BD84F91"/>
    <w:rsid w:val="0BE24467"/>
    <w:rsid w:val="0BEC54ED"/>
    <w:rsid w:val="0BF05649"/>
    <w:rsid w:val="0BF316D0"/>
    <w:rsid w:val="0BF9740C"/>
    <w:rsid w:val="0BFB2E84"/>
    <w:rsid w:val="0BFE21C3"/>
    <w:rsid w:val="0C017976"/>
    <w:rsid w:val="0C08237E"/>
    <w:rsid w:val="0C091A9A"/>
    <w:rsid w:val="0C0B0844"/>
    <w:rsid w:val="0C0B3FF2"/>
    <w:rsid w:val="0C0C090C"/>
    <w:rsid w:val="0C19576F"/>
    <w:rsid w:val="0C19615B"/>
    <w:rsid w:val="0C1F4523"/>
    <w:rsid w:val="0C200BDE"/>
    <w:rsid w:val="0C2202C7"/>
    <w:rsid w:val="0C234A99"/>
    <w:rsid w:val="0C2A5723"/>
    <w:rsid w:val="0C2E0724"/>
    <w:rsid w:val="0C327057"/>
    <w:rsid w:val="0C343939"/>
    <w:rsid w:val="0C394F8D"/>
    <w:rsid w:val="0C3E0AC4"/>
    <w:rsid w:val="0C425C10"/>
    <w:rsid w:val="0C426FDE"/>
    <w:rsid w:val="0C440D91"/>
    <w:rsid w:val="0C44712A"/>
    <w:rsid w:val="0C4F7219"/>
    <w:rsid w:val="0C50084A"/>
    <w:rsid w:val="0C501EC7"/>
    <w:rsid w:val="0C5222C5"/>
    <w:rsid w:val="0C536888"/>
    <w:rsid w:val="0C567E44"/>
    <w:rsid w:val="0C5D0308"/>
    <w:rsid w:val="0C647009"/>
    <w:rsid w:val="0C68141B"/>
    <w:rsid w:val="0C681B4F"/>
    <w:rsid w:val="0C6F6E4E"/>
    <w:rsid w:val="0C7042BC"/>
    <w:rsid w:val="0C765659"/>
    <w:rsid w:val="0C784F12"/>
    <w:rsid w:val="0C7F15D2"/>
    <w:rsid w:val="0C813A11"/>
    <w:rsid w:val="0C817E6C"/>
    <w:rsid w:val="0C8268CF"/>
    <w:rsid w:val="0C855978"/>
    <w:rsid w:val="0C8F4BB6"/>
    <w:rsid w:val="0C9060D6"/>
    <w:rsid w:val="0C930AAD"/>
    <w:rsid w:val="0C931B55"/>
    <w:rsid w:val="0C9C6963"/>
    <w:rsid w:val="0C9E0B92"/>
    <w:rsid w:val="0CA066BF"/>
    <w:rsid w:val="0CA95E98"/>
    <w:rsid w:val="0CAB0753"/>
    <w:rsid w:val="0CAB45AD"/>
    <w:rsid w:val="0CAE73A8"/>
    <w:rsid w:val="0CB06219"/>
    <w:rsid w:val="0CB42F03"/>
    <w:rsid w:val="0CB512A1"/>
    <w:rsid w:val="0CB63633"/>
    <w:rsid w:val="0CBD27B3"/>
    <w:rsid w:val="0CBF0FE3"/>
    <w:rsid w:val="0CC06BB0"/>
    <w:rsid w:val="0CC63156"/>
    <w:rsid w:val="0CD112BB"/>
    <w:rsid w:val="0CD578B7"/>
    <w:rsid w:val="0CD64658"/>
    <w:rsid w:val="0CD65F00"/>
    <w:rsid w:val="0CDB40A5"/>
    <w:rsid w:val="0CDD7F1A"/>
    <w:rsid w:val="0CDF254C"/>
    <w:rsid w:val="0CDF7C5A"/>
    <w:rsid w:val="0CE34B13"/>
    <w:rsid w:val="0CE442C2"/>
    <w:rsid w:val="0CE97C2F"/>
    <w:rsid w:val="0CF20055"/>
    <w:rsid w:val="0CF450FA"/>
    <w:rsid w:val="0CF55DEF"/>
    <w:rsid w:val="0CFA1D74"/>
    <w:rsid w:val="0CFC2120"/>
    <w:rsid w:val="0CFD6EBE"/>
    <w:rsid w:val="0D016AEF"/>
    <w:rsid w:val="0D0900FC"/>
    <w:rsid w:val="0D107D75"/>
    <w:rsid w:val="0D137BF8"/>
    <w:rsid w:val="0D142C38"/>
    <w:rsid w:val="0D147B84"/>
    <w:rsid w:val="0D160020"/>
    <w:rsid w:val="0D176100"/>
    <w:rsid w:val="0D1D3128"/>
    <w:rsid w:val="0D2A7092"/>
    <w:rsid w:val="0D33080F"/>
    <w:rsid w:val="0D380800"/>
    <w:rsid w:val="0D384B0F"/>
    <w:rsid w:val="0D3922B2"/>
    <w:rsid w:val="0D3D6678"/>
    <w:rsid w:val="0D3E428F"/>
    <w:rsid w:val="0D406D50"/>
    <w:rsid w:val="0D4174F1"/>
    <w:rsid w:val="0D42545E"/>
    <w:rsid w:val="0D47260E"/>
    <w:rsid w:val="0D481188"/>
    <w:rsid w:val="0D4B4C96"/>
    <w:rsid w:val="0D5909E2"/>
    <w:rsid w:val="0D5D4F3C"/>
    <w:rsid w:val="0D627207"/>
    <w:rsid w:val="0D643278"/>
    <w:rsid w:val="0D684694"/>
    <w:rsid w:val="0D6E7EF3"/>
    <w:rsid w:val="0D6F4E9B"/>
    <w:rsid w:val="0D73346D"/>
    <w:rsid w:val="0D740F35"/>
    <w:rsid w:val="0D7A42F0"/>
    <w:rsid w:val="0D7F0C8E"/>
    <w:rsid w:val="0D846561"/>
    <w:rsid w:val="0D873BEE"/>
    <w:rsid w:val="0D8B32CB"/>
    <w:rsid w:val="0D8F2171"/>
    <w:rsid w:val="0D955019"/>
    <w:rsid w:val="0D9E16F4"/>
    <w:rsid w:val="0DA0321B"/>
    <w:rsid w:val="0DA067CE"/>
    <w:rsid w:val="0DA1566B"/>
    <w:rsid w:val="0DAB0741"/>
    <w:rsid w:val="0DAB3ECE"/>
    <w:rsid w:val="0DBB40C9"/>
    <w:rsid w:val="0DBC7709"/>
    <w:rsid w:val="0DBD79E2"/>
    <w:rsid w:val="0DBF4A28"/>
    <w:rsid w:val="0DC33EC2"/>
    <w:rsid w:val="0DC42DEE"/>
    <w:rsid w:val="0DCC13AE"/>
    <w:rsid w:val="0DD036E8"/>
    <w:rsid w:val="0DD07CFA"/>
    <w:rsid w:val="0DD63783"/>
    <w:rsid w:val="0DDA3EAD"/>
    <w:rsid w:val="0DDA46A1"/>
    <w:rsid w:val="0DE30807"/>
    <w:rsid w:val="0DE751A2"/>
    <w:rsid w:val="0DE854B2"/>
    <w:rsid w:val="0DF63957"/>
    <w:rsid w:val="0DF86F29"/>
    <w:rsid w:val="0E083A27"/>
    <w:rsid w:val="0E0A2F70"/>
    <w:rsid w:val="0E0D4B14"/>
    <w:rsid w:val="0E1142B9"/>
    <w:rsid w:val="0E130FF7"/>
    <w:rsid w:val="0E1356E8"/>
    <w:rsid w:val="0E1564DE"/>
    <w:rsid w:val="0E160690"/>
    <w:rsid w:val="0E18769E"/>
    <w:rsid w:val="0E2321E7"/>
    <w:rsid w:val="0E267E1F"/>
    <w:rsid w:val="0E2A02BB"/>
    <w:rsid w:val="0E311714"/>
    <w:rsid w:val="0E394CEA"/>
    <w:rsid w:val="0E3C0300"/>
    <w:rsid w:val="0E3E39AA"/>
    <w:rsid w:val="0E450AD4"/>
    <w:rsid w:val="0E53005E"/>
    <w:rsid w:val="0E5B3462"/>
    <w:rsid w:val="0E5C1362"/>
    <w:rsid w:val="0E656616"/>
    <w:rsid w:val="0E672939"/>
    <w:rsid w:val="0E676CD5"/>
    <w:rsid w:val="0E713068"/>
    <w:rsid w:val="0E733E62"/>
    <w:rsid w:val="0E773FAF"/>
    <w:rsid w:val="0E793703"/>
    <w:rsid w:val="0E793BDC"/>
    <w:rsid w:val="0E8016AD"/>
    <w:rsid w:val="0E842EA7"/>
    <w:rsid w:val="0E8800E2"/>
    <w:rsid w:val="0E9416B5"/>
    <w:rsid w:val="0E943BFA"/>
    <w:rsid w:val="0E9606B1"/>
    <w:rsid w:val="0E971D6C"/>
    <w:rsid w:val="0E97261D"/>
    <w:rsid w:val="0E9B3E44"/>
    <w:rsid w:val="0E9F0C66"/>
    <w:rsid w:val="0EA536AC"/>
    <w:rsid w:val="0EA92D14"/>
    <w:rsid w:val="0EAB4170"/>
    <w:rsid w:val="0EAC3708"/>
    <w:rsid w:val="0EAF4958"/>
    <w:rsid w:val="0EBD58ED"/>
    <w:rsid w:val="0EBF56DA"/>
    <w:rsid w:val="0EC05BB7"/>
    <w:rsid w:val="0EC30BA2"/>
    <w:rsid w:val="0EC50E80"/>
    <w:rsid w:val="0ECC05BF"/>
    <w:rsid w:val="0ECC7C43"/>
    <w:rsid w:val="0ED14BFB"/>
    <w:rsid w:val="0ED817B0"/>
    <w:rsid w:val="0EE1562F"/>
    <w:rsid w:val="0EEC3F71"/>
    <w:rsid w:val="0EF0322C"/>
    <w:rsid w:val="0EF13DE6"/>
    <w:rsid w:val="0EF36B45"/>
    <w:rsid w:val="0EF46ECA"/>
    <w:rsid w:val="0EFA1526"/>
    <w:rsid w:val="0EFA1BAB"/>
    <w:rsid w:val="0EFF6AAD"/>
    <w:rsid w:val="0F0374A0"/>
    <w:rsid w:val="0F0601F2"/>
    <w:rsid w:val="0F095B48"/>
    <w:rsid w:val="0F0A19BE"/>
    <w:rsid w:val="0F122CD2"/>
    <w:rsid w:val="0F125DF2"/>
    <w:rsid w:val="0F12670B"/>
    <w:rsid w:val="0F1551DC"/>
    <w:rsid w:val="0F1B2715"/>
    <w:rsid w:val="0F1B76C7"/>
    <w:rsid w:val="0F1E590A"/>
    <w:rsid w:val="0F2A7C2D"/>
    <w:rsid w:val="0F3412A4"/>
    <w:rsid w:val="0F3D027B"/>
    <w:rsid w:val="0F3D4C2A"/>
    <w:rsid w:val="0F3E3E91"/>
    <w:rsid w:val="0F423526"/>
    <w:rsid w:val="0F431AFF"/>
    <w:rsid w:val="0F434F35"/>
    <w:rsid w:val="0F445969"/>
    <w:rsid w:val="0F463D3D"/>
    <w:rsid w:val="0F486D3D"/>
    <w:rsid w:val="0F4A0879"/>
    <w:rsid w:val="0F4A6F0A"/>
    <w:rsid w:val="0F4B6C7B"/>
    <w:rsid w:val="0F501EB2"/>
    <w:rsid w:val="0F55665A"/>
    <w:rsid w:val="0F620200"/>
    <w:rsid w:val="0F63172B"/>
    <w:rsid w:val="0F657C91"/>
    <w:rsid w:val="0F682CB1"/>
    <w:rsid w:val="0F711B7B"/>
    <w:rsid w:val="0F752871"/>
    <w:rsid w:val="0F7D1050"/>
    <w:rsid w:val="0F7E15BD"/>
    <w:rsid w:val="0F7E492D"/>
    <w:rsid w:val="0F845ACC"/>
    <w:rsid w:val="0F882362"/>
    <w:rsid w:val="0F8A7C4B"/>
    <w:rsid w:val="0F8D3B47"/>
    <w:rsid w:val="0F8F65C8"/>
    <w:rsid w:val="0F953A59"/>
    <w:rsid w:val="0FA04443"/>
    <w:rsid w:val="0FA26F77"/>
    <w:rsid w:val="0FA622DC"/>
    <w:rsid w:val="0FA845AA"/>
    <w:rsid w:val="0FAA5395"/>
    <w:rsid w:val="0FAC260B"/>
    <w:rsid w:val="0FBA766B"/>
    <w:rsid w:val="0FBD247A"/>
    <w:rsid w:val="0FC15CF7"/>
    <w:rsid w:val="0FC76CD2"/>
    <w:rsid w:val="0FCA0A84"/>
    <w:rsid w:val="0FD24A3A"/>
    <w:rsid w:val="0FD71705"/>
    <w:rsid w:val="0FDB1111"/>
    <w:rsid w:val="0FDF2A5A"/>
    <w:rsid w:val="0FEA0036"/>
    <w:rsid w:val="0FEB43BE"/>
    <w:rsid w:val="0FED4134"/>
    <w:rsid w:val="0FF217AA"/>
    <w:rsid w:val="0FF25A83"/>
    <w:rsid w:val="0FF32147"/>
    <w:rsid w:val="0FFA2792"/>
    <w:rsid w:val="0FFB1D94"/>
    <w:rsid w:val="100564E0"/>
    <w:rsid w:val="101A297A"/>
    <w:rsid w:val="101A53E5"/>
    <w:rsid w:val="101D4CAC"/>
    <w:rsid w:val="101E7605"/>
    <w:rsid w:val="10204CCE"/>
    <w:rsid w:val="10235ADA"/>
    <w:rsid w:val="10244A73"/>
    <w:rsid w:val="102724C5"/>
    <w:rsid w:val="102A607C"/>
    <w:rsid w:val="10303271"/>
    <w:rsid w:val="10307150"/>
    <w:rsid w:val="103D2565"/>
    <w:rsid w:val="103E0ABC"/>
    <w:rsid w:val="104102A0"/>
    <w:rsid w:val="10444D3C"/>
    <w:rsid w:val="104B519D"/>
    <w:rsid w:val="104C0573"/>
    <w:rsid w:val="10536BC7"/>
    <w:rsid w:val="1058311B"/>
    <w:rsid w:val="105B0DCB"/>
    <w:rsid w:val="106B21EF"/>
    <w:rsid w:val="106E2B8C"/>
    <w:rsid w:val="10750D22"/>
    <w:rsid w:val="1075149E"/>
    <w:rsid w:val="107F2DA0"/>
    <w:rsid w:val="108015CE"/>
    <w:rsid w:val="10836800"/>
    <w:rsid w:val="10836D12"/>
    <w:rsid w:val="10876C9A"/>
    <w:rsid w:val="108D4E7A"/>
    <w:rsid w:val="108E0FAB"/>
    <w:rsid w:val="108F3DA0"/>
    <w:rsid w:val="109621D2"/>
    <w:rsid w:val="109D460D"/>
    <w:rsid w:val="10A02352"/>
    <w:rsid w:val="10A50C93"/>
    <w:rsid w:val="10A63E90"/>
    <w:rsid w:val="10B04CF7"/>
    <w:rsid w:val="10B26DF1"/>
    <w:rsid w:val="10B3447D"/>
    <w:rsid w:val="10B50C95"/>
    <w:rsid w:val="10B67AAA"/>
    <w:rsid w:val="10BD678E"/>
    <w:rsid w:val="10C17A7F"/>
    <w:rsid w:val="10C278BD"/>
    <w:rsid w:val="10CB0871"/>
    <w:rsid w:val="10CE3B4E"/>
    <w:rsid w:val="10CE6B74"/>
    <w:rsid w:val="10D04571"/>
    <w:rsid w:val="10D8314B"/>
    <w:rsid w:val="10E82C18"/>
    <w:rsid w:val="10EB208C"/>
    <w:rsid w:val="10EC4D85"/>
    <w:rsid w:val="10EC58BC"/>
    <w:rsid w:val="10EF7FD6"/>
    <w:rsid w:val="10F04563"/>
    <w:rsid w:val="10F558F3"/>
    <w:rsid w:val="10F57C04"/>
    <w:rsid w:val="10FA0D23"/>
    <w:rsid w:val="10FA3F36"/>
    <w:rsid w:val="10FC56A8"/>
    <w:rsid w:val="11001002"/>
    <w:rsid w:val="1102440D"/>
    <w:rsid w:val="11082711"/>
    <w:rsid w:val="110B257D"/>
    <w:rsid w:val="110D14CF"/>
    <w:rsid w:val="111076C9"/>
    <w:rsid w:val="1116590B"/>
    <w:rsid w:val="11173789"/>
    <w:rsid w:val="11256B3A"/>
    <w:rsid w:val="112B039E"/>
    <w:rsid w:val="112D3914"/>
    <w:rsid w:val="11333B2E"/>
    <w:rsid w:val="11335F62"/>
    <w:rsid w:val="113665F4"/>
    <w:rsid w:val="11366CE5"/>
    <w:rsid w:val="113B1EDD"/>
    <w:rsid w:val="11423D09"/>
    <w:rsid w:val="11473851"/>
    <w:rsid w:val="1148781D"/>
    <w:rsid w:val="115236F5"/>
    <w:rsid w:val="116133C2"/>
    <w:rsid w:val="11757FEE"/>
    <w:rsid w:val="11785A11"/>
    <w:rsid w:val="11786AB3"/>
    <w:rsid w:val="117A0455"/>
    <w:rsid w:val="117C56AF"/>
    <w:rsid w:val="118512B8"/>
    <w:rsid w:val="118C747B"/>
    <w:rsid w:val="118E53AA"/>
    <w:rsid w:val="119467F7"/>
    <w:rsid w:val="119842E0"/>
    <w:rsid w:val="119A0092"/>
    <w:rsid w:val="119D60EC"/>
    <w:rsid w:val="11A41D5F"/>
    <w:rsid w:val="11A94FDB"/>
    <w:rsid w:val="11AA5D8E"/>
    <w:rsid w:val="11AD4B96"/>
    <w:rsid w:val="11B300D5"/>
    <w:rsid w:val="11B35872"/>
    <w:rsid w:val="11B50C5B"/>
    <w:rsid w:val="11B54C4D"/>
    <w:rsid w:val="11B8400A"/>
    <w:rsid w:val="11BA1CF1"/>
    <w:rsid w:val="11C034C3"/>
    <w:rsid w:val="11C16E36"/>
    <w:rsid w:val="11C209E3"/>
    <w:rsid w:val="11C24BB6"/>
    <w:rsid w:val="11CA1768"/>
    <w:rsid w:val="11D67C0D"/>
    <w:rsid w:val="11D96483"/>
    <w:rsid w:val="11DA60DD"/>
    <w:rsid w:val="11DF6F4C"/>
    <w:rsid w:val="11E232AA"/>
    <w:rsid w:val="11E63E97"/>
    <w:rsid w:val="11EB5F50"/>
    <w:rsid w:val="11F040EA"/>
    <w:rsid w:val="11F04D1B"/>
    <w:rsid w:val="11FB02B8"/>
    <w:rsid w:val="11FE1271"/>
    <w:rsid w:val="12007638"/>
    <w:rsid w:val="12035BD4"/>
    <w:rsid w:val="120429DF"/>
    <w:rsid w:val="1205256E"/>
    <w:rsid w:val="120973CA"/>
    <w:rsid w:val="120A4BEA"/>
    <w:rsid w:val="120C25DD"/>
    <w:rsid w:val="120D520F"/>
    <w:rsid w:val="120F1000"/>
    <w:rsid w:val="12162665"/>
    <w:rsid w:val="121740DF"/>
    <w:rsid w:val="121E296C"/>
    <w:rsid w:val="121E2F48"/>
    <w:rsid w:val="12233806"/>
    <w:rsid w:val="122D31D3"/>
    <w:rsid w:val="1235573B"/>
    <w:rsid w:val="12431687"/>
    <w:rsid w:val="1247247F"/>
    <w:rsid w:val="1247521B"/>
    <w:rsid w:val="124D39CA"/>
    <w:rsid w:val="124D549B"/>
    <w:rsid w:val="124E74F6"/>
    <w:rsid w:val="125126A1"/>
    <w:rsid w:val="125532E4"/>
    <w:rsid w:val="1255461D"/>
    <w:rsid w:val="125B5807"/>
    <w:rsid w:val="125E79CA"/>
    <w:rsid w:val="12600E75"/>
    <w:rsid w:val="126276BE"/>
    <w:rsid w:val="126522C4"/>
    <w:rsid w:val="126756C9"/>
    <w:rsid w:val="126A7049"/>
    <w:rsid w:val="1276497B"/>
    <w:rsid w:val="12794970"/>
    <w:rsid w:val="127A5045"/>
    <w:rsid w:val="12833D29"/>
    <w:rsid w:val="128C2A5A"/>
    <w:rsid w:val="128E03C3"/>
    <w:rsid w:val="12913302"/>
    <w:rsid w:val="129725FE"/>
    <w:rsid w:val="12977265"/>
    <w:rsid w:val="129C47A3"/>
    <w:rsid w:val="12A30164"/>
    <w:rsid w:val="12A33FEE"/>
    <w:rsid w:val="12A50931"/>
    <w:rsid w:val="12A61B00"/>
    <w:rsid w:val="12AA033D"/>
    <w:rsid w:val="12B01140"/>
    <w:rsid w:val="12B1028A"/>
    <w:rsid w:val="12B1259D"/>
    <w:rsid w:val="12B901D0"/>
    <w:rsid w:val="12BC7EB7"/>
    <w:rsid w:val="12BD38BC"/>
    <w:rsid w:val="12C35EE5"/>
    <w:rsid w:val="12C87F8F"/>
    <w:rsid w:val="12CE1564"/>
    <w:rsid w:val="12D132C2"/>
    <w:rsid w:val="12D61072"/>
    <w:rsid w:val="12DB78B6"/>
    <w:rsid w:val="12E4742A"/>
    <w:rsid w:val="12E7194A"/>
    <w:rsid w:val="12E87209"/>
    <w:rsid w:val="12EA0F5F"/>
    <w:rsid w:val="12EB22AB"/>
    <w:rsid w:val="12EB6556"/>
    <w:rsid w:val="12ED474B"/>
    <w:rsid w:val="12ED5599"/>
    <w:rsid w:val="12F25827"/>
    <w:rsid w:val="12FF0412"/>
    <w:rsid w:val="130E7DBB"/>
    <w:rsid w:val="130F382A"/>
    <w:rsid w:val="13107BD5"/>
    <w:rsid w:val="13136679"/>
    <w:rsid w:val="13196455"/>
    <w:rsid w:val="131D621B"/>
    <w:rsid w:val="132374C9"/>
    <w:rsid w:val="132549C3"/>
    <w:rsid w:val="132D30FF"/>
    <w:rsid w:val="133473FB"/>
    <w:rsid w:val="134049E7"/>
    <w:rsid w:val="13467FD4"/>
    <w:rsid w:val="134823C6"/>
    <w:rsid w:val="13495664"/>
    <w:rsid w:val="134D6F1E"/>
    <w:rsid w:val="134E1FFB"/>
    <w:rsid w:val="135A7D45"/>
    <w:rsid w:val="135C2C82"/>
    <w:rsid w:val="135C635F"/>
    <w:rsid w:val="13700306"/>
    <w:rsid w:val="13742C8D"/>
    <w:rsid w:val="1378307C"/>
    <w:rsid w:val="13791DCF"/>
    <w:rsid w:val="137B69D0"/>
    <w:rsid w:val="137D138B"/>
    <w:rsid w:val="137E2564"/>
    <w:rsid w:val="1380285A"/>
    <w:rsid w:val="1384580E"/>
    <w:rsid w:val="1386778E"/>
    <w:rsid w:val="138A6155"/>
    <w:rsid w:val="138D02E6"/>
    <w:rsid w:val="138D4FCD"/>
    <w:rsid w:val="139328CD"/>
    <w:rsid w:val="13996A85"/>
    <w:rsid w:val="139A7F8A"/>
    <w:rsid w:val="139F69E0"/>
    <w:rsid w:val="13A25A75"/>
    <w:rsid w:val="13A25C26"/>
    <w:rsid w:val="13A31FE3"/>
    <w:rsid w:val="13A930DE"/>
    <w:rsid w:val="13AA1996"/>
    <w:rsid w:val="13B01A93"/>
    <w:rsid w:val="13B11CCA"/>
    <w:rsid w:val="13B20633"/>
    <w:rsid w:val="13B5339C"/>
    <w:rsid w:val="13B90EDD"/>
    <w:rsid w:val="13BC3AEE"/>
    <w:rsid w:val="13BF41D3"/>
    <w:rsid w:val="13C2330D"/>
    <w:rsid w:val="13C44419"/>
    <w:rsid w:val="13C63B83"/>
    <w:rsid w:val="13C65291"/>
    <w:rsid w:val="13C82B0B"/>
    <w:rsid w:val="13CA3097"/>
    <w:rsid w:val="13CE6348"/>
    <w:rsid w:val="13CE7921"/>
    <w:rsid w:val="13CF5289"/>
    <w:rsid w:val="13D02474"/>
    <w:rsid w:val="13D068BA"/>
    <w:rsid w:val="13D86E32"/>
    <w:rsid w:val="13DB5316"/>
    <w:rsid w:val="13DC3ECE"/>
    <w:rsid w:val="13DE7009"/>
    <w:rsid w:val="13E635A6"/>
    <w:rsid w:val="13E91FEE"/>
    <w:rsid w:val="13EC2DF6"/>
    <w:rsid w:val="13ED7511"/>
    <w:rsid w:val="13F37CC5"/>
    <w:rsid w:val="13F43921"/>
    <w:rsid w:val="13F958B8"/>
    <w:rsid w:val="140364A9"/>
    <w:rsid w:val="14087E95"/>
    <w:rsid w:val="140A0BB6"/>
    <w:rsid w:val="140A4E3E"/>
    <w:rsid w:val="140C0643"/>
    <w:rsid w:val="140C3F97"/>
    <w:rsid w:val="140E20C2"/>
    <w:rsid w:val="140F1156"/>
    <w:rsid w:val="14143D8C"/>
    <w:rsid w:val="14166EF4"/>
    <w:rsid w:val="141A1D84"/>
    <w:rsid w:val="141C0AAF"/>
    <w:rsid w:val="14266971"/>
    <w:rsid w:val="14274F7C"/>
    <w:rsid w:val="14294EEF"/>
    <w:rsid w:val="142C45A9"/>
    <w:rsid w:val="142C6FAE"/>
    <w:rsid w:val="142E7837"/>
    <w:rsid w:val="14314196"/>
    <w:rsid w:val="14321A13"/>
    <w:rsid w:val="14327126"/>
    <w:rsid w:val="14341AB9"/>
    <w:rsid w:val="1438513D"/>
    <w:rsid w:val="143C494E"/>
    <w:rsid w:val="143E45CF"/>
    <w:rsid w:val="14437ED2"/>
    <w:rsid w:val="14453136"/>
    <w:rsid w:val="144D508C"/>
    <w:rsid w:val="145341F9"/>
    <w:rsid w:val="145625D9"/>
    <w:rsid w:val="14575411"/>
    <w:rsid w:val="1459030C"/>
    <w:rsid w:val="1459494E"/>
    <w:rsid w:val="145A616E"/>
    <w:rsid w:val="14627339"/>
    <w:rsid w:val="146E73EF"/>
    <w:rsid w:val="14705BAF"/>
    <w:rsid w:val="147B2E34"/>
    <w:rsid w:val="14841D91"/>
    <w:rsid w:val="14845E17"/>
    <w:rsid w:val="14886532"/>
    <w:rsid w:val="148E6B03"/>
    <w:rsid w:val="14934169"/>
    <w:rsid w:val="14986B68"/>
    <w:rsid w:val="14992E35"/>
    <w:rsid w:val="149A435C"/>
    <w:rsid w:val="14A37022"/>
    <w:rsid w:val="14A42228"/>
    <w:rsid w:val="14A80E69"/>
    <w:rsid w:val="14B71D01"/>
    <w:rsid w:val="14B862B8"/>
    <w:rsid w:val="14C13E6D"/>
    <w:rsid w:val="14C63986"/>
    <w:rsid w:val="14C71FBD"/>
    <w:rsid w:val="14CD0B96"/>
    <w:rsid w:val="14DA18A9"/>
    <w:rsid w:val="14DA6746"/>
    <w:rsid w:val="14DC73F6"/>
    <w:rsid w:val="14DD3322"/>
    <w:rsid w:val="14E65633"/>
    <w:rsid w:val="14E94454"/>
    <w:rsid w:val="14EE7D63"/>
    <w:rsid w:val="14EF69E0"/>
    <w:rsid w:val="14F0491C"/>
    <w:rsid w:val="14F23599"/>
    <w:rsid w:val="14FA2718"/>
    <w:rsid w:val="14FB16A8"/>
    <w:rsid w:val="14FE5E0F"/>
    <w:rsid w:val="15044BC2"/>
    <w:rsid w:val="15066816"/>
    <w:rsid w:val="150A7F49"/>
    <w:rsid w:val="150C2493"/>
    <w:rsid w:val="151231F8"/>
    <w:rsid w:val="151258E9"/>
    <w:rsid w:val="15152AA6"/>
    <w:rsid w:val="151A25CE"/>
    <w:rsid w:val="151C4DA4"/>
    <w:rsid w:val="151F157F"/>
    <w:rsid w:val="15267323"/>
    <w:rsid w:val="152921E6"/>
    <w:rsid w:val="152B54C9"/>
    <w:rsid w:val="152C7805"/>
    <w:rsid w:val="15364218"/>
    <w:rsid w:val="153A36EC"/>
    <w:rsid w:val="15441D38"/>
    <w:rsid w:val="1545142A"/>
    <w:rsid w:val="154B6214"/>
    <w:rsid w:val="154C712C"/>
    <w:rsid w:val="154F73F3"/>
    <w:rsid w:val="15510043"/>
    <w:rsid w:val="1552337F"/>
    <w:rsid w:val="155246D0"/>
    <w:rsid w:val="155473AB"/>
    <w:rsid w:val="15566721"/>
    <w:rsid w:val="155C677F"/>
    <w:rsid w:val="15605B4F"/>
    <w:rsid w:val="15667629"/>
    <w:rsid w:val="156755AA"/>
    <w:rsid w:val="1568109F"/>
    <w:rsid w:val="156A46EC"/>
    <w:rsid w:val="156C2229"/>
    <w:rsid w:val="156C3D1C"/>
    <w:rsid w:val="156C6979"/>
    <w:rsid w:val="156F1BD4"/>
    <w:rsid w:val="15747F50"/>
    <w:rsid w:val="15752572"/>
    <w:rsid w:val="15756386"/>
    <w:rsid w:val="15762486"/>
    <w:rsid w:val="15780686"/>
    <w:rsid w:val="15794ADE"/>
    <w:rsid w:val="157E33DB"/>
    <w:rsid w:val="158149C0"/>
    <w:rsid w:val="158449B4"/>
    <w:rsid w:val="15863A5A"/>
    <w:rsid w:val="158866B1"/>
    <w:rsid w:val="158D1188"/>
    <w:rsid w:val="158D5629"/>
    <w:rsid w:val="15921028"/>
    <w:rsid w:val="15937856"/>
    <w:rsid w:val="159639B5"/>
    <w:rsid w:val="159C0427"/>
    <w:rsid w:val="159C13DA"/>
    <w:rsid w:val="159D3320"/>
    <w:rsid w:val="15A94C88"/>
    <w:rsid w:val="15AA0D73"/>
    <w:rsid w:val="15AB2B33"/>
    <w:rsid w:val="15AB2D2B"/>
    <w:rsid w:val="15AB4E51"/>
    <w:rsid w:val="15AC5D50"/>
    <w:rsid w:val="15AE2C9D"/>
    <w:rsid w:val="15B32F23"/>
    <w:rsid w:val="15B441FA"/>
    <w:rsid w:val="15B64575"/>
    <w:rsid w:val="15BD34CD"/>
    <w:rsid w:val="15BE7187"/>
    <w:rsid w:val="15BF0AC8"/>
    <w:rsid w:val="15C17ECF"/>
    <w:rsid w:val="15C65E68"/>
    <w:rsid w:val="15C71880"/>
    <w:rsid w:val="15C75CB9"/>
    <w:rsid w:val="15C81139"/>
    <w:rsid w:val="15C81B65"/>
    <w:rsid w:val="15CD38EF"/>
    <w:rsid w:val="15DD3054"/>
    <w:rsid w:val="15DF46B9"/>
    <w:rsid w:val="15DF6E6E"/>
    <w:rsid w:val="15E376DD"/>
    <w:rsid w:val="15E43C66"/>
    <w:rsid w:val="15E935AD"/>
    <w:rsid w:val="15F01660"/>
    <w:rsid w:val="15F16FD4"/>
    <w:rsid w:val="15F46D75"/>
    <w:rsid w:val="15F912AE"/>
    <w:rsid w:val="15FC1A45"/>
    <w:rsid w:val="15FC3CD5"/>
    <w:rsid w:val="16010F68"/>
    <w:rsid w:val="16074051"/>
    <w:rsid w:val="160D675A"/>
    <w:rsid w:val="160E59AC"/>
    <w:rsid w:val="16101051"/>
    <w:rsid w:val="16102621"/>
    <w:rsid w:val="16191E0E"/>
    <w:rsid w:val="161C732C"/>
    <w:rsid w:val="161D7CD4"/>
    <w:rsid w:val="161E3FEF"/>
    <w:rsid w:val="162431FB"/>
    <w:rsid w:val="162659FF"/>
    <w:rsid w:val="162B0E0B"/>
    <w:rsid w:val="162F4250"/>
    <w:rsid w:val="16335416"/>
    <w:rsid w:val="16384ACE"/>
    <w:rsid w:val="16393327"/>
    <w:rsid w:val="163E25F0"/>
    <w:rsid w:val="16495984"/>
    <w:rsid w:val="16527C32"/>
    <w:rsid w:val="1657762D"/>
    <w:rsid w:val="16593682"/>
    <w:rsid w:val="1659373E"/>
    <w:rsid w:val="16604398"/>
    <w:rsid w:val="16616DC9"/>
    <w:rsid w:val="1668408C"/>
    <w:rsid w:val="166A496B"/>
    <w:rsid w:val="166C0130"/>
    <w:rsid w:val="166C1D49"/>
    <w:rsid w:val="166E177F"/>
    <w:rsid w:val="166E52E0"/>
    <w:rsid w:val="16727B75"/>
    <w:rsid w:val="167305BF"/>
    <w:rsid w:val="167515ED"/>
    <w:rsid w:val="16753833"/>
    <w:rsid w:val="16770131"/>
    <w:rsid w:val="167F6B92"/>
    <w:rsid w:val="16950FDD"/>
    <w:rsid w:val="16981C7A"/>
    <w:rsid w:val="16985E86"/>
    <w:rsid w:val="169928E4"/>
    <w:rsid w:val="169F6AAC"/>
    <w:rsid w:val="16AB6693"/>
    <w:rsid w:val="16AC605D"/>
    <w:rsid w:val="16AF0AF6"/>
    <w:rsid w:val="16AF29A4"/>
    <w:rsid w:val="16B73ACF"/>
    <w:rsid w:val="16B91CDF"/>
    <w:rsid w:val="16BB1485"/>
    <w:rsid w:val="16BE24E0"/>
    <w:rsid w:val="16C00B76"/>
    <w:rsid w:val="16C07E53"/>
    <w:rsid w:val="16C634F8"/>
    <w:rsid w:val="16C96BC6"/>
    <w:rsid w:val="16CA227A"/>
    <w:rsid w:val="16CA5385"/>
    <w:rsid w:val="16D94424"/>
    <w:rsid w:val="16DA5517"/>
    <w:rsid w:val="16DF7BC3"/>
    <w:rsid w:val="16E447A8"/>
    <w:rsid w:val="16ED5CD0"/>
    <w:rsid w:val="16EE26F7"/>
    <w:rsid w:val="16EF4373"/>
    <w:rsid w:val="16F52F3E"/>
    <w:rsid w:val="16F6352C"/>
    <w:rsid w:val="17004424"/>
    <w:rsid w:val="170147CB"/>
    <w:rsid w:val="1708390F"/>
    <w:rsid w:val="17087918"/>
    <w:rsid w:val="170A6259"/>
    <w:rsid w:val="170C55CF"/>
    <w:rsid w:val="170E7A03"/>
    <w:rsid w:val="171144C2"/>
    <w:rsid w:val="171B1CE6"/>
    <w:rsid w:val="171B4202"/>
    <w:rsid w:val="17203A54"/>
    <w:rsid w:val="17233A06"/>
    <w:rsid w:val="172547A2"/>
    <w:rsid w:val="172566B1"/>
    <w:rsid w:val="17280A70"/>
    <w:rsid w:val="172C6C0B"/>
    <w:rsid w:val="1733386F"/>
    <w:rsid w:val="17380818"/>
    <w:rsid w:val="17390F4A"/>
    <w:rsid w:val="17473AFD"/>
    <w:rsid w:val="17537B28"/>
    <w:rsid w:val="17585B4F"/>
    <w:rsid w:val="175B037E"/>
    <w:rsid w:val="175D6DEC"/>
    <w:rsid w:val="175E5C8C"/>
    <w:rsid w:val="175F7D27"/>
    <w:rsid w:val="176068D2"/>
    <w:rsid w:val="176225C4"/>
    <w:rsid w:val="176831EA"/>
    <w:rsid w:val="176B1665"/>
    <w:rsid w:val="176F3621"/>
    <w:rsid w:val="177339A9"/>
    <w:rsid w:val="17741850"/>
    <w:rsid w:val="17743CA7"/>
    <w:rsid w:val="17745E85"/>
    <w:rsid w:val="1775792A"/>
    <w:rsid w:val="17777849"/>
    <w:rsid w:val="17794971"/>
    <w:rsid w:val="17830C1A"/>
    <w:rsid w:val="17871739"/>
    <w:rsid w:val="1794462A"/>
    <w:rsid w:val="17945DF1"/>
    <w:rsid w:val="179D1CED"/>
    <w:rsid w:val="17A24C2F"/>
    <w:rsid w:val="17A30C15"/>
    <w:rsid w:val="17AA6B38"/>
    <w:rsid w:val="17AE51BC"/>
    <w:rsid w:val="17B06DA3"/>
    <w:rsid w:val="17B26296"/>
    <w:rsid w:val="17B812CA"/>
    <w:rsid w:val="17BA0C69"/>
    <w:rsid w:val="17BB5BAD"/>
    <w:rsid w:val="17C159BA"/>
    <w:rsid w:val="17C40B4D"/>
    <w:rsid w:val="17C77644"/>
    <w:rsid w:val="17CA1479"/>
    <w:rsid w:val="17CB4C1F"/>
    <w:rsid w:val="17D10D10"/>
    <w:rsid w:val="17D15377"/>
    <w:rsid w:val="17E01A3C"/>
    <w:rsid w:val="17EA5D92"/>
    <w:rsid w:val="17ED1E87"/>
    <w:rsid w:val="17F15149"/>
    <w:rsid w:val="17F223EB"/>
    <w:rsid w:val="17F300E0"/>
    <w:rsid w:val="18007DB8"/>
    <w:rsid w:val="18085E07"/>
    <w:rsid w:val="18193762"/>
    <w:rsid w:val="181B48C9"/>
    <w:rsid w:val="181E5924"/>
    <w:rsid w:val="182E74D4"/>
    <w:rsid w:val="18305C59"/>
    <w:rsid w:val="1831099E"/>
    <w:rsid w:val="18382BB8"/>
    <w:rsid w:val="183A0C4F"/>
    <w:rsid w:val="183E5CC8"/>
    <w:rsid w:val="18401F14"/>
    <w:rsid w:val="184052B4"/>
    <w:rsid w:val="1841130A"/>
    <w:rsid w:val="18416FC5"/>
    <w:rsid w:val="18463909"/>
    <w:rsid w:val="184A2B9C"/>
    <w:rsid w:val="18545296"/>
    <w:rsid w:val="185831B1"/>
    <w:rsid w:val="185837C8"/>
    <w:rsid w:val="185E0446"/>
    <w:rsid w:val="185F5CE5"/>
    <w:rsid w:val="1861459F"/>
    <w:rsid w:val="186C35A8"/>
    <w:rsid w:val="186D6E8D"/>
    <w:rsid w:val="186E491F"/>
    <w:rsid w:val="18786AE3"/>
    <w:rsid w:val="187C7AF7"/>
    <w:rsid w:val="187F551D"/>
    <w:rsid w:val="1880375A"/>
    <w:rsid w:val="18825C33"/>
    <w:rsid w:val="18870E2F"/>
    <w:rsid w:val="18876333"/>
    <w:rsid w:val="1888469B"/>
    <w:rsid w:val="18896047"/>
    <w:rsid w:val="188A2CFA"/>
    <w:rsid w:val="188C2566"/>
    <w:rsid w:val="188E022A"/>
    <w:rsid w:val="189167E2"/>
    <w:rsid w:val="18930DC1"/>
    <w:rsid w:val="189C7D08"/>
    <w:rsid w:val="189E28AB"/>
    <w:rsid w:val="18A05EB6"/>
    <w:rsid w:val="18A7374A"/>
    <w:rsid w:val="18AB7782"/>
    <w:rsid w:val="18AC1BE0"/>
    <w:rsid w:val="18AC6C68"/>
    <w:rsid w:val="18AD77F9"/>
    <w:rsid w:val="18B51AAF"/>
    <w:rsid w:val="18B76080"/>
    <w:rsid w:val="18C00C5E"/>
    <w:rsid w:val="18CD370E"/>
    <w:rsid w:val="18CF4062"/>
    <w:rsid w:val="18D02CD9"/>
    <w:rsid w:val="18D22454"/>
    <w:rsid w:val="18D90D7B"/>
    <w:rsid w:val="18D947B2"/>
    <w:rsid w:val="18DE612E"/>
    <w:rsid w:val="18E07784"/>
    <w:rsid w:val="18EB6B70"/>
    <w:rsid w:val="18ED511A"/>
    <w:rsid w:val="18EE2CAC"/>
    <w:rsid w:val="18FC22B2"/>
    <w:rsid w:val="19034482"/>
    <w:rsid w:val="19051702"/>
    <w:rsid w:val="19085B62"/>
    <w:rsid w:val="190A53D1"/>
    <w:rsid w:val="190B7958"/>
    <w:rsid w:val="190E25B1"/>
    <w:rsid w:val="19141F1A"/>
    <w:rsid w:val="19184B43"/>
    <w:rsid w:val="191855B6"/>
    <w:rsid w:val="191B32D5"/>
    <w:rsid w:val="191F4933"/>
    <w:rsid w:val="1921145D"/>
    <w:rsid w:val="19217DA2"/>
    <w:rsid w:val="19265A09"/>
    <w:rsid w:val="19277B92"/>
    <w:rsid w:val="192C149C"/>
    <w:rsid w:val="192D2AA5"/>
    <w:rsid w:val="19337BC9"/>
    <w:rsid w:val="193A24DF"/>
    <w:rsid w:val="193C0127"/>
    <w:rsid w:val="1941464E"/>
    <w:rsid w:val="19472838"/>
    <w:rsid w:val="19496D61"/>
    <w:rsid w:val="194B5B4A"/>
    <w:rsid w:val="194F4E27"/>
    <w:rsid w:val="19527F8E"/>
    <w:rsid w:val="19531199"/>
    <w:rsid w:val="19532BFA"/>
    <w:rsid w:val="195B50E7"/>
    <w:rsid w:val="195C255E"/>
    <w:rsid w:val="195D4AF8"/>
    <w:rsid w:val="19651F48"/>
    <w:rsid w:val="19654E8C"/>
    <w:rsid w:val="19676244"/>
    <w:rsid w:val="196E5962"/>
    <w:rsid w:val="19710055"/>
    <w:rsid w:val="197B0553"/>
    <w:rsid w:val="19815953"/>
    <w:rsid w:val="19817869"/>
    <w:rsid w:val="1987698A"/>
    <w:rsid w:val="198951AF"/>
    <w:rsid w:val="198E6664"/>
    <w:rsid w:val="199657F1"/>
    <w:rsid w:val="1999381A"/>
    <w:rsid w:val="199C2866"/>
    <w:rsid w:val="199E5FAC"/>
    <w:rsid w:val="19A21B62"/>
    <w:rsid w:val="19A4553C"/>
    <w:rsid w:val="19A72952"/>
    <w:rsid w:val="19AA51F0"/>
    <w:rsid w:val="19AC2E1B"/>
    <w:rsid w:val="19AE5FBD"/>
    <w:rsid w:val="19AF091D"/>
    <w:rsid w:val="19B011FC"/>
    <w:rsid w:val="19B07629"/>
    <w:rsid w:val="19BC1101"/>
    <w:rsid w:val="19BC3F53"/>
    <w:rsid w:val="19BD6433"/>
    <w:rsid w:val="19C07AD5"/>
    <w:rsid w:val="19C139B0"/>
    <w:rsid w:val="19C33029"/>
    <w:rsid w:val="19C410AE"/>
    <w:rsid w:val="19C557EC"/>
    <w:rsid w:val="19C85CE6"/>
    <w:rsid w:val="19C9775F"/>
    <w:rsid w:val="19D16697"/>
    <w:rsid w:val="19D407D7"/>
    <w:rsid w:val="19D510D2"/>
    <w:rsid w:val="19D708D8"/>
    <w:rsid w:val="19D97731"/>
    <w:rsid w:val="19E34A8B"/>
    <w:rsid w:val="19F64855"/>
    <w:rsid w:val="19FE7035"/>
    <w:rsid w:val="1A0879B7"/>
    <w:rsid w:val="1A0B770F"/>
    <w:rsid w:val="1A0C29B5"/>
    <w:rsid w:val="1A1534E0"/>
    <w:rsid w:val="1A190052"/>
    <w:rsid w:val="1A1A5D1B"/>
    <w:rsid w:val="1A1B2C9C"/>
    <w:rsid w:val="1A1F2082"/>
    <w:rsid w:val="1A496BD5"/>
    <w:rsid w:val="1A4C4A62"/>
    <w:rsid w:val="1A531855"/>
    <w:rsid w:val="1A5433D6"/>
    <w:rsid w:val="1A561787"/>
    <w:rsid w:val="1A56750B"/>
    <w:rsid w:val="1A5853A0"/>
    <w:rsid w:val="1A5B0CAF"/>
    <w:rsid w:val="1A645B13"/>
    <w:rsid w:val="1A66505E"/>
    <w:rsid w:val="1A6827A3"/>
    <w:rsid w:val="1A6A38DB"/>
    <w:rsid w:val="1A703D8E"/>
    <w:rsid w:val="1A78127A"/>
    <w:rsid w:val="1A7B34D5"/>
    <w:rsid w:val="1A7E0745"/>
    <w:rsid w:val="1A7F7BAB"/>
    <w:rsid w:val="1A806A3D"/>
    <w:rsid w:val="1A842451"/>
    <w:rsid w:val="1A877087"/>
    <w:rsid w:val="1A8811C7"/>
    <w:rsid w:val="1A8C05B5"/>
    <w:rsid w:val="1A8E5240"/>
    <w:rsid w:val="1A911B97"/>
    <w:rsid w:val="1A923795"/>
    <w:rsid w:val="1A9C08AD"/>
    <w:rsid w:val="1A9C64F0"/>
    <w:rsid w:val="1AA42454"/>
    <w:rsid w:val="1AA425E4"/>
    <w:rsid w:val="1AA460FD"/>
    <w:rsid w:val="1AA72EC8"/>
    <w:rsid w:val="1AAC20AA"/>
    <w:rsid w:val="1AAC5200"/>
    <w:rsid w:val="1AAF116F"/>
    <w:rsid w:val="1AB413F0"/>
    <w:rsid w:val="1AB813C4"/>
    <w:rsid w:val="1ABA7D54"/>
    <w:rsid w:val="1ABF0F8F"/>
    <w:rsid w:val="1AC24A64"/>
    <w:rsid w:val="1AC55B84"/>
    <w:rsid w:val="1AC70EBF"/>
    <w:rsid w:val="1ACA696A"/>
    <w:rsid w:val="1ACD0D16"/>
    <w:rsid w:val="1ACD4690"/>
    <w:rsid w:val="1AD06AE5"/>
    <w:rsid w:val="1AD17F05"/>
    <w:rsid w:val="1AD540CA"/>
    <w:rsid w:val="1ADB7B36"/>
    <w:rsid w:val="1ADE20E3"/>
    <w:rsid w:val="1AE116C1"/>
    <w:rsid w:val="1AE759C2"/>
    <w:rsid w:val="1AE90671"/>
    <w:rsid w:val="1AE92F78"/>
    <w:rsid w:val="1AEA5272"/>
    <w:rsid w:val="1AEB6E88"/>
    <w:rsid w:val="1AEF0723"/>
    <w:rsid w:val="1AF0793A"/>
    <w:rsid w:val="1AF1287C"/>
    <w:rsid w:val="1AF27B2B"/>
    <w:rsid w:val="1AF732A2"/>
    <w:rsid w:val="1AF76544"/>
    <w:rsid w:val="1AFC0511"/>
    <w:rsid w:val="1B0619DF"/>
    <w:rsid w:val="1B093BA1"/>
    <w:rsid w:val="1B102D96"/>
    <w:rsid w:val="1B1656D6"/>
    <w:rsid w:val="1B196AAB"/>
    <w:rsid w:val="1B1E5787"/>
    <w:rsid w:val="1B213433"/>
    <w:rsid w:val="1B2F11A8"/>
    <w:rsid w:val="1B33701F"/>
    <w:rsid w:val="1B3A629D"/>
    <w:rsid w:val="1B3D721C"/>
    <w:rsid w:val="1B457175"/>
    <w:rsid w:val="1B457B7A"/>
    <w:rsid w:val="1B4A5282"/>
    <w:rsid w:val="1B5C6B9C"/>
    <w:rsid w:val="1B5D2A60"/>
    <w:rsid w:val="1B5E2A5A"/>
    <w:rsid w:val="1B604E1C"/>
    <w:rsid w:val="1B627380"/>
    <w:rsid w:val="1B6B7D64"/>
    <w:rsid w:val="1B6E1604"/>
    <w:rsid w:val="1B71518A"/>
    <w:rsid w:val="1B771A83"/>
    <w:rsid w:val="1B7C2791"/>
    <w:rsid w:val="1B7D5D86"/>
    <w:rsid w:val="1B7E5456"/>
    <w:rsid w:val="1B86652F"/>
    <w:rsid w:val="1B8678E9"/>
    <w:rsid w:val="1B905163"/>
    <w:rsid w:val="1B931515"/>
    <w:rsid w:val="1BAB787A"/>
    <w:rsid w:val="1BB2194B"/>
    <w:rsid w:val="1BBA383B"/>
    <w:rsid w:val="1BBB5A27"/>
    <w:rsid w:val="1BBF0D40"/>
    <w:rsid w:val="1BC453B3"/>
    <w:rsid w:val="1BC63A81"/>
    <w:rsid w:val="1BC86F56"/>
    <w:rsid w:val="1BD01777"/>
    <w:rsid w:val="1BD22841"/>
    <w:rsid w:val="1BD35F71"/>
    <w:rsid w:val="1BD62B20"/>
    <w:rsid w:val="1BD76640"/>
    <w:rsid w:val="1BDB1C56"/>
    <w:rsid w:val="1BE237E1"/>
    <w:rsid w:val="1BE87D08"/>
    <w:rsid w:val="1BED3A69"/>
    <w:rsid w:val="1BEF2E56"/>
    <w:rsid w:val="1BF0235E"/>
    <w:rsid w:val="1BF66D80"/>
    <w:rsid w:val="1BF767F4"/>
    <w:rsid w:val="1BF84857"/>
    <w:rsid w:val="1BFB019A"/>
    <w:rsid w:val="1BFE0FCB"/>
    <w:rsid w:val="1C072671"/>
    <w:rsid w:val="1C0A6E1E"/>
    <w:rsid w:val="1C0B5BB4"/>
    <w:rsid w:val="1C0C1FE3"/>
    <w:rsid w:val="1C0F05D6"/>
    <w:rsid w:val="1C11206B"/>
    <w:rsid w:val="1C1339DE"/>
    <w:rsid w:val="1C167C7D"/>
    <w:rsid w:val="1C1D1AB9"/>
    <w:rsid w:val="1C1E0B24"/>
    <w:rsid w:val="1C203371"/>
    <w:rsid w:val="1C220D96"/>
    <w:rsid w:val="1C2235AE"/>
    <w:rsid w:val="1C385D79"/>
    <w:rsid w:val="1C3E5DF5"/>
    <w:rsid w:val="1C4246D4"/>
    <w:rsid w:val="1C4607FA"/>
    <w:rsid w:val="1C5159C2"/>
    <w:rsid w:val="1C556B2A"/>
    <w:rsid w:val="1C5775EB"/>
    <w:rsid w:val="1C5C0411"/>
    <w:rsid w:val="1C704042"/>
    <w:rsid w:val="1C71691A"/>
    <w:rsid w:val="1C717952"/>
    <w:rsid w:val="1C740C37"/>
    <w:rsid w:val="1C754963"/>
    <w:rsid w:val="1C7D1E5A"/>
    <w:rsid w:val="1C837A9E"/>
    <w:rsid w:val="1C873AEE"/>
    <w:rsid w:val="1C8B6014"/>
    <w:rsid w:val="1C9B2CAC"/>
    <w:rsid w:val="1C9C1BF4"/>
    <w:rsid w:val="1CA237B5"/>
    <w:rsid w:val="1CA35873"/>
    <w:rsid w:val="1CA6316A"/>
    <w:rsid w:val="1CAD1C91"/>
    <w:rsid w:val="1CAF4A57"/>
    <w:rsid w:val="1CB1510B"/>
    <w:rsid w:val="1CB3148E"/>
    <w:rsid w:val="1CB33D8D"/>
    <w:rsid w:val="1CB66F27"/>
    <w:rsid w:val="1CB90D8D"/>
    <w:rsid w:val="1CC96701"/>
    <w:rsid w:val="1CCE4D5E"/>
    <w:rsid w:val="1CD435E5"/>
    <w:rsid w:val="1CD579BF"/>
    <w:rsid w:val="1CE14D27"/>
    <w:rsid w:val="1CE74F86"/>
    <w:rsid w:val="1CE8126E"/>
    <w:rsid w:val="1CED3928"/>
    <w:rsid w:val="1CF02594"/>
    <w:rsid w:val="1CF10C81"/>
    <w:rsid w:val="1CF32AA3"/>
    <w:rsid w:val="1CF35DA6"/>
    <w:rsid w:val="1CF560B7"/>
    <w:rsid w:val="1CFD42D3"/>
    <w:rsid w:val="1CFF2418"/>
    <w:rsid w:val="1CFF382C"/>
    <w:rsid w:val="1D027482"/>
    <w:rsid w:val="1D0D205C"/>
    <w:rsid w:val="1D0F1E73"/>
    <w:rsid w:val="1D0F4FB4"/>
    <w:rsid w:val="1D0F6757"/>
    <w:rsid w:val="1D170E16"/>
    <w:rsid w:val="1D294CE5"/>
    <w:rsid w:val="1D2A6E71"/>
    <w:rsid w:val="1D2B0B40"/>
    <w:rsid w:val="1D2E32C2"/>
    <w:rsid w:val="1D313B55"/>
    <w:rsid w:val="1D386413"/>
    <w:rsid w:val="1D392EDC"/>
    <w:rsid w:val="1D3A46DD"/>
    <w:rsid w:val="1D3C68F5"/>
    <w:rsid w:val="1D3E32FE"/>
    <w:rsid w:val="1D3F2EE6"/>
    <w:rsid w:val="1D40011B"/>
    <w:rsid w:val="1D476785"/>
    <w:rsid w:val="1D48641D"/>
    <w:rsid w:val="1D52747C"/>
    <w:rsid w:val="1D597635"/>
    <w:rsid w:val="1D5D3359"/>
    <w:rsid w:val="1D691822"/>
    <w:rsid w:val="1D6E1CAB"/>
    <w:rsid w:val="1D8376DE"/>
    <w:rsid w:val="1D8539CE"/>
    <w:rsid w:val="1D8B4FBC"/>
    <w:rsid w:val="1D8C65F7"/>
    <w:rsid w:val="1D944DC0"/>
    <w:rsid w:val="1D97103C"/>
    <w:rsid w:val="1DAB18C2"/>
    <w:rsid w:val="1DB23A41"/>
    <w:rsid w:val="1DB3456A"/>
    <w:rsid w:val="1DB501A0"/>
    <w:rsid w:val="1DB84D00"/>
    <w:rsid w:val="1DBA4E3D"/>
    <w:rsid w:val="1DBF7480"/>
    <w:rsid w:val="1DC20AEC"/>
    <w:rsid w:val="1DC30D3E"/>
    <w:rsid w:val="1DD03935"/>
    <w:rsid w:val="1DD82B6E"/>
    <w:rsid w:val="1DD86337"/>
    <w:rsid w:val="1DE12089"/>
    <w:rsid w:val="1DE33907"/>
    <w:rsid w:val="1DE37DA1"/>
    <w:rsid w:val="1DE54991"/>
    <w:rsid w:val="1DE663F8"/>
    <w:rsid w:val="1DE96A32"/>
    <w:rsid w:val="1DED4E30"/>
    <w:rsid w:val="1DF21192"/>
    <w:rsid w:val="1DFD428A"/>
    <w:rsid w:val="1DFE654D"/>
    <w:rsid w:val="1E0A6691"/>
    <w:rsid w:val="1E0F5D92"/>
    <w:rsid w:val="1E1307AA"/>
    <w:rsid w:val="1E134AED"/>
    <w:rsid w:val="1E1904FE"/>
    <w:rsid w:val="1E26550D"/>
    <w:rsid w:val="1E302D41"/>
    <w:rsid w:val="1E303348"/>
    <w:rsid w:val="1E351A77"/>
    <w:rsid w:val="1E380329"/>
    <w:rsid w:val="1E386FE1"/>
    <w:rsid w:val="1E3B6B7E"/>
    <w:rsid w:val="1E3D1C87"/>
    <w:rsid w:val="1E3F4E63"/>
    <w:rsid w:val="1E470455"/>
    <w:rsid w:val="1E4E2644"/>
    <w:rsid w:val="1E525B4E"/>
    <w:rsid w:val="1E5277E1"/>
    <w:rsid w:val="1E564AC0"/>
    <w:rsid w:val="1E587045"/>
    <w:rsid w:val="1E5B193F"/>
    <w:rsid w:val="1E611798"/>
    <w:rsid w:val="1E646842"/>
    <w:rsid w:val="1E656759"/>
    <w:rsid w:val="1E6C71B4"/>
    <w:rsid w:val="1E6F352C"/>
    <w:rsid w:val="1E727BB3"/>
    <w:rsid w:val="1E752A1C"/>
    <w:rsid w:val="1E770A2C"/>
    <w:rsid w:val="1E801210"/>
    <w:rsid w:val="1E855840"/>
    <w:rsid w:val="1E917ACE"/>
    <w:rsid w:val="1E9369FD"/>
    <w:rsid w:val="1E9B2FDD"/>
    <w:rsid w:val="1E9C4684"/>
    <w:rsid w:val="1E9D0E3E"/>
    <w:rsid w:val="1EA11D8B"/>
    <w:rsid w:val="1EA22F78"/>
    <w:rsid w:val="1EA23C90"/>
    <w:rsid w:val="1EA62884"/>
    <w:rsid w:val="1EAC210E"/>
    <w:rsid w:val="1EAD191F"/>
    <w:rsid w:val="1EAE1936"/>
    <w:rsid w:val="1EB27A98"/>
    <w:rsid w:val="1EBE50DE"/>
    <w:rsid w:val="1EBE7D33"/>
    <w:rsid w:val="1EC47323"/>
    <w:rsid w:val="1ECC7898"/>
    <w:rsid w:val="1ED340D6"/>
    <w:rsid w:val="1EDA4AA9"/>
    <w:rsid w:val="1EDC609D"/>
    <w:rsid w:val="1EDE43FD"/>
    <w:rsid w:val="1EE06E28"/>
    <w:rsid w:val="1EE81290"/>
    <w:rsid w:val="1EEA5AD9"/>
    <w:rsid w:val="1EEE6713"/>
    <w:rsid w:val="1EF11C02"/>
    <w:rsid w:val="1EF325DD"/>
    <w:rsid w:val="1EF57736"/>
    <w:rsid w:val="1EF72A72"/>
    <w:rsid w:val="1EFA7936"/>
    <w:rsid w:val="1F027689"/>
    <w:rsid w:val="1F0458B9"/>
    <w:rsid w:val="1F0E723D"/>
    <w:rsid w:val="1F0F1EA4"/>
    <w:rsid w:val="1F130DCA"/>
    <w:rsid w:val="1F2023D8"/>
    <w:rsid w:val="1F223B53"/>
    <w:rsid w:val="1F2A0BD9"/>
    <w:rsid w:val="1F2C24BA"/>
    <w:rsid w:val="1F2C56AA"/>
    <w:rsid w:val="1F365D26"/>
    <w:rsid w:val="1F37419C"/>
    <w:rsid w:val="1F3C074C"/>
    <w:rsid w:val="1F3C303A"/>
    <w:rsid w:val="1F3E0D4F"/>
    <w:rsid w:val="1F3F5E26"/>
    <w:rsid w:val="1F421DC0"/>
    <w:rsid w:val="1F48446B"/>
    <w:rsid w:val="1F491711"/>
    <w:rsid w:val="1F4B07A0"/>
    <w:rsid w:val="1F4B5004"/>
    <w:rsid w:val="1F552A18"/>
    <w:rsid w:val="1F564DAA"/>
    <w:rsid w:val="1F5A6C34"/>
    <w:rsid w:val="1F5B3B9F"/>
    <w:rsid w:val="1F5D2EDC"/>
    <w:rsid w:val="1F6304DC"/>
    <w:rsid w:val="1F637A26"/>
    <w:rsid w:val="1F6D112D"/>
    <w:rsid w:val="1F7C1625"/>
    <w:rsid w:val="1F7C1884"/>
    <w:rsid w:val="1F7C36E0"/>
    <w:rsid w:val="1F7F52DC"/>
    <w:rsid w:val="1F826FAD"/>
    <w:rsid w:val="1F834B5E"/>
    <w:rsid w:val="1F8858F9"/>
    <w:rsid w:val="1F8B4270"/>
    <w:rsid w:val="1F984988"/>
    <w:rsid w:val="1F9A77AA"/>
    <w:rsid w:val="1F9F7D8D"/>
    <w:rsid w:val="1FA05B5C"/>
    <w:rsid w:val="1FAB6F50"/>
    <w:rsid w:val="1FB27535"/>
    <w:rsid w:val="1FB557D6"/>
    <w:rsid w:val="1FC31E0B"/>
    <w:rsid w:val="1FC321A7"/>
    <w:rsid w:val="1FC84EC1"/>
    <w:rsid w:val="1FCA0945"/>
    <w:rsid w:val="1FD144CF"/>
    <w:rsid w:val="1FD44B34"/>
    <w:rsid w:val="1FD4539D"/>
    <w:rsid w:val="1FD54107"/>
    <w:rsid w:val="1FDB5210"/>
    <w:rsid w:val="1FE37C87"/>
    <w:rsid w:val="1FE74DAA"/>
    <w:rsid w:val="1FEA123B"/>
    <w:rsid w:val="1FEA5668"/>
    <w:rsid w:val="1FEB6CD5"/>
    <w:rsid w:val="1FED7FAD"/>
    <w:rsid w:val="1FEE09AB"/>
    <w:rsid w:val="1FEE75BA"/>
    <w:rsid w:val="1FF029D1"/>
    <w:rsid w:val="1FFE4242"/>
    <w:rsid w:val="200031F3"/>
    <w:rsid w:val="20007B4E"/>
    <w:rsid w:val="20016C8B"/>
    <w:rsid w:val="20023225"/>
    <w:rsid w:val="20041197"/>
    <w:rsid w:val="20083FB4"/>
    <w:rsid w:val="200B7D10"/>
    <w:rsid w:val="201354AB"/>
    <w:rsid w:val="20223E04"/>
    <w:rsid w:val="20235769"/>
    <w:rsid w:val="20236AA8"/>
    <w:rsid w:val="20236E1D"/>
    <w:rsid w:val="20327C95"/>
    <w:rsid w:val="203F21D7"/>
    <w:rsid w:val="20470094"/>
    <w:rsid w:val="20470304"/>
    <w:rsid w:val="20492030"/>
    <w:rsid w:val="204A0BDD"/>
    <w:rsid w:val="204A33B8"/>
    <w:rsid w:val="204B682F"/>
    <w:rsid w:val="204C6FBE"/>
    <w:rsid w:val="20532C30"/>
    <w:rsid w:val="20551CC2"/>
    <w:rsid w:val="205C7A91"/>
    <w:rsid w:val="205D70C1"/>
    <w:rsid w:val="20615212"/>
    <w:rsid w:val="20627F99"/>
    <w:rsid w:val="20662C71"/>
    <w:rsid w:val="206A41C3"/>
    <w:rsid w:val="207C7CB8"/>
    <w:rsid w:val="2080351D"/>
    <w:rsid w:val="20822B37"/>
    <w:rsid w:val="20827A71"/>
    <w:rsid w:val="208454F1"/>
    <w:rsid w:val="208646D1"/>
    <w:rsid w:val="2089588A"/>
    <w:rsid w:val="208B2BB8"/>
    <w:rsid w:val="20953D27"/>
    <w:rsid w:val="20991777"/>
    <w:rsid w:val="20A03752"/>
    <w:rsid w:val="20A27E3B"/>
    <w:rsid w:val="20AA28C0"/>
    <w:rsid w:val="20AE07D1"/>
    <w:rsid w:val="20B410BF"/>
    <w:rsid w:val="20B62018"/>
    <w:rsid w:val="20B86A36"/>
    <w:rsid w:val="20B86B78"/>
    <w:rsid w:val="20B921A0"/>
    <w:rsid w:val="20BD62C9"/>
    <w:rsid w:val="20C151FC"/>
    <w:rsid w:val="20C46730"/>
    <w:rsid w:val="20CB39DF"/>
    <w:rsid w:val="20D0071B"/>
    <w:rsid w:val="20D44272"/>
    <w:rsid w:val="20DA46FD"/>
    <w:rsid w:val="20DB1C3C"/>
    <w:rsid w:val="20E343CC"/>
    <w:rsid w:val="20E4369B"/>
    <w:rsid w:val="20EB7390"/>
    <w:rsid w:val="20EE7BB9"/>
    <w:rsid w:val="20EF743F"/>
    <w:rsid w:val="20F20241"/>
    <w:rsid w:val="20F67BE4"/>
    <w:rsid w:val="20F8227B"/>
    <w:rsid w:val="20F97BF1"/>
    <w:rsid w:val="20FF05D8"/>
    <w:rsid w:val="2103666C"/>
    <w:rsid w:val="210545A3"/>
    <w:rsid w:val="21072794"/>
    <w:rsid w:val="210D0EF1"/>
    <w:rsid w:val="210E1A76"/>
    <w:rsid w:val="21121B6E"/>
    <w:rsid w:val="21153BA6"/>
    <w:rsid w:val="211644DA"/>
    <w:rsid w:val="211B16B5"/>
    <w:rsid w:val="21244178"/>
    <w:rsid w:val="212B464D"/>
    <w:rsid w:val="213B3975"/>
    <w:rsid w:val="213D26F0"/>
    <w:rsid w:val="21423FE8"/>
    <w:rsid w:val="21431583"/>
    <w:rsid w:val="214659D4"/>
    <w:rsid w:val="214C04D2"/>
    <w:rsid w:val="21502535"/>
    <w:rsid w:val="21507A34"/>
    <w:rsid w:val="21520866"/>
    <w:rsid w:val="21537955"/>
    <w:rsid w:val="21577EB4"/>
    <w:rsid w:val="21602179"/>
    <w:rsid w:val="21617411"/>
    <w:rsid w:val="2167392B"/>
    <w:rsid w:val="21676F16"/>
    <w:rsid w:val="21761A4F"/>
    <w:rsid w:val="21770C8C"/>
    <w:rsid w:val="21841294"/>
    <w:rsid w:val="21857A8D"/>
    <w:rsid w:val="21860BDD"/>
    <w:rsid w:val="218D7930"/>
    <w:rsid w:val="219171C8"/>
    <w:rsid w:val="219518F4"/>
    <w:rsid w:val="21967110"/>
    <w:rsid w:val="219800A2"/>
    <w:rsid w:val="219B1A40"/>
    <w:rsid w:val="219B4798"/>
    <w:rsid w:val="219B674B"/>
    <w:rsid w:val="219D41FE"/>
    <w:rsid w:val="21A23DBD"/>
    <w:rsid w:val="21A913FF"/>
    <w:rsid w:val="21AA2559"/>
    <w:rsid w:val="21AD03BE"/>
    <w:rsid w:val="21AD4479"/>
    <w:rsid w:val="21AD4A09"/>
    <w:rsid w:val="21AD5B5F"/>
    <w:rsid w:val="21B15B5B"/>
    <w:rsid w:val="21B7164E"/>
    <w:rsid w:val="21B771B0"/>
    <w:rsid w:val="21B95B09"/>
    <w:rsid w:val="21BB60C4"/>
    <w:rsid w:val="21BC1FF5"/>
    <w:rsid w:val="21BD50E1"/>
    <w:rsid w:val="21BE33C6"/>
    <w:rsid w:val="21C2086F"/>
    <w:rsid w:val="21C60C06"/>
    <w:rsid w:val="21D20F5A"/>
    <w:rsid w:val="21D77C84"/>
    <w:rsid w:val="21D820E3"/>
    <w:rsid w:val="21DC4C62"/>
    <w:rsid w:val="21DE0AD4"/>
    <w:rsid w:val="21DE69BD"/>
    <w:rsid w:val="21E54D62"/>
    <w:rsid w:val="21E73069"/>
    <w:rsid w:val="21EA4CDB"/>
    <w:rsid w:val="21F1026E"/>
    <w:rsid w:val="21F23DE4"/>
    <w:rsid w:val="21F4065F"/>
    <w:rsid w:val="21FF16AA"/>
    <w:rsid w:val="21FF73FB"/>
    <w:rsid w:val="22007E11"/>
    <w:rsid w:val="2206159B"/>
    <w:rsid w:val="22082D08"/>
    <w:rsid w:val="220D3292"/>
    <w:rsid w:val="22126330"/>
    <w:rsid w:val="22182D4A"/>
    <w:rsid w:val="22294A43"/>
    <w:rsid w:val="222E5F9E"/>
    <w:rsid w:val="22327D91"/>
    <w:rsid w:val="22463D35"/>
    <w:rsid w:val="224B0946"/>
    <w:rsid w:val="225178DE"/>
    <w:rsid w:val="22531756"/>
    <w:rsid w:val="2254551C"/>
    <w:rsid w:val="225D5FBC"/>
    <w:rsid w:val="226007CE"/>
    <w:rsid w:val="2261120C"/>
    <w:rsid w:val="2261666E"/>
    <w:rsid w:val="22624D13"/>
    <w:rsid w:val="226531D2"/>
    <w:rsid w:val="22661018"/>
    <w:rsid w:val="226C3C4C"/>
    <w:rsid w:val="226D7C87"/>
    <w:rsid w:val="227048E5"/>
    <w:rsid w:val="22723A35"/>
    <w:rsid w:val="22784C1C"/>
    <w:rsid w:val="22853663"/>
    <w:rsid w:val="22863C82"/>
    <w:rsid w:val="22874CDC"/>
    <w:rsid w:val="228E7EE5"/>
    <w:rsid w:val="22904450"/>
    <w:rsid w:val="22911089"/>
    <w:rsid w:val="2292645A"/>
    <w:rsid w:val="22993CA0"/>
    <w:rsid w:val="22996A0B"/>
    <w:rsid w:val="229B62EE"/>
    <w:rsid w:val="229C3DC5"/>
    <w:rsid w:val="229D2F43"/>
    <w:rsid w:val="229F3C6B"/>
    <w:rsid w:val="22A83E7E"/>
    <w:rsid w:val="22AE1266"/>
    <w:rsid w:val="22AF1AAD"/>
    <w:rsid w:val="22AF74FB"/>
    <w:rsid w:val="22C34DF6"/>
    <w:rsid w:val="22C40806"/>
    <w:rsid w:val="22C57317"/>
    <w:rsid w:val="22C93921"/>
    <w:rsid w:val="22CA3310"/>
    <w:rsid w:val="22D171ED"/>
    <w:rsid w:val="22DD0C20"/>
    <w:rsid w:val="22DE02BC"/>
    <w:rsid w:val="22DE5C46"/>
    <w:rsid w:val="22DF4AE9"/>
    <w:rsid w:val="22E014E9"/>
    <w:rsid w:val="22E341B7"/>
    <w:rsid w:val="22E37B2B"/>
    <w:rsid w:val="22E71F7E"/>
    <w:rsid w:val="22EC124B"/>
    <w:rsid w:val="22ED2B8E"/>
    <w:rsid w:val="22ED7F20"/>
    <w:rsid w:val="22F4697E"/>
    <w:rsid w:val="22F572C1"/>
    <w:rsid w:val="22FA50BF"/>
    <w:rsid w:val="22FE57F5"/>
    <w:rsid w:val="230226B5"/>
    <w:rsid w:val="23084F39"/>
    <w:rsid w:val="230A0969"/>
    <w:rsid w:val="230B4635"/>
    <w:rsid w:val="230E0A10"/>
    <w:rsid w:val="231022D4"/>
    <w:rsid w:val="23191EBB"/>
    <w:rsid w:val="231927B8"/>
    <w:rsid w:val="231A6CC8"/>
    <w:rsid w:val="231C6B7B"/>
    <w:rsid w:val="232A1FF2"/>
    <w:rsid w:val="232C5128"/>
    <w:rsid w:val="232C5968"/>
    <w:rsid w:val="232D753B"/>
    <w:rsid w:val="232F02E1"/>
    <w:rsid w:val="233275B7"/>
    <w:rsid w:val="23357BBA"/>
    <w:rsid w:val="23365744"/>
    <w:rsid w:val="233A5726"/>
    <w:rsid w:val="233B3543"/>
    <w:rsid w:val="23451568"/>
    <w:rsid w:val="234519BA"/>
    <w:rsid w:val="234D4B71"/>
    <w:rsid w:val="235027B4"/>
    <w:rsid w:val="23502A06"/>
    <w:rsid w:val="23527B4F"/>
    <w:rsid w:val="23550134"/>
    <w:rsid w:val="2358315A"/>
    <w:rsid w:val="235A2FEA"/>
    <w:rsid w:val="235D1207"/>
    <w:rsid w:val="235F4179"/>
    <w:rsid w:val="236419F1"/>
    <w:rsid w:val="2369681A"/>
    <w:rsid w:val="236A7100"/>
    <w:rsid w:val="236B1AC9"/>
    <w:rsid w:val="236F73EA"/>
    <w:rsid w:val="23707BE8"/>
    <w:rsid w:val="237140EA"/>
    <w:rsid w:val="23750FAD"/>
    <w:rsid w:val="2377002D"/>
    <w:rsid w:val="237A5AC5"/>
    <w:rsid w:val="237B68AB"/>
    <w:rsid w:val="23827993"/>
    <w:rsid w:val="238653C4"/>
    <w:rsid w:val="238F476C"/>
    <w:rsid w:val="239632D8"/>
    <w:rsid w:val="23985F99"/>
    <w:rsid w:val="239C7BF3"/>
    <w:rsid w:val="23A03F5E"/>
    <w:rsid w:val="23A56A00"/>
    <w:rsid w:val="23A67021"/>
    <w:rsid w:val="23AF25D8"/>
    <w:rsid w:val="23B0072E"/>
    <w:rsid w:val="23B12D44"/>
    <w:rsid w:val="23B44823"/>
    <w:rsid w:val="23BA4892"/>
    <w:rsid w:val="23BC0FB2"/>
    <w:rsid w:val="23BD7188"/>
    <w:rsid w:val="23C13693"/>
    <w:rsid w:val="23C22AD6"/>
    <w:rsid w:val="23C759F4"/>
    <w:rsid w:val="23CE3288"/>
    <w:rsid w:val="23CF4C78"/>
    <w:rsid w:val="23D850C3"/>
    <w:rsid w:val="23DF5970"/>
    <w:rsid w:val="23E26431"/>
    <w:rsid w:val="23E631A9"/>
    <w:rsid w:val="23E67AD7"/>
    <w:rsid w:val="23E77BA9"/>
    <w:rsid w:val="23ED3910"/>
    <w:rsid w:val="23F37F5D"/>
    <w:rsid w:val="23FA07EA"/>
    <w:rsid w:val="23FA6301"/>
    <w:rsid w:val="23FD78B6"/>
    <w:rsid w:val="240005B2"/>
    <w:rsid w:val="2408057E"/>
    <w:rsid w:val="24082A60"/>
    <w:rsid w:val="240C60A5"/>
    <w:rsid w:val="2415126B"/>
    <w:rsid w:val="24156B6B"/>
    <w:rsid w:val="242A4F78"/>
    <w:rsid w:val="242C3EDC"/>
    <w:rsid w:val="242F7EC1"/>
    <w:rsid w:val="24312BCE"/>
    <w:rsid w:val="2434186C"/>
    <w:rsid w:val="24345F71"/>
    <w:rsid w:val="24357083"/>
    <w:rsid w:val="2438211A"/>
    <w:rsid w:val="243B090C"/>
    <w:rsid w:val="243C54B8"/>
    <w:rsid w:val="243F584C"/>
    <w:rsid w:val="24417A2A"/>
    <w:rsid w:val="244A72D4"/>
    <w:rsid w:val="2458086A"/>
    <w:rsid w:val="24592EF3"/>
    <w:rsid w:val="245F4D65"/>
    <w:rsid w:val="246346FD"/>
    <w:rsid w:val="246857C0"/>
    <w:rsid w:val="24700901"/>
    <w:rsid w:val="24774DB5"/>
    <w:rsid w:val="2479713C"/>
    <w:rsid w:val="247E5733"/>
    <w:rsid w:val="247E5933"/>
    <w:rsid w:val="24810062"/>
    <w:rsid w:val="24822D9E"/>
    <w:rsid w:val="24844A06"/>
    <w:rsid w:val="248C7146"/>
    <w:rsid w:val="24A53172"/>
    <w:rsid w:val="24AD2443"/>
    <w:rsid w:val="24B05406"/>
    <w:rsid w:val="24B22F9D"/>
    <w:rsid w:val="24B61EC0"/>
    <w:rsid w:val="24BA5EBD"/>
    <w:rsid w:val="24BB2933"/>
    <w:rsid w:val="24BC3DB4"/>
    <w:rsid w:val="24BE565E"/>
    <w:rsid w:val="24C05E0C"/>
    <w:rsid w:val="24C228FC"/>
    <w:rsid w:val="24C35840"/>
    <w:rsid w:val="24C47069"/>
    <w:rsid w:val="24C7782C"/>
    <w:rsid w:val="24CC4CEF"/>
    <w:rsid w:val="24CF788F"/>
    <w:rsid w:val="24D127AB"/>
    <w:rsid w:val="24D54D41"/>
    <w:rsid w:val="24D86DB6"/>
    <w:rsid w:val="24D97F9E"/>
    <w:rsid w:val="24E76CFF"/>
    <w:rsid w:val="24ED18C8"/>
    <w:rsid w:val="24EF7FFE"/>
    <w:rsid w:val="24F4347B"/>
    <w:rsid w:val="24F75841"/>
    <w:rsid w:val="24F93814"/>
    <w:rsid w:val="24FE1F58"/>
    <w:rsid w:val="25045C03"/>
    <w:rsid w:val="25054891"/>
    <w:rsid w:val="250665F2"/>
    <w:rsid w:val="25081220"/>
    <w:rsid w:val="25127AFC"/>
    <w:rsid w:val="251A4D87"/>
    <w:rsid w:val="251B2D17"/>
    <w:rsid w:val="25252BC4"/>
    <w:rsid w:val="2529617B"/>
    <w:rsid w:val="25303F61"/>
    <w:rsid w:val="25334326"/>
    <w:rsid w:val="25373FF3"/>
    <w:rsid w:val="25377D72"/>
    <w:rsid w:val="2539593D"/>
    <w:rsid w:val="253B5D17"/>
    <w:rsid w:val="253C48F1"/>
    <w:rsid w:val="253D5A54"/>
    <w:rsid w:val="253E79D5"/>
    <w:rsid w:val="25405327"/>
    <w:rsid w:val="254425DF"/>
    <w:rsid w:val="2546354E"/>
    <w:rsid w:val="254B64EF"/>
    <w:rsid w:val="25510C5F"/>
    <w:rsid w:val="25576F56"/>
    <w:rsid w:val="25623A91"/>
    <w:rsid w:val="25625869"/>
    <w:rsid w:val="25635842"/>
    <w:rsid w:val="25647625"/>
    <w:rsid w:val="25693C0F"/>
    <w:rsid w:val="25756F53"/>
    <w:rsid w:val="257A4194"/>
    <w:rsid w:val="257A6D9C"/>
    <w:rsid w:val="257B436E"/>
    <w:rsid w:val="257D1FFF"/>
    <w:rsid w:val="25810912"/>
    <w:rsid w:val="25820628"/>
    <w:rsid w:val="25845D86"/>
    <w:rsid w:val="258556DB"/>
    <w:rsid w:val="25867FC2"/>
    <w:rsid w:val="258A27A0"/>
    <w:rsid w:val="2597041A"/>
    <w:rsid w:val="259B2EE8"/>
    <w:rsid w:val="259F4F0A"/>
    <w:rsid w:val="259F6EF0"/>
    <w:rsid w:val="25A714D7"/>
    <w:rsid w:val="25A80DA8"/>
    <w:rsid w:val="25AF6656"/>
    <w:rsid w:val="25B02745"/>
    <w:rsid w:val="25B07425"/>
    <w:rsid w:val="25B64F0A"/>
    <w:rsid w:val="25B95006"/>
    <w:rsid w:val="25BC7C98"/>
    <w:rsid w:val="25BF5485"/>
    <w:rsid w:val="25C06EE9"/>
    <w:rsid w:val="25D42E06"/>
    <w:rsid w:val="25D70545"/>
    <w:rsid w:val="25E23840"/>
    <w:rsid w:val="25E70CAA"/>
    <w:rsid w:val="25EB5782"/>
    <w:rsid w:val="25EE57A9"/>
    <w:rsid w:val="25F83D4D"/>
    <w:rsid w:val="25F8533B"/>
    <w:rsid w:val="25FE3C37"/>
    <w:rsid w:val="2603746E"/>
    <w:rsid w:val="260631B2"/>
    <w:rsid w:val="26067917"/>
    <w:rsid w:val="260B47F5"/>
    <w:rsid w:val="26115385"/>
    <w:rsid w:val="26130A98"/>
    <w:rsid w:val="26145BCD"/>
    <w:rsid w:val="26162AF1"/>
    <w:rsid w:val="261B1D76"/>
    <w:rsid w:val="261E204F"/>
    <w:rsid w:val="2620164C"/>
    <w:rsid w:val="26203282"/>
    <w:rsid w:val="262B2326"/>
    <w:rsid w:val="262C65B1"/>
    <w:rsid w:val="26316C0E"/>
    <w:rsid w:val="26374CD5"/>
    <w:rsid w:val="263B0F57"/>
    <w:rsid w:val="263C595F"/>
    <w:rsid w:val="263C6010"/>
    <w:rsid w:val="263D1F6C"/>
    <w:rsid w:val="264259FC"/>
    <w:rsid w:val="26431C80"/>
    <w:rsid w:val="26461ED1"/>
    <w:rsid w:val="264B2CE0"/>
    <w:rsid w:val="264D6CE5"/>
    <w:rsid w:val="26534BA9"/>
    <w:rsid w:val="26585BF2"/>
    <w:rsid w:val="26594449"/>
    <w:rsid w:val="265D42BD"/>
    <w:rsid w:val="26693EE9"/>
    <w:rsid w:val="26694A1A"/>
    <w:rsid w:val="266D3C1D"/>
    <w:rsid w:val="26724F41"/>
    <w:rsid w:val="26741C60"/>
    <w:rsid w:val="26743842"/>
    <w:rsid w:val="26753B11"/>
    <w:rsid w:val="26766363"/>
    <w:rsid w:val="267D5F8D"/>
    <w:rsid w:val="267E2CE9"/>
    <w:rsid w:val="26804BAB"/>
    <w:rsid w:val="268B16F7"/>
    <w:rsid w:val="2691359B"/>
    <w:rsid w:val="26A27B6C"/>
    <w:rsid w:val="26A460E3"/>
    <w:rsid w:val="26A520ED"/>
    <w:rsid w:val="26AC29AE"/>
    <w:rsid w:val="26B15ED5"/>
    <w:rsid w:val="26B426D3"/>
    <w:rsid w:val="26B60BD0"/>
    <w:rsid w:val="26BD4D97"/>
    <w:rsid w:val="26BF7646"/>
    <w:rsid w:val="26C83D79"/>
    <w:rsid w:val="26CE40CE"/>
    <w:rsid w:val="26D36372"/>
    <w:rsid w:val="26D43130"/>
    <w:rsid w:val="26D825B1"/>
    <w:rsid w:val="26DA77BE"/>
    <w:rsid w:val="26DC4770"/>
    <w:rsid w:val="26DF6248"/>
    <w:rsid w:val="26E00B91"/>
    <w:rsid w:val="26E12EB1"/>
    <w:rsid w:val="26E21B55"/>
    <w:rsid w:val="26E24206"/>
    <w:rsid w:val="26E305AD"/>
    <w:rsid w:val="26E771A8"/>
    <w:rsid w:val="26EC42AE"/>
    <w:rsid w:val="26ED6CE5"/>
    <w:rsid w:val="26F03772"/>
    <w:rsid w:val="26F1141C"/>
    <w:rsid w:val="26F25541"/>
    <w:rsid w:val="26F333BE"/>
    <w:rsid w:val="26F8100B"/>
    <w:rsid w:val="2700254F"/>
    <w:rsid w:val="270F0491"/>
    <w:rsid w:val="270F2B63"/>
    <w:rsid w:val="270F7A7C"/>
    <w:rsid w:val="2711613F"/>
    <w:rsid w:val="27167D4D"/>
    <w:rsid w:val="27171B97"/>
    <w:rsid w:val="27195CB3"/>
    <w:rsid w:val="271B180C"/>
    <w:rsid w:val="271B37CE"/>
    <w:rsid w:val="271F3289"/>
    <w:rsid w:val="27202752"/>
    <w:rsid w:val="27210E1D"/>
    <w:rsid w:val="272127F8"/>
    <w:rsid w:val="272365C6"/>
    <w:rsid w:val="27243EB2"/>
    <w:rsid w:val="27283BFC"/>
    <w:rsid w:val="27285E85"/>
    <w:rsid w:val="273575C0"/>
    <w:rsid w:val="27381B2B"/>
    <w:rsid w:val="273F13FF"/>
    <w:rsid w:val="27406292"/>
    <w:rsid w:val="27406B36"/>
    <w:rsid w:val="2741144C"/>
    <w:rsid w:val="27453AFA"/>
    <w:rsid w:val="274D2DC2"/>
    <w:rsid w:val="274E0F18"/>
    <w:rsid w:val="2751132E"/>
    <w:rsid w:val="275174A7"/>
    <w:rsid w:val="27521B60"/>
    <w:rsid w:val="2759003C"/>
    <w:rsid w:val="27596688"/>
    <w:rsid w:val="275B63ED"/>
    <w:rsid w:val="275F53F4"/>
    <w:rsid w:val="276A47CC"/>
    <w:rsid w:val="276E3680"/>
    <w:rsid w:val="276E4914"/>
    <w:rsid w:val="27724399"/>
    <w:rsid w:val="27736183"/>
    <w:rsid w:val="27743B2A"/>
    <w:rsid w:val="27766D29"/>
    <w:rsid w:val="27780BFD"/>
    <w:rsid w:val="277859E1"/>
    <w:rsid w:val="277A68AA"/>
    <w:rsid w:val="277C7787"/>
    <w:rsid w:val="277D371B"/>
    <w:rsid w:val="27801CBA"/>
    <w:rsid w:val="27856020"/>
    <w:rsid w:val="278A0AC8"/>
    <w:rsid w:val="278B250B"/>
    <w:rsid w:val="278D1C4B"/>
    <w:rsid w:val="278D2732"/>
    <w:rsid w:val="27905519"/>
    <w:rsid w:val="2794614A"/>
    <w:rsid w:val="27946499"/>
    <w:rsid w:val="27957983"/>
    <w:rsid w:val="27963904"/>
    <w:rsid w:val="27963D1A"/>
    <w:rsid w:val="279D02DF"/>
    <w:rsid w:val="27A143B2"/>
    <w:rsid w:val="27A22E94"/>
    <w:rsid w:val="27A824D5"/>
    <w:rsid w:val="27AA7F99"/>
    <w:rsid w:val="27AB5231"/>
    <w:rsid w:val="27AD00F5"/>
    <w:rsid w:val="27AE091B"/>
    <w:rsid w:val="27B01F75"/>
    <w:rsid w:val="27B37C4C"/>
    <w:rsid w:val="27BA5A7D"/>
    <w:rsid w:val="27BC5753"/>
    <w:rsid w:val="27BF1650"/>
    <w:rsid w:val="27BF417E"/>
    <w:rsid w:val="27C2172D"/>
    <w:rsid w:val="27C7099C"/>
    <w:rsid w:val="27CB172C"/>
    <w:rsid w:val="27D0408A"/>
    <w:rsid w:val="27D058A6"/>
    <w:rsid w:val="27D62170"/>
    <w:rsid w:val="27D723B9"/>
    <w:rsid w:val="27D90F42"/>
    <w:rsid w:val="27E21A40"/>
    <w:rsid w:val="27E44BC3"/>
    <w:rsid w:val="27F07CC2"/>
    <w:rsid w:val="27F161C5"/>
    <w:rsid w:val="28083C92"/>
    <w:rsid w:val="280F7695"/>
    <w:rsid w:val="28120F81"/>
    <w:rsid w:val="281226A7"/>
    <w:rsid w:val="28141280"/>
    <w:rsid w:val="281639C0"/>
    <w:rsid w:val="28195DAC"/>
    <w:rsid w:val="281C6B54"/>
    <w:rsid w:val="281F27DA"/>
    <w:rsid w:val="28200B0A"/>
    <w:rsid w:val="28257D29"/>
    <w:rsid w:val="28267CFC"/>
    <w:rsid w:val="28272AC2"/>
    <w:rsid w:val="28297A44"/>
    <w:rsid w:val="282E7868"/>
    <w:rsid w:val="28307E1D"/>
    <w:rsid w:val="28310684"/>
    <w:rsid w:val="28346E1F"/>
    <w:rsid w:val="283473D0"/>
    <w:rsid w:val="28353815"/>
    <w:rsid w:val="283E18CF"/>
    <w:rsid w:val="284338A3"/>
    <w:rsid w:val="28433F7E"/>
    <w:rsid w:val="2844686A"/>
    <w:rsid w:val="28490B30"/>
    <w:rsid w:val="284A2F54"/>
    <w:rsid w:val="28564BB7"/>
    <w:rsid w:val="285A5906"/>
    <w:rsid w:val="285C37E9"/>
    <w:rsid w:val="285E2876"/>
    <w:rsid w:val="286219A2"/>
    <w:rsid w:val="28626F4F"/>
    <w:rsid w:val="286344FE"/>
    <w:rsid w:val="286906D6"/>
    <w:rsid w:val="286A0051"/>
    <w:rsid w:val="286D69E7"/>
    <w:rsid w:val="287053E4"/>
    <w:rsid w:val="28737A81"/>
    <w:rsid w:val="28755F0E"/>
    <w:rsid w:val="287E575E"/>
    <w:rsid w:val="287F621C"/>
    <w:rsid w:val="28833B58"/>
    <w:rsid w:val="288361BD"/>
    <w:rsid w:val="288368AA"/>
    <w:rsid w:val="288378F8"/>
    <w:rsid w:val="2889472C"/>
    <w:rsid w:val="288B6CD7"/>
    <w:rsid w:val="288B77EA"/>
    <w:rsid w:val="288D22FF"/>
    <w:rsid w:val="288E61BD"/>
    <w:rsid w:val="288F05BD"/>
    <w:rsid w:val="28931804"/>
    <w:rsid w:val="28937E4B"/>
    <w:rsid w:val="289B0FCF"/>
    <w:rsid w:val="289B2A55"/>
    <w:rsid w:val="289B4147"/>
    <w:rsid w:val="289C5A0A"/>
    <w:rsid w:val="28A15406"/>
    <w:rsid w:val="28A20F46"/>
    <w:rsid w:val="28A53486"/>
    <w:rsid w:val="28A657E7"/>
    <w:rsid w:val="28AD6B04"/>
    <w:rsid w:val="28B50353"/>
    <w:rsid w:val="28BD22FD"/>
    <w:rsid w:val="28C32CA1"/>
    <w:rsid w:val="28CA45ED"/>
    <w:rsid w:val="28D06419"/>
    <w:rsid w:val="28D06F1C"/>
    <w:rsid w:val="28D3248F"/>
    <w:rsid w:val="28D837D6"/>
    <w:rsid w:val="28DA01C1"/>
    <w:rsid w:val="28E4045E"/>
    <w:rsid w:val="28E749A0"/>
    <w:rsid w:val="28E75B83"/>
    <w:rsid w:val="28E971C7"/>
    <w:rsid w:val="28EE7656"/>
    <w:rsid w:val="28F119F7"/>
    <w:rsid w:val="28F160DD"/>
    <w:rsid w:val="28F43D5F"/>
    <w:rsid w:val="28F63740"/>
    <w:rsid w:val="28F76214"/>
    <w:rsid w:val="29001930"/>
    <w:rsid w:val="290C0299"/>
    <w:rsid w:val="29166B69"/>
    <w:rsid w:val="29190799"/>
    <w:rsid w:val="291912C9"/>
    <w:rsid w:val="291A0218"/>
    <w:rsid w:val="292059F4"/>
    <w:rsid w:val="292563EC"/>
    <w:rsid w:val="292A6689"/>
    <w:rsid w:val="292E44A6"/>
    <w:rsid w:val="29337731"/>
    <w:rsid w:val="293500AF"/>
    <w:rsid w:val="2949411B"/>
    <w:rsid w:val="294B19D5"/>
    <w:rsid w:val="294D7C97"/>
    <w:rsid w:val="2953692E"/>
    <w:rsid w:val="29546FB7"/>
    <w:rsid w:val="295B4A31"/>
    <w:rsid w:val="295D5899"/>
    <w:rsid w:val="296116AE"/>
    <w:rsid w:val="29637A87"/>
    <w:rsid w:val="297037F4"/>
    <w:rsid w:val="2971003F"/>
    <w:rsid w:val="2976306A"/>
    <w:rsid w:val="29782390"/>
    <w:rsid w:val="297B5866"/>
    <w:rsid w:val="298106AA"/>
    <w:rsid w:val="298253B1"/>
    <w:rsid w:val="298E4650"/>
    <w:rsid w:val="299C6650"/>
    <w:rsid w:val="29A13599"/>
    <w:rsid w:val="29AA5D6D"/>
    <w:rsid w:val="29AF2EB2"/>
    <w:rsid w:val="29B402E0"/>
    <w:rsid w:val="29B42F49"/>
    <w:rsid w:val="29B55C1B"/>
    <w:rsid w:val="29B62DAB"/>
    <w:rsid w:val="29BD17F9"/>
    <w:rsid w:val="29BD3BEF"/>
    <w:rsid w:val="29BE248F"/>
    <w:rsid w:val="29BE44A1"/>
    <w:rsid w:val="29C275AE"/>
    <w:rsid w:val="29C5183B"/>
    <w:rsid w:val="29D1035F"/>
    <w:rsid w:val="29D12421"/>
    <w:rsid w:val="29D4307E"/>
    <w:rsid w:val="29D669A9"/>
    <w:rsid w:val="29D773C8"/>
    <w:rsid w:val="29D95C1A"/>
    <w:rsid w:val="29DB5AA0"/>
    <w:rsid w:val="29DC5BA4"/>
    <w:rsid w:val="29DD2946"/>
    <w:rsid w:val="29E53E8F"/>
    <w:rsid w:val="29E8678B"/>
    <w:rsid w:val="29F3415D"/>
    <w:rsid w:val="29FA78D2"/>
    <w:rsid w:val="2A0B7538"/>
    <w:rsid w:val="2A0E6F7B"/>
    <w:rsid w:val="2A1330FD"/>
    <w:rsid w:val="2A17093F"/>
    <w:rsid w:val="2A1E158C"/>
    <w:rsid w:val="2A212A3C"/>
    <w:rsid w:val="2A2379F5"/>
    <w:rsid w:val="2A286218"/>
    <w:rsid w:val="2A2F04F5"/>
    <w:rsid w:val="2A2F17DC"/>
    <w:rsid w:val="2A2F50D5"/>
    <w:rsid w:val="2A2F7A21"/>
    <w:rsid w:val="2A302E53"/>
    <w:rsid w:val="2A310947"/>
    <w:rsid w:val="2A34178D"/>
    <w:rsid w:val="2A34752C"/>
    <w:rsid w:val="2A3649E5"/>
    <w:rsid w:val="2A3B13EA"/>
    <w:rsid w:val="2A3C253C"/>
    <w:rsid w:val="2A3D1F69"/>
    <w:rsid w:val="2A3F43C5"/>
    <w:rsid w:val="2A402D29"/>
    <w:rsid w:val="2A4057B0"/>
    <w:rsid w:val="2A411564"/>
    <w:rsid w:val="2A420654"/>
    <w:rsid w:val="2A453112"/>
    <w:rsid w:val="2A4562EB"/>
    <w:rsid w:val="2A462ACA"/>
    <w:rsid w:val="2A465A49"/>
    <w:rsid w:val="2A4671F9"/>
    <w:rsid w:val="2A475564"/>
    <w:rsid w:val="2A4832B9"/>
    <w:rsid w:val="2A496AEF"/>
    <w:rsid w:val="2A4A19C1"/>
    <w:rsid w:val="2A504ABA"/>
    <w:rsid w:val="2A5457AD"/>
    <w:rsid w:val="2A5D2816"/>
    <w:rsid w:val="2A6D663C"/>
    <w:rsid w:val="2A702512"/>
    <w:rsid w:val="2A7054C5"/>
    <w:rsid w:val="2A7C4A63"/>
    <w:rsid w:val="2A7F6D49"/>
    <w:rsid w:val="2A8A6832"/>
    <w:rsid w:val="2A8C00F8"/>
    <w:rsid w:val="2A8C1AF8"/>
    <w:rsid w:val="2A983943"/>
    <w:rsid w:val="2A995E6A"/>
    <w:rsid w:val="2AA01EFA"/>
    <w:rsid w:val="2AA501F4"/>
    <w:rsid w:val="2AAB2F77"/>
    <w:rsid w:val="2AB01013"/>
    <w:rsid w:val="2ACA684F"/>
    <w:rsid w:val="2ACD6155"/>
    <w:rsid w:val="2ACE0962"/>
    <w:rsid w:val="2ACE4E4C"/>
    <w:rsid w:val="2ACE5682"/>
    <w:rsid w:val="2ACE6AE8"/>
    <w:rsid w:val="2AD67321"/>
    <w:rsid w:val="2AD70ACC"/>
    <w:rsid w:val="2AD92FD1"/>
    <w:rsid w:val="2ADB11EB"/>
    <w:rsid w:val="2AE029BF"/>
    <w:rsid w:val="2AE3744F"/>
    <w:rsid w:val="2AE471D8"/>
    <w:rsid w:val="2AF12053"/>
    <w:rsid w:val="2AF24610"/>
    <w:rsid w:val="2B0443C4"/>
    <w:rsid w:val="2B080303"/>
    <w:rsid w:val="2B0A3DB7"/>
    <w:rsid w:val="2B114427"/>
    <w:rsid w:val="2B145FA1"/>
    <w:rsid w:val="2B1A2AF1"/>
    <w:rsid w:val="2B216F0F"/>
    <w:rsid w:val="2B226C15"/>
    <w:rsid w:val="2B254ED4"/>
    <w:rsid w:val="2B292288"/>
    <w:rsid w:val="2B2A6C9F"/>
    <w:rsid w:val="2B2F267E"/>
    <w:rsid w:val="2B306DE3"/>
    <w:rsid w:val="2B330E78"/>
    <w:rsid w:val="2B340961"/>
    <w:rsid w:val="2B351399"/>
    <w:rsid w:val="2B3A177D"/>
    <w:rsid w:val="2B417E4C"/>
    <w:rsid w:val="2B440675"/>
    <w:rsid w:val="2B4A1700"/>
    <w:rsid w:val="2B4B79D3"/>
    <w:rsid w:val="2B4D7F8D"/>
    <w:rsid w:val="2B536E1F"/>
    <w:rsid w:val="2B5879AD"/>
    <w:rsid w:val="2B5C2753"/>
    <w:rsid w:val="2B636207"/>
    <w:rsid w:val="2B642A84"/>
    <w:rsid w:val="2B674152"/>
    <w:rsid w:val="2B6A5B8F"/>
    <w:rsid w:val="2B71624B"/>
    <w:rsid w:val="2B730EA1"/>
    <w:rsid w:val="2B756F50"/>
    <w:rsid w:val="2B7F4752"/>
    <w:rsid w:val="2B846601"/>
    <w:rsid w:val="2B851615"/>
    <w:rsid w:val="2B860FFD"/>
    <w:rsid w:val="2B880E73"/>
    <w:rsid w:val="2B8821AC"/>
    <w:rsid w:val="2B8A477C"/>
    <w:rsid w:val="2B8D0384"/>
    <w:rsid w:val="2B9A175E"/>
    <w:rsid w:val="2B9C4056"/>
    <w:rsid w:val="2B9D727C"/>
    <w:rsid w:val="2BA05900"/>
    <w:rsid w:val="2BA13E7D"/>
    <w:rsid w:val="2BA22F5E"/>
    <w:rsid w:val="2BA23B3B"/>
    <w:rsid w:val="2BA34982"/>
    <w:rsid w:val="2BAA6222"/>
    <w:rsid w:val="2BB10D93"/>
    <w:rsid w:val="2BB65F71"/>
    <w:rsid w:val="2BB71D24"/>
    <w:rsid w:val="2BB953AF"/>
    <w:rsid w:val="2BB97EB5"/>
    <w:rsid w:val="2BC14422"/>
    <w:rsid w:val="2BC54C6F"/>
    <w:rsid w:val="2BCB66C7"/>
    <w:rsid w:val="2BD60533"/>
    <w:rsid w:val="2BD620BF"/>
    <w:rsid w:val="2BDD087C"/>
    <w:rsid w:val="2BE01BA4"/>
    <w:rsid w:val="2BE43068"/>
    <w:rsid w:val="2BE6135C"/>
    <w:rsid w:val="2BE64868"/>
    <w:rsid w:val="2BE66D13"/>
    <w:rsid w:val="2BEA4E14"/>
    <w:rsid w:val="2BEE5880"/>
    <w:rsid w:val="2BF47F65"/>
    <w:rsid w:val="2BF52F9C"/>
    <w:rsid w:val="2BF53C1F"/>
    <w:rsid w:val="2BF5418A"/>
    <w:rsid w:val="2BF74B4A"/>
    <w:rsid w:val="2BF9426F"/>
    <w:rsid w:val="2BFC5756"/>
    <w:rsid w:val="2BFD137A"/>
    <w:rsid w:val="2BFD21E4"/>
    <w:rsid w:val="2C034F35"/>
    <w:rsid w:val="2C0456E8"/>
    <w:rsid w:val="2C055262"/>
    <w:rsid w:val="2C0A0BF3"/>
    <w:rsid w:val="2C0A2724"/>
    <w:rsid w:val="2C0C2CE4"/>
    <w:rsid w:val="2C0D549C"/>
    <w:rsid w:val="2C101A8A"/>
    <w:rsid w:val="2C1A5D71"/>
    <w:rsid w:val="2C1E54ED"/>
    <w:rsid w:val="2C2417CF"/>
    <w:rsid w:val="2C267056"/>
    <w:rsid w:val="2C280267"/>
    <w:rsid w:val="2C2866D9"/>
    <w:rsid w:val="2C2E2AF5"/>
    <w:rsid w:val="2C316409"/>
    <w:rsid w:val="2C33247E"/>
    <w:rsid w:val="2C334B46"/>
    <w:rsid w:val="2C380AC0"/>
    <w:rsid w:val="2C3F2A6A"/>
    <w:rsid w:val="2C4B0702"/>
    <w:rsid w:val="2C4D5BC7"/>
    <w:rsid w:val="2C50336B"/>
    <w:rsid w:val="2C5324D2"/>
    <w:rsid w:val="2C563705"/>
    <w:rsid w:val="2C5D6F59"/>
    <w:rsid w:val="2C625462"/>
    <w:rsid w:val="2C745D4C"/>
    <w:rsid w:val="2C756F3B"/>
    <w:rsid w:val="2C761962"/>
    <w:rsid w:val="2C7E09F0"/>
    <w:rsid w:val="2C7F092C"/>
    <w:rsid w:val="2C845089"/>
    <w:rsid w:val="2C857D3E"/>
    <w:rsid w:val="2C8835F1"/>
    <w:rsid w:val="2C89291D"/>
    <w:rsid w:val="2C9374BA"/>
    <w:rsid w:val="2C945DEC"/>
    <w:rsid w:val="2C9647A5"/>
    <w:rsid w:val="2CA053D9"/>
    <w:rsid w:val="2CA35CCF"/>
    <w:rsid w:val="2CAB1EDA"/>
    <w:rsid w:val="2CB07F69"/>
    <w:rsid w:val="2CBC5F9B"/>
    <w:rsid w:val="2CC0666C"/>
    <w:rsid w:val="2CC224AA"/>
    <w:rsid w:val="2CC41128"/>
    <w:rsid w:val="2CC43E85"/>
    <w:rsid w:val="2CC56FAF"/>
    <w:rsid w:val="2CC76B92"/>
    <w:rsid w:val="2CC805CA"/>
    <w:rsid w:val="2CCB17ED"/>
    <w:rsid w:val="2CCF7BDB"/>
    <w:rsid w:val="2CD57A01"/>
    <w:rsid w:val="2CDD79B6"/>
    <w:rsid w:val="2CDF58FB"/>
    <w:rsid w:val="2CE11629"/>
    <w:rsid w:val="2CE25BB3"/>
    <w:rsid w:val="2CE940B9"/>
    <w:rsid w:val="2CE948E3"/>
    <w:rsid w:val="2CEC649A"/>
    <w:rsid w:val="2CEE4FE2"/>
    <w:rsid w:val="2CF04E4D"/>
    <w:rsid w:val="2CF20004"/>
    <w:rsid w:val="2CF37F31"/>
    <w:rsid w:val="2CF502B9"/>
    <w:rsid w:val="2CFA71C5"/>
    <w:rsid w:val="2CFC1CAD"/>
    <w:rsid w:val="2CFC3935"/>
    <w:rsid w:val="2CFE0C4E"/>
    <w:rsid w:val="2D0125CB"/>
    <w:rsid w:val="2D0A6C7C"/>
    <w:rsid w:val="2D0B1469"/>
    <w:rsid w:val="2D144453"/>
    <w:rsid w:val="2D187390"/>
    <w:rsid w:val="2D1F1FCB"/>
    <w:rsid w:val="2D1F2983"/>
    <w:rsid w:val="2D1F3C55"/>
    <w:rsid w:val="2D2448D1"/>
    <w:rsid w:val="2D244D17"/>
    <w:rsid w:val="2D26085B"/>
    <w:rsid w:val="2D30517A"/>
    <w:rsid w:val="2D3055FE"/>
    <w:rsid w:val="2D32269A"/>
    <w:rsid w:val="2D366802"/>
    <w:rsid w:val="2D3C5F6B"/>
    <w:rsid w:val="2D3D2942"/>
    <w:rsid w:val="2D416B96"/>
    <w:rsid w:val="2D4606D9"/>
    <w:rsid w:val="2D495408"/>
    <w:rsid w:val="2D4B3C5E"/>
    <w:rsid w:val="2D4C6E30"/>
    <w:rsid w:val="2D4D28A6"/>
    <w:rsid w:val="2D5D1F70"/>
    <w:rsid w:val="2D6609E4"/>
    <w:rsid w:val="2D680FDC"/>
    <w:rsid w:val="2D6909CD"/>
    <w:rsid w:val="2D6A2190"/>
    <w:rsid w:val="2D735FA4"/>
    <w:rsid w:val="2D76291C"/>
    <w:rsid w:val="2D7A06A2"/>
    <w:rsid w:val="2D7A7B81"/>
    <w:rsid w:val="2D7D02E1"/>
    <w:rsid w:val="2D8323C8"/>
    <w:rsid w:val="2D877F9B"/>
    <w:rsid w:val="2D8B73DB"/>
    <w:rsid w:val="2D8D60E6"/>
    <w:rsid w:val="2D9270B2"/>
    <w:rsid w:val="2D965601"/>
    <w:rsid w:val="2D9773CB"/>
    <w:rsid w:val="2D992C23"/>
    <w:rsid w:val="2D99597B"/>
    <w:rsid w:val="2DA071FA"/>
    <w:rsid w:val="2DA744F8"/>
    <w:rsid w:val="2DA80205"/>
    <w:rsid w:val="2DAD1DD3"/>
    <w:rsid w:val="2DAE706A"/>
    <w:rsid w:val="2DB5099C"/>
    <w:rsid w:val="2DB92F01"/>
    <w:rsid w:val="2DBC3384"/>
    <w:rsid w:val="2DBF6639"/>
    <w:rsid w:val="2DC33D17"/>
    <w:rsid w:val="2DCD5510"/>
    <w:rsid w:val="2DD261FF"/>
    <w:rsid w:val="2DDB7931"/>
    <w:rsid w:val="2DDE48EA"/>
    <w:rsid w:val="2DDF3CD0"/>
    <w:rsid w:val="2DE50F78"/>
    <w:rsid w:val="2DE655F3"/>
    <w:rsid w:val="2DF87837"/>
    <w:rsid w:val="2DF87951"/>
    <w:rsid w:val="2E0003F4"/>
    <w:rsid w:val="2E0527ED"/>
    <w:rsid w:val="2E0807F6"/>
    <w:rsid w:val="2E1023DD"/>
    <w:rsid w:val="2E124EFD"/>
    <w:rsid w:val="2E1463D0"/>
    <w:rsid w:val="2E163A8A"/>
    <w:rsid w:val="2E1962F7"/>
    <w:rsid w:val="2E230F56"/>
    <w:rsid w:val="2E2714D2"/>
    <w:rsid w:val="2E310D1B"/>
    <w:rsid w:val="2E42263D"/>
    <w:rsid w:val="2E432F2B"/>
    <w:rsid w:val="2E4433AA"/>
    <w:rsid w:val="2E4C4DD3"/>
    <w:rsid w:val="2E4C6285"/>
    <w:rsid w:val="2E4E25C0"/>
    <w:rsid w:val="2E4F4834"/>
    <w:rsid w:val="2E5953D0"/>
    <w:rsid w:val="2E5A708E"/>
    <w:rsid w:val="2E5C00C8"/>
    <w:rsid w:val="2E650765"/>
    <w:rsid w:val="2E6675B1"/>
    <w:rsid w:val="2E6F4782"/>
    <w:rsid w:val="2E722080"/>
    <w:rsid w:val="2E7B317C"/>
    <w:rsid w:val="2E7E6EE0"/>
    <w:rsid w:val="2E8569B0"/>
    <w:rsid w:val="2E8610BE"/>
    <w:rsid w:val="2E896DBF"/>
    <w:rsid w:val="2E901568"/>
    <w:rsid w:val="2E902838"/>
    <w:rsid w:val="2E9323A7"/>
    <w:rsid w:val="2E940249"/>
    <w:rsid w:val="2E957F68"/>
    <w:rsid w:val="2E9D6FA5"/>
    <w:rsid w:val="2EA03512"/>
    <w:rsid w:val="2EA503FF"/>
    <w:rsid w:val="2EA560D4"/>
    <w:rsid w:val="2EA95CAD"/>
    <w:rsid w:val="2EB33CAE"/>
    <w:rsid w:val="2EB554EE"/>
    <w:rsid w:val="2EB94FB0"/>
    <w:rsid w:val="2EBB79E4"/>
    <w:rsid w:val="2EBD5178"/>
    <w:rsid w:val="2EBE7718"/>
    <w:rsid w:val="2EC1396F"/>
    <w:rsid w:val="2ECF248E"/>
    <w:rsid w:val="2ED07C58"/>
    <w:rsid w:val="2ED13E75"/>
    <w:rsid w:val="2ED44470"/>
    <w:rsid w:val="2ED54769"/>
    <w:rsid w:val="2ED82425"/>
    <w:rsid w:val="2EDD2FDD"/>
    <w:rsid w:val="2EDE5AB1"/>
    <w:rsid w:val="2EE24CB5"/>
    <w:rsid w:val="2EE24F2B"/>
    <w:rsid w:val="2EEB38D8"/>
    <w:rsid w:val="2EF50DA8"/>
    <w:rsid w:val="2F095FC3"/>
    <w:rsid w:val="2F110611"/>
    <w:rsid w:val="2F164B60"/>
    <w:rsid w:val="2F165D5F"/>
    <w:rsid w:val="2F173C02"/>
    <w:rsid w:val="2F176F72"/>
    <w:rsid w:val="2F1A3F69"/>
    <w:rsid w:val="2F1B6B16"/>
    <w:rsid w:val="2F1C591F"/>
    <w:rsid w:val="2F1E44A5"/>
    <w:rsid w:val="2F1F4938"/>
    <w:rsid w:val="2F282B8C"/>
    <w:rsid w:val="2F2B50BD"/>
    <w:rsid w:val="2F2D035B"/>
    <w:rsid w:val="2F2E632F"/>
    <w:rsid w:val="2F30007F"/>
    <w:rsid w:val="2F36558D"/>
    <w:rsid w:val="2F3A56BE"/>
    <w:rsid w:val="2F410F22"/>
    <w:rsid w:val="2F411958"/>
    <w:rsid w:val="2F4F4E07"/>
    <w:rsid w:val="2F552A97"/>
    <w:rsid w:val="2F5802DE"/>
    <w:rsid w:val="2F596F16"/>
    <w:rsid w:val="2F5B1989"/>
    <w:rsid w:val="2F631952"/>
    <w:rsid w:val="2F6912DE"/>
    <w:rsid w:val="2F73348D"/>
    <w:rsid w:val="2F795D73"/>
    <w:rsid w:val="2F7E424F"/>
    <w:rsid w:val="2F7E562F"/>
    <w:rsid w:val="2F7F53AE"/>
    <w:rsid w:val="2F89683A"/>
    <w:rsid w:val="2F8A049E"/>
    <w:rsid w:val="2F8F62D3"/>
    <w:rsid w:val="2F9041A4"/>
    <w:rsid w:val="2F9123D3"/>
    <w:rsid w:val="2F984885"/>
    <w:rsid w:val="2F9D18D3"/>
    <w:rsid w:val="2FA12255"/>
    <w:rsid w:val="2FA41675"/>
    <w:rsid w:val="2FAA373C"/>
    <w:rsid w:val="2FAE6122"/>
    <w:rsid w:val="2FB34DB4"/>
    <w:rsid w:val="2FB4589C"/>
    <w:rsid w:val="2FBA297F"/>
    <w:rsid w:val="2FBD79D4"/>
    <w:rsid w:val="2FC31977"/>
    <w:rsid w:val="2FC50C3E"/>
    <w:rsid w:val="2FCA1D9B"/>
    <w:rsid w:val="2FCD08D5"/>
    <w:rsid w:val="2FD35A65"/>
    <w:rsid w:val="2FD36D47"/>
    <w:rsid w:val="2FDE6B46"/>
    <w:rsid w:val="2FE20A7B"/>
    <w:rsid w:val="2FE74752"/>
    <w:rsid w:val="2FE846FD"/>
    <w:rsid w:val="2FE976EF"/>
    <w:rsid w:val="2FEF0B37"/>
    <w:rsid w:val="2FEF4228"/>
    <w:rsid w:val="2FF467D2"/>
    <w:rsid w:val="2FF7083F"/>
    <w:rsid w:val="2FFC5E5B"/>
    <w:rsid w:val="30050273"/>
    <w:rsid w:val="30092D04"/>
    <w:rsid w:val="300942B8"/>
    <w:rsid w:val="30156417"/>
    <w:rsid w:val="302171E2"/>
    <w:rsid w:val="30231FCD"/>
    <w:rsid w:val="3026264E"/>
    <w:rsid w:val="30363616"/>
    <w:rsid w:val="30367707"/>
    <w:rsid w:val="303B5C02"/>
    <w:rsid w:val="303C3C53"/>
    <w:rsid w:val="303D7A15"/>
    <w:rsid w:val="3043081C"/>
    <w:rsid w:val="304571AE"/>
    <w:rsid w:val="30464130"/>
    <w:rsid w:val="304769DB"/>
    <w:rsid w:val="304A029F"/>
    <w:rsid w:val="305A25CC"/>
    <w:rsid w:val="305E0636"/>
    <w:rsid w:val="30686150"/>
    <w:rsid w:val="30697EF4"/>
    <w:rsid w:val="3074397F"/>
    <w:rsid w:val="30767456"/>
    <w:rsid w:val="30834114"/>
    <w:rsid w:val="308364ED"/>
    <w:rsid w:val="30854F69"/>
    <w:rsid w:val="30861E6F"/>
    <w:rsid w:val="308B06A6"/>
    <w:rsid w:val="308B0DB3"/>
    <w:rsid w:val="308D65E3"/>
    <w:rsid w:val="308F061F"/>
    <w:rsid w:val="308F4F3A"/>
    <w:rsid w:val="3096600A"/>
    <w:rsid w:val="309D1476"/>
    <w:rsid w:val="309E3EBC"/>
    <w:rsid w:val="30A04853"/>
    <w:rsid w:val="30A0601B"/>
    <w:rsid w:val="30A24C8E"/>
    <w:rsid w:val="30A51585"/>
    <w:rsid w:val="30A60C46"/>
    <w:rsid w:val="30AC1B0E"/>
    <w:rsid w:val="30AF4100"/>
    <w:rsid w:val="30B23612"/>
    <w:rsid w:val="30B2464A"/>
    <w:rsid w:val="30B82D0E"/>
    <w:rsid w:val="30C823A4"/>
    <w:rsid w:val="30C94E68"/>
    <w:rsid w:val="30CF7329"/>
    <w:rsid w:val="30D413E5"/>
    <w:rsid w:val="30D67723"/>
    <w:rsid w:val="30D71EAB"/>
    <w:rsid w:val="30E13D7E"/>
    <w:rsid w:val="30E34431"/>
    <w:rsid w:val="30EF5EB5"/>
    <w:rsid w:val="30F1042A"/>
    <w:rsid w:val="30F13D76"/>
    <w:rsid w:val="30F50FCB"/>
    <w:rsid w:val="30F90951"/>
    <w:rsid w:val="30F95AB2"/>
    <w:rsid w:val="30F962CF"/>
    <w:rsid w:val="3100380F"/>
    <w:rsid w:val="310124F7"/>
    <w:rsid w:val="31026ADA"/>
    <w:rsid w:val="310D08A8"/>
    <w:rsid w:val="31107472"/>
    <w:rsid w:val="311D0093"/>
    <w:rsid w:val="312170E1"/>
    <w:rsid w:val="312D6420"/>
    <w:rsid w:val="312E2F31"/>
    <w:rsid w:val="31320ECB"/>
    <w:rsid w:val="31365682"/>
    <w:rsid w:val="31455D70"/>
    <w:rsid w:val="31456BDB"/>
    <w:rsid w:val="31486A4C"/>
    <w:rsid w:val="314A04B9"/>
    <w:rsid w:val="3151655B"/>
    <w:rsid w:val="31547FC4"/>
    <w:rsid w:val="31557EDA"/>
    <w:rsid w:val="31565398"/>
    <w:rsid w:val="315870BD"/>
    <w:rsid w:val="315D4D2C"/>
    <w:rsid w:val="315E6B97"/>
    <w:rsid w:val="315F733E"/>
    <w:rsid w:val="316172BE"/>
    <w:rsid w:val="316322A9"/>
    <w:rsid w:val="316671DA"/>
    <w:rsid w:val="316B3D42"/>
    <w:rsid w:val="317276BC"/>
    <w:rsid w:val="31744AEA"/>
    <w:rsid w:val="3176146E"/>
    <w:rsid w:val="31791233"/>
    <w:rsid w:val="31826CFC"/>
    <w:rsid w:val="3188175F"/>
    <w:rsid w:val="318866E9"/>
    <w:rsid w:val="31946591"/>
    <w:rsid w:val="3199570F"/>
    <w:rsid w:val="319A526D"/>
    <w:rsid w:val="319D2CF8"/>
    <w:rsid w:val="319F437B"/>
    <w:rsid w:val="31A24743"/>
    <w:rsid w:val="31A74A02"/>
    <w:rsid w:val="31AB51BC"/>
    <w:rsid w:val="31AC3DFD"/>
    <w:rsid w:val="31B16107"/>
    <w:rsid w:val="31B261BD"/>
    <w:rsid w:val="31B62BBA"/>
    <w:rsid w:val="31BD3286"/>
    <w:rsid w:val="31CB6DBB"/>
    <w:rsid w:val="31CE0D37"/>
    <w:rsid w:val="31CF7FBD"/>
    <w:rsid w:val="31D541AA"/>
    <w:rsid w:val="31DE75DF"/>
    <w:rsid w:val="31E431B0"/>
    <w:rsid w:val="31E80D45"/>
    <w:rsid w:val="31EB299C"/>
    <w:rsid w:val="31F079D3"/>
    <w:rsid w:val="31F30FC8"/>
    <w:rsid w:val="31F631F6"/>
    <w:rsid w:val="31F858EE"/>
    <w:rsid w:val="31FA6A34"/>
    <w:rsid w:val="32025784"/>
    <w:rsid w:val="320552D4"/>
    <w:rsid w:val="320A3802"/>
    <w:rsid w:val="320F09FF"/>
    <w:rsid w:val="32113457"/>
    <w:rsid w:val="321163E5"/>
    <w:rsid w:val="321358EA"/>
    <w:rsid w:val="3217265D"/>
    <w:rsid w:val="321954F1"/>
    <w:rsid w:val="321C7C03"/>
    <w:rsid w:val="321C7F72"/>
    <w:rsid w:val="321E21C6"/>
    <w:rsid w:val="322447AE"/>
    <w:rsid w:val="32387981"/>
    <w:rsid w:val="323A2CDD"/>
    <w:rsid w:val="323C6DA0"/>
    <w:rsid w:val="323D19CE"/>
    <w:rsid w:val="32413301"/>
    <w:rsid w:val="3244644C"/>
    <w:rsid w:val="324570CF"/>
    <w:rsid w:val="324572BF"/>
    <w:rsid w:val="324A5035"/>
    <w:rsid w:val="324B7FCB"/>
    <w:rsid w:val="3250129D"/>
    <w:rsid w:val="325449D3"/>
    <w:rsid w:val="325F2438"/>
    <w:rsid w:val="325F2743"/>
    <w:rsid w:val="326033AF"/>
    <w:rsid w:val="3265791C"/>
    <w:rsid w:val="3267399F"/>
    <w:rsid w:val="327020DD"/>
    <w:rsid w:val="32745D2C"/>
    <w:rsid w:val="32764056"/>
    <w:rsid w:val="327F1158"/>
    <w:rsid w:val="32855778"/>
    <w:rsid w:val="32860618"/>
    <w:rsid w:val="32876C4A"/>
    <w:rsid w:val="328B4A68"/>
    <w:rsid w:val="328C54EA"/>
    <w:rsid w:val="328C60B7"/>
    <w:rsid w:val="328E1F2B"/>
    <w:rsid w:val="329521A6"/>
    <w:rsid w:val="329557E1"/>
    <w:rsid w:val="329E67AE"/>
    <w:rsid w:val="329F4B01"/>
    <w:rsid w:val="32A46919"/>
    <w:rsid w:val="32AF43CA"/>
    <w:rsid w:val="32AF6689"/>
    <w:rsid w:val="32B36DF2"/>
    <w:rsid w:val="32B91FF3"/>
    <w:rsid w:val="32BD208E"/>
    <w:rsid w:val="32BE7D9F"/>
    <w:rsid w:val="32C1346E"/>
    <w:rsid w:val="32C13ACA"/>
    <w:rsid w:val="32C47254"/>
    <w:rsid w:val="32CF6CF3"/>
    <w:rsid w:val="32D17F91"/>
    <w:rsid w:val="32D70D4A"/>
    <w:rsid w:val="32D93A7D"/>
    <w:rsid w:val="32DC5647"/>
    <w:rsid w:val="32E036FD"/>
    <w:rsid w:val="32E40B4C"/>
    <w:rsid w:val="32EA2ACD"/>
    <w:rsid w:val="32EB1F31"/>
    <w:rsid w:val="32F03C5D"/>
    <w:rsid w:val="32F16260"/>
    <w:rsid w:val="32F53778"/>
    <w:rsid w:val="32F7526F"/>
    <w:rsid w:val="33065A5F"/>
    <w:rsid w:val="33086C91"/>
    <w:rsid w:val="330A5C3D"/>
    <w:rsid w:val="33116979"/>
    <w:rsid w:val="331259EE"/>
    <w:rsid w:val="331434B0"/>
    <w:rsid w:val="331E66D2"/>
    <w:rsid w:val="332810B5"/>
    <w:rsid w:val="332E16CD"/>
    <w:rsid w:val="332F2858"/>
    <w:rsid w:val="33313031"/>
    <w:rsid w:val="333C2E49"/>
    <w:rsid w:val="334D3EB0"/>
    <w:rsid w:val="33537D77"/>
    <w:rsid w:val="33551293"/>
    <w:rsid w:val="33564711"/>
    <w:rsid w:val="335D388A"/>
    <w:rsid w:val="3368409D"/>
    <w:rsid w:val="336B5E1D"/>
    <w:rsid w:val="336D28BD"/>
    <w:rsid w:val="33784EFC"/>
    <w:rsid w:val="3380638B"/>
    <w:rsid w:val="3385073A"/>
    <w:rsid w:val="33854323"/>
    <w:rsid w:val="33880762"/>
    <w:rsid w:val="33884B1F"/>
    <w:rsid w:val="3389364B"/>
    <w:rsid w:val="338C3845"/>
    <w:rsid w:val="338C4529"/>
    <w:rsid w:val="33982A79"/>
    <w:rsid w:val="33A35EF3"/>
    <w:rsid w:val="33AC1E58"/>
    <w:rsid w:val="33AC63F3"/>
    <w:rsid w:val="33B411FC"/>
    <w:rsid w:val="33B431B9"/>
    <w:rsid w:val="33B5044A"/>
    <w:rsid w:val="33B8492D"/>
    <w:rsid w:val="33BF343D"/>
    <w:rsid w:val="33C83220"/>
    <w:rsid w:val="33CC10FD"/>
    <w:rsid w:val="33CD2E41"/>
    <w:rsid w:val="33CF394B"/>
    <w:rsid w:val="33CF3D8D"/>
    <w:rsid w:val="33D26AE5"/>
    <w:rsid w:val="33DB5EC7"/>
    <w:rsid w:val="33DD0D2F"/>
    <w:rsid w:val="33DE3034"/>
    <w:rsid w:val="33DF5FE5"/>
    <w:rsid w:val="33E067FE"/>
    <w:rsid w:val="33E22E7A"/>
    <w:rsid w:val="33E55834"/>
    <w:rsid w:val="33E72B27"/>
    <w:rsid w:val="33EE7137"/>
    <w:rsid w:val="33EF1C0D"/>
    <w:rsid w:val="33F106A9"/>
    <w:rsid w:val="33F43125"/>
    <w:rsid w:val="33F56482"/>
    <w:rsid w:val="33F57478"/>
    <w:rsid w:val="33F63823"/>
    <w:rsid w:val="33F87BF8"/>
    <w:rsid w:val="33F90B6A"/>
    <w:rsid w:val="33F96A5F"/>
    <w:rsid w:val="33FF612F"/>
    <w:rsid w:val="340359FA"/>
    <w:rsid w:val="3406481C"/>
    <w:rsid w:val="34070734"/>
    <w:rsid w:val="34072B1D"/>
    <w:rsid w:val="341025C2"/>
    <w:rsid w:val="34160724"/>
    <w:rsid w:val="341813CE"/>
    <w:rsid w:val="34185667"/>
    <w:rsid w:val="341C2122"/>
    <w:rsid w:val="341E39C3"/>
    <w:rsid w:val="342528D8"/>
    <w:rsid w:val="342649D8"/>
    <w:rsid w:val="34270924"/>
    <w:rsid w:val="34283FB0"/>
    <w:rsid w:val="342E2D83"/>
    <w:rsid w:val="3431438F"/>
    <w:rsid w:val="34325339"/>
    <w:rsid w:val="34327F79"/>
    <w:rsid w:val="343E7167"/>
    <w:rsid w:val="344558E8"/>
    <w:rsid w:val="34475820"/>
    <w:rsid w:val="3447760E"/>
    <w:rsid w:val="34481D74"/>
    <w:rsid w:val="344E5DC6"/>
    <w:rsid w:val="34591F8C"/>
    <w:rsid w:val="345D5D04"/>
    <w:rsid w:val="345E4C3B"/>
    <w:rsid w:val="34656BF6"/>
    <w:rsid w:val="34736BE8"/>
    <w:rsid w:val="34753AF5"/>
    <w:rsid w:val="3477745F"/>
    <w:rsid w:val="347955E2"/>
    <w:rsid w:val="34796560"/>
    <w:rsid w:val="347A049F"/>
    <w:rsid w:val="347F5BCC"/>
    <w:rsid w:val="348326C5"/>
    <w:rsid w:val="348A67D5"/>
    <w:rsid w:val="348D5B0B"/>
    <w:rsid w:val="348F7214"/>
    <w:rsid w:val="34902C18"/>
    <w:rsid w:val="34975130"/>
    <w:rsid w:val="349947E2"/>
    <w:rsid w:val="349E69BA"/>
    <w:rsid w:val="349F7942"/>
    <w:rsid w:val="34A6798D"/>
    <w:rsid w:val="34A753EB"/>
    <w:rsid w:val="34A94109"/>
    <w:rsid w:val="34AC5B19"/>
    <w:rsid w:val="34AF0CC3"/>
    <w:rsid w:val="34AF1F0B"/>
    <w:rsid w:val="34AF349B"/>
    <w:rsid w:val="34AF423A"/>
    <w:rsid w:val="34B97F54"/>
    <w:rsid w:val="34C10A9D"/>
    <w:rsid w:val="34C669FD"/>
    <w:rsid w:val="34CC6774"/>
    <w:rsid w:val="34D44A17"/>
    <w:rsid w:val="34D61912"/>
    <w:rsid w:val="34D961F4"/>
    <w:rsid w:val="350A1E2B"/>
    <w:rsid w:val="350D745C"/>
    <w:rsid w:val="351A38E6"/>
    <w:rsid w:val="351D01E5"/>
    <w:rsid w:val="351D107F"/>
    <w:rsid w:val="35240BCA"/>
    <w:rsid w:val="3524123B"/>
    <w:rsid w:val="35241D62"/>
    <w:rsid w:val="35264E56"/>
    <w:rsid w:val="35283B00"/>
    <w:rsid w:val="35283F72"/>
    <w:rsid w:val="352C768E"/>
    <w:rsid w:val="352D04E2"/>
    <w:rsid w:val="352E4390"/>
    <w:rsid w:val="352E77F9"/>
    <w:rsid w:val="35300018"/>
    <w:rsid w:val="3531512F"/>
    <w:rsid w:val="35360C72"/>
    <w:rsid w:val="35386F01"/>
    <w:rsid w:val="35412263"/>
    <w:rsid w:val="35432A8C"/>
    <w:rsid w:val="35461D5E"/>
    <w:rsid w:val="35471C9B"/>
    <w:rsid w:val="35556648"/>
    <w:rsid w:val="35557CCA"/>
    <w:rsid w:val="355827E7"/>
    <w:rsid w:val="355B11A5"/>
    <w:rsid w:val="355D6482"/>
    <w:rsid w:val="356122EB"/>
    <w:rsid w:val="3561472C"/>
    <w:rsid w:val="35621ADC"/>
    <w:rsid w:val="35652A27"/>
    <w:rsid w:val="35665223"/>
    <w:rsid w:val="35686ABF"/>
    <w:rsid w:val="35693678"/>
    <w:rsid w:val="35740258"/>
    <w:rsid w:val="357701A7"/>
    <w:rsid w:val="35797CC2"/>
    <w:rsid w:val="35804105"/>
    <w:rsid w:val="358A07C0"/>
    <w:rsid w:val="358C416F"/>
    <w:rsid w:val="35966584"/>
    <w:rsid w:val="35985AC1"/>
    <w:rsid w:val="35987F80"/>
    <w:rsid w:val="35990392"/>
    <w:rsid w:val="35A212AB"/>
    <w:rsid w:val="35A420C7"/>
    <w:rsid w:val="35A53757"/>
    <w:rsid w:val="35A71D01"/>
    <w:rsid w:val="35AD24D4"/>
    <w:rsid w:val="35B005A8"/>
    <w:rsid w:val="35B020D6"/>
    <w:rsid w:val="35B02FEB"/>
    <w:rsid w:val="35B056EC"/>
    <w:rsid w:val="35B269C5"/>
    <w:rsid w:val="35B76E42"/>
    <w:rsid w:val="35BA0E94"/>
    <w:rsid w:val="35C176B9"/>
    <w:rsid w:val="35C600B4"/>
    <w:rsid w:val="35C734E6"/>
    <w:rsid w:val="35CC22EC"/>
    <w:rsid w:val="35D57C19"/>
    <w:rsid w:val="35D7265D"/>
    <w:rsid w:val="35F01EBE"/>
    <w:rsid w:val="35F057EA"/>
    <w:rsid w:val="35F337FE"/>
    <w:rsid w:val="35F53D6D"/>
    <w:rsid w:val="35F81E18"/>
    <w:rsid w:val="360454B3"/>
    <w:rsid w:val="36060E54"/>
    <w:rsid w:val="3606207B"/>
    <w:rsid w:val="360C6E01"/>
    <w:rsid w:val="360E47FD"/>
    <w:rsid w:val="36120A22"/>
    <w:rsid w:val="36151DE6"/>
    <w:rsid w:val="36233E8F"/>
    <w:rsid w:val="362B51C2"/>
    <w:rsid w:val="362E66FD"/>
    <w:rsid w:val="36323DE9"/>
    <w:rsid w:val="36367817"/>
    <w:rsid w:val="36367AC0"/>
    <w:rsid w:val="363B363F"/>
    <w:rsid w:val="363C3A18"/>
    <w:rsid w:val="363E4C3E"/>
    <w:rsid w:val="36411C76"/>
    <w:rsid w:val="364575B7"/>
    <w:rsid w:val="36464594"/>
    <w:rsid w:val="36471CD0"/>
    <w:rsid w:val="36472423"/>
    <w:rsid w:val="364A6400"/>
    <w:rsid w:val="364B4481"/>
    <w:rsid w:val="36544CE8"/>
    <w:rsid w:val="36593B32"/>
    <w:rsid w:val="365C0A15"/>
    <w:rsid w:val="365E2E86"/>
    <w:rsid w:val="3665413C"/>
    <w:rsid w:val="366A1A12"/>
    <w:rsid w:val="366C1514"/>
    <w:rsid w:val="366D6BFD"/>
    <w:rsid w:val="36771B23"/>
    <w:rsid w:val="367C7784"/>
    <w:rsid w:val="367F1796"/>
    <w:rsid w:val="36801C47"/>
    <w:rsid w:val="368406AC"/>
    <w:rsid w:val="368965CA"/>
    <w:rsid w:val="369053BC"/>
    <w:rsid w:val="36923015"/>
    <w:rsid w:val="3695320C"/>
    <w:rsid w:val="36954E9A"/>
    <w:rsid w:val="3696120C"/>
    <w:rsid w:val="36983891"/>
    <w:rsid w:val="36991733"/>
    <w:rsid w:val="36A161D7"/>
    <w:rsid w:val="36A2695B"/>
    <w:rsid w:val="36A60929"/>
    <w:rsid w:val="36A64A85"/>
    <w:rsid w:val="36B234E3"/>
    <w:rsid w:val="36B5054C"/>
    <w:rsid w:val="36B91116"/>
    <w:rsid w:val="36C32C11"/>
    <w:rsid w:val="36C55F72"/>
    <w:rsid w:val="36CB7D7F"/>
    <w:rsid w:val="36CC6BD7"/>
    <w:rsid w:val="36CD5032"/>
    <w:rsid w:val="36D036BA"/>
    <w:rsid w:val="36D11D5C"/>
    <w:rsid w:val="36D707EA"/>
    <w:rsid w:val="36D7394E"/>
    <w:rsid w:val="36D9440C"/>
    <w:rsid w:val="36DA79E4"/>
    <w:rsid w:val="36DC1203"/>
    <w:rsid w:val="36E1429E"/>
    <w:rsid w:val="36E54F91"/>
    <w:rsid w:val="36F04CA9"/>
    <w:rsid w:val="36F208C7"/>
    <w:rsid w:val="36F432BF"/>
    <w:rsid w:val="36F523D8"/>
    <w:rsid w:val="36FB4E7A"/>
    <w:rsid w:val="37035122"/>
    <w:rsid w:val="37066F74"/>
    <w:rsid w:val="37091179"/>
    <w:rsid w:val="371033D1"/>
    <w:rsid w:val="37132AAC"/>
    <w:rsid w:val="371414D6"/>
    <w:rsid w:val="37170587"/>
    <w:rsid w:val="37176AF6"/>
    <w:rsid w:val="37180ED5"/>
    <w:rsid w:val="371D6A6B"/>
    <w:rsid w:val="371E7F7C"/>
    <w:rsid w:val="37213924"/>
    <w:rsid w:val="37252F42"/>
    <w:rsid w:val="37297F43"/>
    <w:rsid w:val="372B3256"/>
    <w:rsid w:val="372E0468"/>
    <w:rsid w:val="372E29DB"/>
    <w:rsid w:val="37316BFE"/>
    <w:rsid w:val="37334C9C"/>
    <w:rsid w:val="37365002"/>
    <w:rsid w:val="373A774A"/>
    <w:rsid w:val="373B05CA"/>
    <w:rsid w:val="373B6B1C"/>
    <w:rsid w:val="374021E4"/>
    <w:rsid w:val="374333C9"/>
    <w:rsid w:val="374B6265"/>
    <w:rsid w:val="374F5BBD"/>
    <w:rsid w:val="37532AF5"/>
    <w:rsid w:val="37593036"/>
    <w:rsid w:val="375C79D6"/>
    <w:rsid w:val="375F1B63"/>
    <w:rsid w:val="375F54FA"/>
    <w:rsid w:val="37646204"/>
    <w:rsid w:val="37695955"/>
    <w:rsid w:val="37736193"/>
    <w:rsid w:val="378023E9"/>
    <w:rsid w:val="37882508"/>
    <w:rsid w:val="37894F77"/>
    <w:rsid w:val="37906851"/>
    <w:rsid w:val="37916267"/>
    <w:rsid w:val="379243A8"/>
    <w:rsid w:val="3793058C"/>
    <w:rsid w:val="37952FD1"/>
    <w:rsid w:val="37993992"/>
    <w:rsid w:val="379D4EE2"/>
    <w:rsid w:val="379E7AE0"/>
    <w:rsid w:val="379F3D43"/>
    <w:rsid w:val="379F7A08"/>
    <w:rsid w:val="37A23345"/>
    <w:rsid w:val="37A7156F"/>
    <w:rsid w:val="37A727E1"/>
    <w:rsid w:val="37A82B8D"/>
    <w:rsid w:val="37AA753E"/>
    <w:rsid w:val="37AF492F"/>
    <w:rsid w:val="37BC5034"/>
    <w:rsid w:val="37BF3439"/>
    <w:rsid w:val="37C74DE3"/>
    <w:rsid w:val="37C87797"/>
    <w:rsid w:val="37CC0EF1"/>
    <w:rsid w:val="37DA1158"/>
    <w:rsid w:val="37DF57ED"/>
    <w:rsid w:val="37E64BDA"/>
    <w:rsid w:val="37E76BA5"/>
    <w:rsid w:val="37EE28A0"/>
    <w:rsid w:val="37F57BEE"/>
    <w:rsid w:val="37F926BB"/>
    <w:rsid w:val="37F9389F"/>
    <w:rsid w:val="37FB07EE"/>
    <w:rsid w:val="37FB749A"/>
    <w:rsid w:val="38030C94"/>
    <w:rsid w:val="38074D49"/>
    <w:rsid w:val="380760AB"/>
    <w:rsid w:val="380B45EF"/>
    <w:rsid w:val="380C08C0"/>
    <w:rsid w:val="380D5D2D"/>
    <w:rsid w:val="380F1F42"/>
    <w:rsid w:val="38123930"/>
    <w:rsid w:val="381362D6"/>
    <w:rsid w:val="38182A0A"/>
    <w:rsid w:val="38183E66"/>
    <w:rsid w:val="3825464E"/>
    <w:rsid w:val="38256322"/>
    <w:rsid w:val="38275193"/>
    <w:rsid w:val="382E0E05"/>
    <w:rsid w:val="3830385E"/>
    <w:rsid w:val="383B28A9"/>
    <w:rsid w:val="383B6A21"/>
    <w:rsid w:val="383C47B1"/>
    <w:rsid w:val="384A2AB3"/>
    <w:rsid w:val="384B2DCC"/>
    <w:rsid w:val="385476D8"/>
    <w:rsid w:val="38550BCE"/>
    <w:rsid w:val="385646D4"/>
    <w:rsid w:val="38590F8D"/>
    <w:rsid w:val="38763CCD"/>
    <w:rsid w:val="38796891"/>
    <w:rsid w:val="387B2DDB"/>
    <w:rsid w:val="387C4528"/>
    <w:rsid w:val="387F02D8"/>
    <w:rsid w:val="388169E4"/>
    <w:rsid w:val="38883F75"/>
    <w:rsid w:val="388A6AE1"/>
    <w:rsid w:val="3891244E"/>
    <w:rsid w:val="38971E45"/>
    <w:rsid w:val="389A275A"/>
    <w:rsid w:val="389B6186"/>
    <w:rsid w:val="38A66918"/>
    <w:rsid w:val="38A91E3D"/>
    <w:rsid w:val="38B42391"/>
    <w:rsid w:val="38BD6C03"/>
    <w:rsid w:val="38BE0B96"/>
    <w:rsid w:val="38C03903"/>
    <w:rsid w:val="38C239D6"/>
    <w:rsid w:val="38C5107E"/>
    <w:rsid w:val="38CB02C0"/>
    <w:rsid w:val="38DC3D1F"/>
    <w:rsid w:val="38DF2D25"/>
    <w:rsid w:val="38E24D14"/>
    <w:rsid w:val="38E25667"/>
    <w:rsid w:val="38E321EF"/>
    <w:rsid w:val="38E817CD"/>
    <w:rsid w:val="38ED6214"/>
    <w:rsid w:val="38EE08B4"/>
    <w:rsid w:val="38F3165B"/>
    <w:rsid w:val="38F449E7"/>
    <w:rsid w:val="38F4521E"/>
    <w:rsid w:val="38F50F6E"/>
    <w:rsid w:val="38F84DE6"/>
    <w:rsid w:val="38FB6517"/>
    <w:rsid w:val="38FC4ABE"/>
    <w:rsid w:val="38FF5D8F"/>
    <w:rsid w:val="39097787"/>
    <w:rsid w:val="390A5BE5"/>
    <w:rsid w:val="390C5B9E"/>
    <w:rsid w:val="39114458"/>
    <w:rsid w:val="39161664"/>
    <w:rsid w:val="391C5266"/>
    <w:rsid w:val="391D5989"/>
    <w:rsid w:val="391D7DCA"/>
    <w:rsid w:val="392017A5"/>
    <w:rsid w:val="39216AAF"/>
    <w:rsid w:val="392361FD"/>
    <w:rsid w:val="392A289D"/>
    <w:rsid w:val="392C277B"/>
    <w:rsid w:val="39324083"/>
    <w:rsid w:val="39355636"/>
    <w:rsid w:val="39372183"/>
    <w:rsid w:val="393E705A"/>
    <w:rsid w:val="39422B6C"/>
    <w:rsid w:val="39434A9D"/>
    <w:rsid w:val="39446DB4"/>
    <w:rsid w:val="39447055"/>
    <w:rsid w:val="39457549"/>
    <w:rsid w:val="394648D5"/>
    <w:rsid w:val="39481EC5"/>
    <w:rsid w:val="394A23FE"/>
    <w:rsid w:val="394D101D"/>
    <w:rsid w:val="39527DDA"/>
    <w:rsid w:val="39621EFE"/>
    <w:rsid w:val="39673C15"/>
    <w:rsid w:val="396E5C6D"/>
    <w:rsid w:val="39706870"/>
    <w:rsid w:val="397107B0"/>
    <w:rsid w:val="39776962"/>
    <w:rsid w:val="3979662B"/>
    <w:rsid w:val="398806B5"/>
    <w:rsid w:val="398C0E52"/>
    <w:rsid w:val="398E369F"/>
    <w:rsid w:val="398E6EDA"/>
    <w:rsid w:val="39922D8D"/>
    <w:rsid w:val="39A04718"/>
    <w:rsid w:val="39A145EC"/>
    <w:rsid w:val="39A306C4"/>
    <w:rsid w:val="39A30D9B"/>
    <w:rsid w:val="39A31836"/>
    <w:rsid w:val="39AA5164"/>
    <w:rsid w:val="39AB5703"/>
    <w:rsid w:val="39AE53C2"/>
    <w:rsid w:val="39B201AE"/>
    <w:rsid w:val="39B233B2"/>
    <w:rsid w:val="39B2769E"/>
    <w:rsid w:val="39B92D99"/>
    <w:rsid w:val="39BA16CD"/>
    <w:rsid w:val="39C24B2E"/>
    <w:rsid w:val="39C32649"/>
    <w:rsid w:val="39C62F35"/>
    <w:rsid w:val="39C6758C"/>
    <w:rsid w:val="39C82119"/>
    <w:rsid w:val="39C87BD3"/>
    <w:rsid w:val="39D26B2C"/>
    <w:rsid w:val="39D66CC1"/>
    <w:rsid w:val="39DA3D0E"/>
    <w:rsid w:val="39DE7A3E"/>
    <w:rsid w:val="39E1556F"/>
    <w:rsid w:val="39E60E4F"/>
    <w:rsid w:val="39F127D1"/>
    <w:rsid w:val="39FE4439"/>
    <w:rsid w:val="3A0A7FD7"/>
    <w:rsid w:val="3A0C5DCE"/>
    <w:rsid w:val="3A106DA9"/>
    <w:rsid w:val="3A122732"/>
    <w:rsid w:val="3A1E0E31"/>
    <w:rsid w:val="3A2334E9"/>
    <w:rsid w:val="3A235873"/>
    <w:rsid w:val="3A295595"/>
    <w:rsid w:val="3A2C499B"/>
    <w:rsid w:val="3A2D79B7"/>
    <w:rsid w:val="3A2E30C8"/>
    <w:rsid w:val="3A353136"/>
    <w:rsid w:val="3A3568FD"/>
    <w:rsid w:val="3A3923AF"/>
    <w:rsid w:val="3A3A182B"/>
    <w:rsid w:val="3A4464D6"/>
    <w:rsid w:val="3A4534FE"/>
    <w:rsid w:val="3A473D17"/>
    <w:rsid w:val="3A4C0395"/>
    <w:rsid w:val="3A4E42B3"/>
    <w:rsid w:val="3A52164B"/>
    <w:rsid w:val="3A5869DD"/>
    <w:rsid w:val="3A5A25F9"/>
    <w:rsid w:val="3A6242FC"/>
    <w:rsid w:val="3A67722B"/>
    <w:rsid w:val="3A6958EF"/>
    <w:rsid w:val="3A6C5AD9"/>
    <w:rsid w:val="3A6E2CE2"/>
    <w:rsid w:val="3A6F05C2"/>
    <w:rsid w:val="3A6F26A0"/>
    <w:rsid w:val="3A711453"/>
    <w:rsid w:val="3A7E58E1"/>
    <w:rsid w:val="3A8162FB"/>
    <w:rsid w:val="3A8643EF"/>
    <w:rsid w:val="3A8F1DD4"/>
    <w:rsid w:val="3A96602B"/>
    <w:rsid w:val="3A9B3ED4"/>
    <w:rsid w:val="3AA06470"/>
    <w:rsid w:val="3AA41D5C"/>
    <w:rsid w:val="3AA4779A"/>
    <w:rsid w:val="3AA66DBB"/>
    <w:rsid w:val="3AB81A9B"/>
    <w:rsid w:val="3AB87840"/>
    <w:rsid w:val="3ABB5FB0"/>
    <w:rsid w:val="3AC025C2"/>
    <w:rsid w:val="3AC242C3"/>
    <w:rsid w:val="3AC92260"/>
    <w:rsid w:val="3ACE6B60"/>
    <w:rsid w:val="3AD65588"/>
    <w:rsid w:val="3AE619B4"/>
    <w:rsid w:val="3AE954E2"/>
    <w:rsid w:val="3AEE2B74"/>
    <w:rsid w:val="3AEF7AA8"/>
    <w:rsid w:val="3AF72FF4"/>
    <w:rsid w:val="3AF74915"/>
    <w:rsid w:val="3AF910A3"/>
    <w:rsid w:val="3AFD304F"/>
    <w:rsid w:val="3AFD42EF"/>
    <w:rsid w:val="3B02181E"/>
    <w:rsid w:val="3B0229B8"/>
    <w:rsid w:val="3B02476C"/>
    <w:rsid w:val="3B082242"/>
    <w:rsid w:val="3B0A7D62"/>
    <w:rsid w:val="3B130F9E"/>
    <w:rsid w:val="3B1C7B27"/>
    <w:rsid w:val="3B1E2997"/>
    <w:rsid w:val="3B20314C"/>
    <w:rsid w:val="3B283BA2"/>
    <w:rsid w:val="3B2A65EC"/>
    <w:rsid w:val="3B307378"/>
    <w:rsid w:val="3B324DF9"/>
    <w:rsid w:val="3B352C2C"/>
    <w:rsid w:val="3B3A7358"/>
    <w:rsid w:val="3B3C5A44"/>
    <w:rsid w:val="3B420F2A"/>
    <w:rsid w:val="3B437413"/>
    <w:rsid w:val="3B4640A8"/>
    <w:rsid w:val="3B4665F3"/>
    <w:rsid w:val="3B4D54A9"/>
    <w:rsid w:val="3B603B43"/>
    <w:rsid w:val="3B654582"/>
    <w:rsid w:val="3B6C7609"/>
    <w:rsid w:val="3B70617D"/>
    <w:rsid w:val="3B7B24AB"/>
    <w:rsid w:val="3B813B0B"/>
    <w:rsid w:val="3B8479A8"/>
    <w:rsid w:val="3B877549"/>
    <w:rsid w:val="3B8A6660"/>
    <w:rsid w:val="3B8E7891"/>
    <w:rsid w:val="3B9178C8"/>
    <w:rsid w:val="3B932127"/>
    <w:rsid w:val="3B95266F"/>
    <w:rsid w:val="3B97537E"/>
    <w:rsid w:val="3B987D24"/>
    <w:rsid w:val="3B9F1F1B"/>
    <w:rsid w:val="3BA546C4"/>
    <w:rsid w:val="3BA74C1C"/>
    <w:rsid w:val="3BAB68D4"/>
    <w:rsid w:val="3BAB6E73"/>
    <w:rsid w:val="3BB25426"/>
    <w:rsid w:val="3BBB3F06"/>
    <w:rsid w:val="3BC611B6"/>
    <w:rsid w:val="3BC81DF7"/>
    <w:rsid w:val="3BE117ED"/>
    <w:rsid w:val="3BE81BAD"/>
    <w:rsid w:val="3BEB47CB"/>
    <w:rsid w:val="3BF0195C"/>
    <w:rsid w:val="3BF14182"/>
    <w:rsid w:val="3BF21A83"/>
    <w:rsid w:val="3BFB6B2A"/>
    <w:rsid w:val="3BFC6E89"/>
    <w:rsid w:val="3BFD63A4"/>
    <w:rsid w:val="3C057248"/>
    <w:rsid w:val="3C074551"/>
    <w:rsid w:val="3C112AAF"/>
    <w:rsid w:val="3C1F5BD3"/>
    <w:rsid w:val="3C2149B5"/>
    <w:rsid w:val="3C215770"/>
    <w:rsid w:val="3C2C206D"/>
    <w:rsid w:val="3C2C6FF8"/>
    <w:rsid w:val="3C317333"/>
    <w:rsid w:val="3C320582"/>
    <w:rsid w:val="3C324288"/>
    <w:rsid w:val="3C3D7A01"/>
    <w:rsid w:val="3C4B3B59"/>
    <w:rsid w:val="3C4C2754"/>
    <w:rsid w:val="3C4D1F6A"/>
    <w:rsid w:val="3C4F4E1F"/>
    <w:rsid w:val="3C576865"/>
    <w:rsid w:val="3C601C1C"/>
    <w:rsid w:val="3C644617"/>
    <w:rsid w:val="3C6854DC"/>
    <w:rsid w:val="3C6A4B9F"/>
    <w:rsid w:val="3C6B382C"/>
    <w:rsid w:val="3C6C6EFA"/>
    <w:rsid w:val="3C6D2189"/>
    <w:rsid w:val="3C6F7B30"/>
    <w:rsid w:val="3C776327"/>
    <w:rsid w:val="3C795461"/>
    <w:rsid w:val="3C8239AC"/>
    <w:rsid w:val="3C841457"/>
    <w:rsid w:val="3C8E0F7C"/>
    <w:rsid w:val="3C904ABC"/>
    <w:rsid w:val="3C9231F5"/>
    <w:rsid w:val="3C946632"/>
    <w:rsid w:val="3C97640C"/>
    <w:rsid w:val="3C9E0634"/>
    <w:rsid w:val="3C9F637F"/>
    <w:rsid w:val="3CA06B91"/>
    <w:rsid w:val="3CA81FF7"/>
    <w:rsid w:val="3CA823E1"/>
    <w:rsid w:val="3CAC5DB8"/>
    <w:rsid w:val="3CAC6E93"/>
    <w:rsid w:val="3CAD0B9B"/>
    <w:rsid w:val="3CB0544B"/>
    <w:rsid w:val="3CB366F4"/>
    <w:rsid w:val="3CBD447D"/>
    <w:rsid w:val="3CCB592D"/>
    <w:rsid w:val="3CD35895"/>
    <w:rsid w:val="3CD54E18"/>
    <w:rsid w:val="3CE269BE"/>
    <w:rsid w:val="3CE446DE"/>
    <w:rsid w:val="3CFB19B4"/>
    <w:rsid w:val="3CFE3FD4"/>
    <w:rsid w:val="3D083F87"/>
    <w:rsid w:val="3D090C27"/>
    <w:rsid w:val="3D0B7BFC"/>
    <w:rsid w:val="3D0F5273"/>
    <w:rsid w:val="3D193783"/>
    <w:rsid w:val="3D197D85"/>
    <w:rsid w:val="3D1F3B22"/>
    <w:rsid w:val="3D270BEC"/>
    <w:rsid w:val="3D282287"/>
    <w:rsid w:val="3D2B2293"/>
    <w:rsid w:val="3D2F6A91"/>
    <w:rsid w:val="3D335AE4"/>
    <w:rsid w:val="3D337E4B"/>
    <w:rsid w:val="3D3913F5"/>
    <w:rsid w:val="3D3D28B7"/>
    <w:rsid w:val="3D3E0B07"/>
    <w:rsid w:val="3D3F3A61"/>
    <w:rsid w:val="3D447F87"/>
    <w:rsid w:val="3D4B1216"/>
    <w:rsid w:val="3D4D37A2"/>
    <w:rsid w:val="3D4F1CBE"/>
    <w:rsid w:val="3D567939"/>
    <w:rsid w:val="3D57108D"/>
    <w:rsid w:val="3D575D8D"/>
    <w:rsid w:val="3D607DFF"/>
    <w:rsid w:val="3D613758"/>
    <w:rsid w:val="3D644A5B"/>
    <w:rsid w:val="3D67159C"/>
    <w:rsid w:val="3D6F22FF"/>
    <w:rsid w:val="3D73113B"/>
    <w:rsid w:val="3D764C04"/>
    <w:rsid w:val="3D796D4C"/>
    <w:rsid w:val="3D7A3A6F"/>
    <w:rsid w:val="3D7C07C2"/>
    <w:rsid w:val="3D7D5055"/>
    <w:rsid w:val="3D86472E"/>
    <w:rsid w:val="3D8A4EF6"/>
    <w:rsid w:val="3D921750"/>
    <w:rsid w:val="3D951DB8"/>
    <w:rsid w:val="3D964D7A"/>
    <w:rsid w:val="3D972BAE"/>
    <w:rsid w:val="3D9B67BD"/>
    <w:rsid w:val="3D9F23C6"/>
    <w:rsid w:val="3DA13655"/>
    <w:rsid w:val="3DA4113A"/>
    <w:rsid w:val="3DA45619"/>
    <w:rsid w:val="3DA65A51"/>
    <w:rsid w:val="3DAA1FCF"/>
    <w:rsid w:val="3DAB31DB"/>
    <w:rsid w:val="3DAD1F23"/>
    <w:rsid w:val="3DAD4789"/>
    <w:rsid w:val="3DAF2D5A"/>
    <w:rsid w:val="3DB060E8"/>
    <w:rsid w:val="3DB46E95"/>
    <w:rsid w:val="3DB57724"/>
    <w:rsid w:val="3DB57D48"/>
    <w:rsid w:val="3DB62A03"/>
    <w:rsid w:val="3DB70B70"/>
    <w:rsid w:val="3DCA1D91"/>
    <w:rsid w:val="3DCA5DE8"/>
    <w:rsid w:val="3DCF3FC8"/>
    <w:rsid w:val="3DD23841"/>
    <w:rsid w:val="3DDE3B9F"/>
    <w:rsid w:val="3DDF43A3"/>
    <w:rsid w:val="3DE41294"/>
    <w:rsid w:val="3DFA1C5F"/>
    <w:rsid w:val="3DFD0495"/>
    <w:rsid w:val="3E0A77F4"/>
    <w:rsid w:val="3E0B4B6F"/>
    <w:rsid w:val="3E0C2A2C"/>
    <w:rsid w:val="3E112D69"/>
    <w:rsid w:val="3E1248C9"/>
    <w:rsid w:val="3E1A3CE0"/>
    <w:rsid w:val="3E1E0F18"/>
    <w:rsid w:val="3E24729A"/>
    <w:rsid w:val="3E250DD1"/>
    <w:rsid w:val="3E2B6B6D"/>
    <w:rsid w:val="3E326A8E"/>
    <w:rsid w:val="3E347C70"/>
    <w:rsid w:val="3E35470F"/>
    <w:rsid w:val="3E384321"/>
    <w:rsid w:val="3E3B225D"/>
    <w:rsid w:val="3E3F1C2D"/>
    <w:rsid w:val="3E3F5566"/>
    <w:rsid w:val="3E440E12"/>
    <w:rsid w:val="3E474A47"/>
    <w:rsid w:val="3E525004"/>
    <w:rsid w:val="3E625783"/>
    <w:rsid w:val="3E6676D8"/>
    <w:rsid w:val="3E6C10A3"/>
    <w:rsid w:val="3E773048"/>
    <w:rsid w:val="3E8215C2"/>
    <w:rsid w:val="3E8A0DC0"/>
    <w:rsid w:val="3E8A36C7"/>
    <w:rsid w:val="3E8E52CE"/>
    <w:rsid w:val="3E905752"/>
    <w:rsid w:val="3E916A53"/>
    <w:rsid w:val="3E9250B2"/>
    <w:rsid w:val="3EA32DCB"/>
    <w:rsid w:val="3EA6585D"/>
    <w:rsid w:val="3EAD445F"/>
    <w:rsid w:val="3EAF7C11"/>
    <w:rsid w:val="3EB3420E"/>
    <w:rsid w:val="3EB6268C"/>
    <w:rsid w:val="3EB72953"/>
    <w:rsid w:val="3EBA0F16"/>
    <w:rsid w:val="3EBF5C06"/>
    <w:rsid w:val="3EC557B3"/>
    <w:rsid w:val="3EC61AD3"/>
    <w:rsid w:val="3EC63007"/>
    <w:rsid w:val="3EC841F3"/>
    <w:rsid w:val="3ECE2FA0"/>
    <w:rsid w:val="3ED268E1"/>
    <w:rsid w:val="3ED359FA"/>
    <w:rsid w:val="3ED5114F"/>
    <w:rsid w:val="3ED6228E"/>
    <w:rsid w:val="3EDF16E5"/>
    <w:rsid w:val="3EE04780"/>
    <w:rsid w:val="3EE22780"/>
    <w:rsid w:val="3EE63C5F"/>
    <w:rsid w:val="3EEA04AC"/>
    <w:rsid w:val="3EEB5CED"/>
    <w:rsid w:val="3EEC34DF"/>
    <w:rsid w:val="3EED5D34"/>
    <w:rsid w:val="3EEF2C31"/>
    <w:rsid w:val="3EFA1416"/>
    <w:rsid w:val="3EFC729C"/>
    <w:rsid w:val="3F0707F0"/>
    <w:rsid w:val="3F0B1DF1"/>
    <w:rsid w:val="3F0D01E1"/>
    <w:rsid w:val="3F0F4C1E"/>
    <w:rsid w:val="3F221BBE"/>
    <w:rsid w:val="3F243F55"/>
    <w:rsid w:val="3F3C578C"/>
    <w:rsid w:val="3F42545A"/>
    <w:rsid w:val="3F430B99"/>
    <w:rsid w:val="3F456117"/>
    <w:rsid w:val="3F480C46"/>
    <w:rsid w:val="3F55114C"/>
    <w:rsid w:val="3F5E20F7"/>
    <w:rsid w:val="3F64258C"/>
    <w:rsid w:val="3F69043D"/>
    <w:rsid w:val="3F700D9E"/>
    <w:rsid w:val="3F76451B"/>
    <w:rsid w:val="3F7760A3"/>
    <w:rsid w:val="3F7D230A"/>
    <w:rsid w:val="3F7E5862"/>
    <w:rsid w:val="3F8140A1"/>
    <w:rsid w:val="3F824DD7"/>
    <w:rsid w:val="3F864753"/>
    <w:rsid w:val="3F87747E"/>
    <w:rsid w:val="3F8B1F65"/>
    <w:rsid w:val="3F8B4D6F"/>
    <w:rsid w:val="3F9A74E6"/>
    <w:rsid w:val="3FA25CC2"/>
    <w:rsid w:val="3FA56EBB"/>
    <w:rsid w:val="3FA6382D"/>
    <w:rsid w:val="3FAC3AC5"/>
    <w:rsid w:val="3FAD3DDC"/>
    <w:rsid w:val="3FB53B17"/>
    <w:rsid w:val="3FBC66E5"/>
    <w:rsid w:val="3FBD3C97"/>
    <w:rsid w:val="3FC20790"/>
    <w:rsid w:val="3FC40969"/>
    <w:rsid w:val="3FC613DF"/>
    <w:rsid w:val="3FC61A7B"/>
    <w:rsid w:val="3FC6401A"/>
    <w:rsid w:val="3FC930B1"/>
    <w:rsid w:val="3FCE0685"/>
    <w:rsid w:val="3FD50FEA"/>
    <w:rsid w:val="3FD73680"/>
    <w:rsid w:val="3FDB7A4D"/>
    <w:rsid w:val="3FDE7F05"/>
    <w:rsid w:val="3FE05405"/>
    <w:rsid w:val="3FE162AE"/>
    <w:rsid w:val="3FE25B3B"/>
    <w:rsid w:val="3FE4625D"/>
    <w:rsid w:val="3FEE581B"/>
    <w:rsid w:val="3FF1423B"/>
    <w:rsid w:val="3FF774BC"/>
    <w:rsid w:val="4006694D"/>
    <w:rsid w:val="4009492B"/>
    <w:rsid w:val="400B2E61"/>
    <w:rsid w:val="400E4C91"/>
    <w:rsid w:val="401876F1"/>
    <w:rsid w:val="401C6D4F"/>
    <w:rsid w:val="40214714"/>
    <w:rsid w:val="403456CE"/>
    <w:rsid w:val="40352BE4"/>
    <w:rsid w:val="403A75A1"/>
    <w:rsid w:val="403F3412"/>
    <w:rsid w:val="404802FA"/>
    <w:rsid w:val="404843D0"/>
    <w:rsid w:val="404903E1"/>
    <w:rsid w:val="404C06E0"/>
    <w:rsid w:val="404F3683"/>
    <w:rsid w:val="4051542E"/>
    <w:rsid w:val="4051621F"/>
    <w:rsid w:val="40557805"/>
    <w:rsid w:val="40571BCC"/>
    <w:rsid w:val="405E398E"/>
    <w:rsid w:val="4070215A"/>
    <w:rsid w:val="4075797D"/>
    <w:rsid w:val="40765A3E"/>
    <w:rsid w:val="40783C67"/>
    <w:rsid w:val="407C3972"/>
    <w:rsid w:val="408004E4"/>
    <w:rsid w:val="40803203"/>
    <w:rsid w:val="40806A01"/>
    <w:rsid w:val="40825AB5"/>
    <w:rsid w:val="408515FB"/>
    <w:rsid w:val="40864CFA"/>
    <w:rsid w:val="40971348"/>
    <w:rsid w:val="409E1360"/>
    <w:rsid w:val="40A12198"/>
    <w:rsid w:val="40A6063A"/>
    <w:rsid w:val="40A75083"/>
    <w:rsid w:val="40A86CF5"/>
    <w:rsid w:val="40AD43BB"/>
    <w:rsid w:val="40AF48F1"/>
    <w:rsid w:val="40B1057A"/>
    <w:rsid w:val="40B33D54"/>
    <w:rsid w:val="40B638FC"/>
    <w:rsid w:val="40B84267"/>
    <w:rsid w:val="40BB7482"/>
    <w:rsid w:val="40BE2461"/>
    <w:rsid w:val="40C11DFC"/>
    <w:rsid w:val="40C33B46"/>
    <w:rsid w:val="40C807A4"/>
    <w:rsid w:val="40C84F80"/>
    <w:rsid w:val="40CE14B8"/>
    <w:rsid w:val="40D46B97"/>
    <w:rsid w:val="40D6486C"/>
    <w:rsid w:val="40D651B5"/>
    <w:rsid w:val="40E92505"/>
    <w:rsid w:val="40F8493E"/>
    <w:rsid w:val="40FF7142"/>
    <w:rsid w:val="410061B5"/>
    <w:rsid w:val="41046059"/>
    <w:rsid w:val="410B0B61"/>
    <w:rsid w:val="410C6721"/>
    <w:rsid w:val="4112204F"/>
    <w:rsid w:val="411252D5"/>
    <w:rsid w:val="41143518"/>
    <w:rsid w:val="41164618"/>
    <w:rsid w:val="41187E86"/>
    <w:rsid w:val="411B5C9A"/>
    <w:rsid w:val="411C10A5"/>
    <w:rsid w:val="413218D5"/>
    <w:rsid w:val="41345464"/>
    <w:rsid w:val="4135736A"/>
    <w:rsid w:val="413A7C58"/>
    <w:rsid w:val="41415553"/>
    <w:rsid w:val="41417F75"/>
    <w:rsid w:val="41453AFA"/>
    <w:rsid w:val="414D0748"/>
    <w:rsid w:val="414F45AB"/>
    <w:rsid w:val="415313D1"/>
    <w:rsid w:val="415B5D00"/>
    <w:rsid w:val="415F09B8"/>
    <w:rsid w:val="416019B7"/>
    <w:rsid w:val="41610478"/>
    <w:rsid w:val="41615453"/>
    <w:rsid w:val="41623F80"/>
    <w:rsid w:val="4164025A"/>
    <w:rsid w:val="4165083B"/>
    <w:rsid w:val="41660975"/>
    <w:rsid w:val="416B473B"/>
    <w:rsid w:val="416C191D"/>
    <w:rsid w:val="416D1ED2"/>
    <w:rsid w:val="41754C91"/>
    <w:rsid w:val="41791FF1"/>
    <w:rsid w:val="41793D93"/>
    <w:rsid w:val="41796CCF"/>
    <w:rsid w:val="418015F1"/>
    <w:rsid w:val="418233B5"/>
    <w:rsid w:val="418B7977"/>
    <w:rsid w:val="419019F5"/>
    <w:rsid w:val="41934F91"/>
    <w:rsid w:val="41950213"/>
    <w:rsid w:val="41994EB7"/>
    <w:rsid w:val="419D1621"/>
    <w:rsid w:val="41A07465"/>
    <w:rsid w:val="41A112CD"/>
    <w:rsid w:val="41A40E50"/>
    <w:rsid w:val="41AA45E4"/>
    <w:rsid w:val="41AF3CC1"/>
    <w:rsid w:val="41B072E6"/>
    <w:rsid w:val="41B23701"/>
    <w:rsid w:val="41B35925"/>
    <w:rsid w:val="41B9506A"/>
    <w:rsid w:val="41BA6EBD"/>
    <w:rsid w:val="41BC5988"/>
    <w:rsid w:val="41C041BD"/>
    <w:rsid w:val="41C0683C"/>
    <w:rsid w:val="41C107B7"/>
    <w:rsid w:val="41C232B7"/>
    <w:rsid w:val="41CB57F0"/>
    <w:rsid w:val="41CC6AD6"/>
    <w:rsid w:val="41D16E3F"/>
    <w:rsid w:val="41D22DD9"/>
    <w:rsid w:val="41D47DD2"/>
    <w:rsid w:val="41D56181"/>
    <w:rsid w:val="41E2643F"/>
    <w:rsid w:val="41E55E13"/>
    <w:rsid w:val="41E90F03"/>
    <w:rsid w:val="41ED61CC"/>
    <w:rsid w:val="41EF7873"/>
    <w:rsid w:val="41F50323"/>
    <w:rsid w:val="41FC1CD3"/>
    <w:rsid w:val="41FE1EE4"/>
    <w:rsid w:val="41FF20AD"/>
    <w:rsid w:val="421A117A"/>
    <w:rsid w:val="4221044E"/>
    <w:rsid w:val="422161FF"/>
    <w:rsid w:val="422259A1"/>
    <w:rsid w:val="4227028C"/>
    <w:rsid w:val="42285B0D"/>
    <w:rsid w:val="422930E2"/>
    <w:rsid w:val="422C2BFF"/>
    <w:rsid w:val="422D3C00"/>
    <w:rsid w:val="42342989"/>
    <w:rsid w:val="42361313"/>
    <w:rsid w:val="42366962"/>
    <w:rsid w:val="423C0B51"/>
    <w:rsid w:val="423C6A5E"/>
    <w:rsid w:val="423D579A"/>
    <w:rsid w:val="423F3AE7"/>
    <w:rsid w:val="424163F4"/>
    <w:rsid w:val="42416D67"/>
    <w:rsid w:val="42432B29"/>
    <w:rsid w:val="42452B03"/>
    <w:rsid w:val="42453BCE"/>
    <w:rsid w:val="42461A11"/>
    <w:rsid w:val="42470931"/>
    <w:rsid w:val="424719DB"/>
    <w:rsid w:val="424F54C4"/>
    <w:rsid w:val="42514491"/>
    <w:rsid w:val="4252354C"/>
    <w:rsid w:val="42525DEA"/>
    <w:rsid w:val="42545EC7"/>
    <w:rsid w:val="42561BA5"/>
    <w:rsid w:val="425D242A"/>
    <w:rsid w:val="425F0680"/>
    <w:rsid w:val="426111CE"/>
    <w:rsid w:val="427121C4"/>
    <w:rsid w:val="42761F46"/>
    <w:rsid w:val="427A414B"/>
    <w:rsid w:val="427E7632"/>
    <w:rsid w:val="42831BFC"/>
    <w:rsid w:val="4285483D"/>
    <w:rsid w:val="42872C41"/>
    <w:rsid w:val="42877F82"/>
    <w:rsid w:val="42882D77"/>
    <w:rsid w:val="428C6C09"/>
    <w:rsid w:val="42956048"/>
    <w:rsid w:val="42961BCE"/>
    <w:rsid w:val="42A13977"/>
    <w:rsid w:val="42A8177E"/>
    <w:rsid w:val="42AD678F"/>
    <w:rsid w:val="42AE42B1"/>
    <w:rsid w:val="42B2742B"/>
    <w:rsid w:val="42B43879"/>
    <w:rsid w:val="42B856DA"/>
    <w:rsid w:val="42C22FD6"/>
    <w:rsid w:val="42C445D2"/>
    <w:rsid w:val="42D52DF7"/>
    <w:rsid w:val="42DD0A51"/>
    <w:rsid w:val="42E3794B"/>
    <w:rsid w:val="42E660D3"/>
    <w:rsid w:val="42ED5D9C"/>
    <w:rsid w:val="42F00E24"/>
    <w:rsid w:val="42F04613"/>
    <w:rsid w:val="42F32DC8"/>
    <w:rsid w:val="42F35038"/>
    <w:rsid w:val="42F6571F"/>
    <w:rsid w:val="42FA3FFA"/>
    <w:rsid w:val="430112EE"/>
    <w:rsid w:val="430C3349"/>
    <w:rsid w:val="4316703E"/>
    <w:rsid w:val="43183989"/>
    <w:rsid w:val="431A1C44"/>
    <w:rsid w:val="431F1EB8"/>
    <w:rsid w:val="43240080"/>
    <w:rsid w:val="43251D6D"/>
    <w:rsid w:val="432A7A30"/>
    <w:rsid w:val="4330551F"/>
    <w:rsid w:val="433354EA"/>
    <w:rsid w:val="433658A2"/>
    <w:rsid w:val="433A2AB6"/>
    <w:rsid w:val="433E24B3"/>
    <w:rsid w:val="434331D4"/>
    <w:rsid w:val="43514F4D"/>
    <w:rsid w:val="435E12DC"/>
    <w:rsid w:val="435E2A6E"/>
    <w:rsid w:val="435E65E8"/>
    <w:rsid w:val="43602BF2"/>
    <w:rsid w:val="43672B1B"/>
    <w:rsid w:val="436777DE"/>
    <w:rsid w:val="436A2D20"/>
    <w:rsid w:val="4370751C"/>
    <w:rsid w:val="4373705C"/>
    <w:rsid w:val="43767090"/>
    <w:rsid w:val="437F36E8"/>
    <w:rsid w:val="4380591F"/>
    <w:rsid w:val="43831128"/>
    <w:rsid w:val="4383753B"/>
    <w:rsid w:val="4389014D"/>
    <w:rsid w:val="438F0AC4"/>
    <w:rsid w:val="43910EE7"/>
    <w:rsid w:val="43981D4F"/>
    <w:rsid w:val="439910AA"/>
    <w:rsid w:val="439A1F73"/>
    <w:rsid w:val="439F49A6"/>
    <w:rsid w:val="43A0387E"/>
    <w:rsid w:val="43A64FC1"/>
    <w:rsid w:val="43A92C4A"/>
    <w:rsid w:val="43AA40CE"/>
    <w:rsid w:val="43B8270C"/>
    <w:rsid w:val="43B832DC"/>
    <w:rsid w:val="43BA390A"/>
    <w:rsid w:val="43BD0136"/>
    <w:rsid w:val="43C1207A"/>
    <w:rsid w:val="43C540C0"/>
    <w:rsid w:val="43C952E0"/>
    <w:rsid w:val="43CF1BCA"/>
    <w:rsid w:val="43D02D91"/>
    <w:rsid w:val="43D35952"/>
    <w:rsid w:val="43D92CF1"/>
    <w:rsid w:val="43DC5D57"/>
    <w:rsid w:val="43E42F33"/>
    <w:rsid w:val="43EB2B8C"/>
    <w:rsid w:val="43EB5FD3"/>
    <w:rsid w:val="43F86F07"/>
    <w:rsid w:val="4400579D"/>
    <w:rsid w:val="44020AB2"/>
    <w:rsid w:val="44021C15"/>
    <w:rsid w:val="440405CC"/>
    <w:rsid w:val="44062599"/>
    <w:rsid w:val="4409717B"/>
    <w:rsid w:val="4425353C"/>
    <w:rsid w:val="442E24DF"/>
    <w:rsid w:val="442E4CC4"/>
    <w:rsid w:val="44333710"/>
    <w:rsid w:val="443907C8"/>
    <w:rsid w:val="44407BBC"/>
    <w:rsid w:val="444155FA"/>
    <w:rsid w:val="44417B26"/>
    <w:rsid w:val="444424E6"/>
    <w:rsid w:val="44462AED"/>
    <w:rsid w:val="4449254D"/>
    <w:rsid w:val="444C3FFF"/>
    <w:rsid w:val="44531ADC"/>
    <w:rsid w:val="445D1597"/>
    <w:rsid w:val="445E6B00"/>
    <w:rsid w:val="4461577D"/>
    <w:rsid w:val="44655FF0"/>
    <w:rsid w:val="4466073C"/>
    <w:rsid w:val="4467002F"/>
    <w:rsid w:val="446832AF"/>
    <w:rsid w:val="446D0B72"/>
    <w:rsid w:val="4470609E"/>
    <w:rsid w:val="447377DB"/>
    <w:rsid w:val="44793ADD"/>
    <w:rsid w:val="447A1215"/>
    <w:rsid w:val="448165CC"/>
    <w:rsid w:val="448378E6"/>
    <w:rsid w:val="448439B7"/>
    <w:rsid w:val="44864D94"/>
    <w:rsid w:val="44884154"/>
    <w:rsid w:val="448A3E3D"/>
    <w:rsid w:val="44925196"/>
    <w:rsid w:val="4499232A"/>
    <w:rsid w:val="449D1D5E"/>
    <w:rsid w:val="449E2D2E"/>
    <w:rsid w:val="44A168AC"/>
    <w:rsid w:val="44A41852"/>
    <w:rsid w:val="44AA1450"/>
    <w:rsid w:val="44B757DF"/>
    <w:rsid w:val="44B91CF8"/>
    <w:rsid w:val="44BA733D"/>
    <w:rsid w:val="44BD7DEB"/>
    <w:rsid w:val="44C72CFE"/>
    <w:rsid w:val="44CA45ED"/>
    <w:rsid w:val="44E04DF6"/>
    <w:rsid w:val="44E11E74"/>
    <w:rsid w:val="44E200C6"/>
    <w:rsid w:val="44EB6E3C"/>
    <w:rsid w:val="44EE13F0"/>
    <w:rsid w:val="44F75AD1"/>
    <w:rsid w:val="44FC2940"/>
    <w:rsid w:val="44FD6B15"/>
    <w:rsid w:val="450202AE"/>
    <w:rsid w:val="45041BF5"/>
    <w:rsid w:val="45081FB6"/>
    <w:rsid w:val="450C30CD"/>
    <w:rsid w:val="450C50CF"/>
    <w:rsid w:val="450D4353"/>
    <w:rsid w:val="450F1A76"/>
    <w:rsid w:val="45116CD4"/>
    <w:rsid w:val="45122D88"/>
    <w:rsid w:val="4512731F"/>
    <w:rsid w:val="451545D8"/>
    <w:rsid w:val="451C4889"/>
    <w:rsid w:val="45235184"/>
    <w:rsid w:val="452C6C35"/>
    <w:rsid w:val="45363ECA"/>
    <w:rsid w:val="4538284B"/>
    <w:rsid w:val="45386031"/>
    <w:rsid w:val="45390D73"/>
    <w:rsid w:val="453C4DFA"/>
    <w:rsid w:val="454A1263"/>
    <w:rsid w:val="454E286D"/>
    <w:rsid w:val="455F672B"/>
    <w:rsid w:val="456249E2"/>
    <w:rsid w:val="456766B6"/>
    <w:rsid w:val="45693A74"/>
    <w:rsid w:val="456B70C5"/>
    <w:rsid w:val="456D2694"/>
    <w:rsid w:val="456F3019"/>
    <w:rsid w:val="45702A1D"/>
    <w:rsid w:val="457049AD"/>
    <w:rsid w:val="457E0D86"/>
    <w:rsid w:val="457E1AB6"/>
    <w:rsid w:val="45816583"/>
    <w:rsid w:val="4588546B"/>
    <w:rsid w:val="458B07DB"/>
    <w:rsid w:val="45906A32"/>
    <w:rsid w:val="45913E84"/>
    <w:rsid w:val="45955739"/>
    <w:rsid w:val="459900D8"/>
    <w:rsid w:val="459A6E6F"/>
    <w:rsid w:val="45AD6418"/>
    <w:rsid w:val="45B07AED"/>
    <w:rsid w:val="45B1516D"/>
    <w:rsid w:val="45BB7E78"/>
    <w:rsid w:val="45BD2299"/>
    <w:rsid w:val="45C169E5"/>
    <w:rsid w:val="45C47E20"/>
    <w:rsid w:val="45CB2BB8"/>
    <w:rsid w:val="45D42BED"/>
    <w:rsid w:val="45DA2537"/>
    <w:rsid w:val="45E95D4F"/>
    <w:rsid w:val="45F225FF"/>
    <w:rsid w:val="45F63CE4"/>
    <w:rsid w:val="45F76436"/>
    <w:rsid w:val="45FE4433"/>
    <w:rsid w:val="46086529"/>
    <w:rsid w:val="460F6BBB"/>
    <w:rsid w:val="46100DC6"/>
    <w:rsid w:val="46104C0B"/>
    <w:rsid w:val="4612386C"/>
    <w:rsid w:val="46196978"/>
    <w:rsid w:val="461D678E"/>
    <w:rsid w:val="462817A4"/>
    <w:rsid w:val="462950E0"/>
    <w:rsid w:val="462C507A"/>
    <w:rsid w:val="462D1435"/>
    <w:rsid w:val="4630254A"/>
    <w:rsid w:val="463B6D01"/>
    <w:rsid w:val="46434442"/>
    <w:rsid w:val="464379B7"/>
    <w:rsid w:val="4645480D"/>
    <w:rsid w:val="46480F0B"/>
    <w:rsid w:val="46512C54"/>
    <w:rsid w:val="46542680"/>
    <w:rsid w:val="465558DB"/>
    <w:rsid w:val="465626B4"/>
    <w:rsid w:val="466009F4"/>
    <w:rsid w:val="46624667"/>
    <w:rsid w:val="46645EEA"/>
    <w:rsid w:val="466563FA"/>
    <w:rsid w:val="46662B1F"/>
    <w:rsid w:val="4667032C"/>
    <w:rsid w:val="4670706E"/>
    <w:rsid w:val="467C31CA"/>
    <w:rsid w:val="467D1698"/>
    <w:rsid w:val="468E21A8"/>
    <w:rsid w:val="4692794C"/>
    <w:rsid w:val="4697384C"/>
    <w:rsid w:val="469A2688"/>
    <w:rsid w:val="469A58B4"/>
    <w:rsid w:val="46A01F86"/>
    <w:rsid w:val="46A1115A"/>
    <w:rsid w:val="46A312B1"/>
    <w:rsid w:val="46AB409A"/>
    <w:rsid w:val="46B70CE6"/>
    <w:rsid w:val="46BF27B6"/>
    <w:rsid w:val="46C66E83"/>
    <w:rsid w:val="46CD0D53"/>
    <w:rsid w:val="46D6106F"/>
    <w:rsid w:val="46D73839"/>
    <w:rsid w:val="46E3635A"/>
    <w:rsid w:val="46E6665B"/>
    <w:rsid w:val="46E81FFE"/>
    <w:rsid w:val="46F715AE"/>
    <w:rsid w:val="46F74182"/>
    <w:rsid w:val="46F85A58"/>
    <w:rsid w:val="46FC35F6"/>
    <w:rsid w:val="46FF25E3"/>
    <w:rsid w:val="47003308"/>
    <w:rsid w:val="470B02FC"/>
    <w:rsid w:val="470E665C"/>
    <w:rsid w:val="47137B02"/>
    <w:rsid w:val="4716783E"/>
    <w:rsid w:val="471718F0"/>
    <w:rsid w:val="47197CA3"/>
    <w:rsid w:val="472037C7"/>
    <w:rsid w:val="472675EC"/>
    <w:rsid w:val="472C069B"/>
    <w:rsid w:val="473B5193"/>
    <w:rsid w:val="473B5F62"/>
    <w:rsid w:val="473F7A12"/>
    <w:rsid w:val="4740697C"/>
    <w:rsid w:val="474141A4"/>
    <w:rsid w:val="47451BD5"/>
    <w:rsid w:val="474B110B"/>
    <w:rsid w:val="47553311"/>
    <w:rsid w:val="475B29AD"/>
    <w:rsid w:val="475C6211"/>
    <w:rsid w:val="475D2A7F"/>
    <w:rsid w:val="47601F44"/>
    <w:rsid w:val="47681DFD"/>
    <w:rsid w:val="47684EE1"/>
    <w:rsid w:val="477238D6"/>
    <w:rsid w:val="4772548D"/>
    <w:rsid w:val="47750856"/>
    <w:rsid w:val="47766E1E"/>
    <w:rsid w:val="47775359"/>
    <w:rsid w:val="477A5C46"/>
    <w:rsid w:val="477C00BB"/>
    <w:rsid w:val="47804208"/>
    <w:rsid w:val="47845CE7"/>
    <w:rsid w:val="478757D9"/>
    <w:rsid w:val="47883BEC"/>
    <w:rsid w:val="4792495C"/>
    <w:rsid w:val="479B4FBC"/>
    <w:rsid w:val="479F36A4"/>
    <w:rsid w:val="47A37AF4"/>
    <w:rsid w:val="47A60A9D"/>
    <w:rsid w:val="47A66556"/>
    <w:rsid w:val="47A6765C"/>
    <w:rsid w:val="47A74607"/>
    <w:rsid w:val="47AB0275"/>
    <w:rsid w:val="47AE4074"/>
    <w:rsid w:val="47B1275D"/>
    <w:rsid w:val="47B37346"/>
    <w:rsid w:val="47B703A6"/>
    <w:rsid w:val="47B803E0"/>
    <w:rsid w:val="47B90EBE"/>
    <w:rsid w:val="47C15FB3"/>
    <w:rsid w:val="47C46C59"/>
    <w:rsid w:val="47C75E26"/>
    <w:rsid w:val="47C76C8D"/>
    <w:rsid w:val="47CD209B"/>
    <w:rsid w:val="47CE0212"/>
    <w:rsid w:val="47CE11DD"/>
    <w:rsid w:val="47CE7CA2"/>
    <w:rsid w:val="47CF17B8"/>
    <w:rsid w:val="47D51C4F"/>
    <w:rsid w:val="47D80664"/>
    <w:rsid w:val="47DA5B6D"/>
    <w:rsid w:val="47DF6A66"/>
    <w:rsid w:val="47E23A85"/>
    <w:rsid w:val="47EE3379"/>
    <w:rsid w:val="47F065C9"/>
    <w:rsid w:val="47F16D00"/>
    <w:rsid w:val="47FA4F3B"/>
    <w:rsid w:val="48004473"/>
    <w:rsid w:val="48014F5B"/>
    <w:rsid w:val="48057903"/>
    <w:rsid w:val="480A425F"/>
    <w:rsid w:val="480E6017"/>
    <w:rsid w:val="48143135"/>
    <w:rsid w:val="481D73FF"/>
    <w:rsid w:val="48207B7D"/>
    <w:rsid w:val="48243D35"/>
    <w:rsid w:val="482C26EF"/>
    <w:rsid w:val="483C0DF7"/>
    <w:rsid w:val="483C3D48"/>
    <w:rsid w:val="483F46D4"/>
    <w:rsid w:val="483F7BFD"/>
    <w:rsid w:val="484242F3"/>
    <w:rsid w:val="4843050B"/>
    <w:rsid w:val="48440BBA"/>
    <w:rsid w:val="484617B6"/>
    <w:rsid w:val="48485323"/>
    <w:rsid w:val="484D25F8"/>
    <w:rsid w:val="484D70EE"/>
    <w:rsid w:val="48535219"/>
    <w:rsid w:val="485C36FF"/>
    <w:rsid w:val="485E6BB6"/>
    <w:rsid w:val="48681B79"/>
    <w:rsid w:val="486A3D8E"/>
    <w:rsid w:val="486A5AD3"/>
    <w:rsid w:val="487024B0"/>
    <w:rsid w:val="48775041"/>
    <w:rsid w:val="48781225"/>
    <w:rsid w:val="487C6608"/>
    <w:rsid w:val="487D40BB"/>
    <w:rsid w:val="488A7CDE"/>
    <w:rsid w:val="489041EA"/>
    <w:rsid w:val="48935637"/>
    <w:rsid w:val="48956F9A"/>
    <w:rsid w:val="489E02AA"/>
    <w:rsid w:val="489E0575"/>
    <w:rsid w:val="48A21E45"/>
    <w:rsid w:val="48A66004"/>
    <w:rsid w:val="48AE5A05"/>
    <w:rsid w:val="48AF223D"/>
    <w:rsid w:val="48B26486"/>
    <w:rsid w:val="48B269FE"/>
    <w:rsid w:val="48BD020D"/>
    <w:rsid w:val="48BF33FD"/>
    <w:rsid w:val="48C1352B"/>
    <w:rsid w:val="48C3110D"/>
    <w:rsid w:val="48C55EA0"/>
    <w:rsid w:val="48C7029A"/>
    <w:rsid w:val="48CE3159"/>
    <w:rsid w:val="48D159AD"/>
    <w:rsid w:val="48E21004"/>
    <w:rsid w:val="48E329A2"/>
    <w:rsid w:val="48E4053C"/>
    <w:rsid w:val="48E81B99"/>
    <w:rsid w:val="48E96E04"/>
    <w:rsid w:val="48EB64A5"/>
    <w:rsid w:val="48EB702C"/>
    <w:rsid w:val="48F41DC7"/>
    <w:rsid w:val="48FB27B9"/>
    <w:rsid w:val="48FC7247"/>
    <w:rsid w:val="49010DAC"/>
    <w:rsid w:val="4907331E"/>
    <w:rsid w:val="490A5F17"/>
    <w:rsid w:val="490F4C4C"/>
    <w:rsid w:val="49112B50"/>
    <w:rsid w:val="49133391"/>
    <w:rsid w:val="49152421"/>
    <w:rsid w:val="491B66BC"/>
    <w:rsid w:val="491D7BE4"/>
    <w:rsid w:val="491F0FFC"/>
    <w:rsid w:val="49227EE0"/>
    <w:rsid w:val="4933189B"/>
    <w:rsid w:val="49376E06"/>
    <w:rsid w:val="49390EAE"/>
    <w:rsid w:val="49543BB7"/>
    <w:rsid w:val="49560915"/>
    <w:rsid w:val="495A2828"/>
    <w:rsid w:val="495F6BFD"/>
    <w:rsid w:val="49665E5C"/>
    <w:rsid w:val="49715C42"/>
    <w:rsid w:val="49720502"/>
    <w:rsid w:val="49750355"/>
    <w:rsid w:val="49762194"/>
    <w:rsid w:val="497902B8"/>
    <w:rsid w:val="497B3AD0"/>
    <w:rsid w:val="497E6F8C"/>
    <w:rsid w:val="4980069F"/>
    <w:rsid w:val="49834312"/>
    <w:rsid w:val="498E3FD2"/>
    <w:rsid w:val="498E4BF8"/>
    <w:rsid w:val="498F2A49"/>
    <w:rsid w:val="49905D3B"/>
    <w:rsid w:val="499602A8"/>
    <w:rsid w:val="49967D8E"/>
    <w:rsid w:val="49991BF4"/>
    <w:rsid w:val="499A3D21"/>
    <w:rsid w:val="499B4AD9"/>
    <w:rsid w:val="499C578C"/>
    <w:rsid w:val="499E157E"/>
    <w:rsid w:val="49A653B1"/>
    <w:rsid w:val="49AB553A"/>
    <w:rsid w:val="49AC21CB"/>
    <w:rsid w:val="49AD38CA"/>
    <w:rsid w:val="49AF159F"/>
    <w:rsid w:val="49B751C2"/>
    <w:rsid w:val="49B909E3"/>
    <w:rsid w:val="49BA2567"/>
    <w:rsid w:val="49C120CF"/>
    <w:rsid w:val="49C85CBD"/>
    <w:rsid w:val="49CA1D7B"/>
    <w:rsid w:val="49CE7044"/>
    <w:rsid w:val="49CF03E1"/>
    <w:rsid w:val="49D50830"/>
    <w:rsid w:val="49D733CE"/>
    <w:rsid w:val="49DA7902"/>
    <w:rsid w:val="49DE1C16"/>
    <w:rsid w:val="49EF6089"/>
    <w:rsid w:val="49F76D85"/>
    <w:rsid w:val="49FA4026"/>
    <w:rsid w:val="4A0709DA"/>
    <w:rsid w:val="4A0D1CF8"/>
    <w:rsid w:val="4A0E052A"/>
    <w:rsid w:val="4A1A7280"/>
    <w:rsid w:val="4A1B721E"/>
    <w:rsid w:val="4A243273"/>
    <w:rsid w:val="4A285B5C"/>
    <w:rsid w:val="4A297097"/>
    <w:rsid w:val="4A30124D"/>
    <w:rsid w:val="4A333E17"/>
    <w:rsid w:val="4A357F4C"/>
    <w:rsid w:val="4A450842"/>
    <w:rsid w:val="4A45545C"/>
    <w:rsid w:val="4A46317C"/>
    <w:rsid w:val="4A4C2CCC"/>
    <w:rsid w:val="4A532374"/>
    <w:rsid w:val="4A543886"/>
    <w:rsid w:val="4A544858"/>
    <w:rsid w:val="4A567FBD"/>
    <w:rsid w:val="4A5824F6"/>
    <w:rsid w:val="4A5D6EF2"/>
    <w:rsid w:val="4A5F3C71"/>
    <w:rsid w:val="4A604808"/>
    <w:rsid w:val="4A6272AE"/>
    <w:rsid w:val="4A636D71"/>
    <w:rsid w:val="4A643E1A"/>
    <w:rsid w:val="4A646273"/>
    <w:rsid w:val="4A6504E1"/>
    <w:rsid w:val="4A66073D"/>
    <w:rsid w:val="4A674EE4"/>
    <w:rsid w:val="4A6818B3"/>
    <w:rsid w:val="4A6B48F1"/>
    <w:rsid w:val="4A6D47E3"/>
    <w:rsid w:val="4A704C77"/>
    <w:rsid w:val="4A724FBC"/>
    <w:rsid w:val="4A727E13"/>
    <w:rsid w:val="4A796F09"/>
    <w:rsid w:val="4A7A7C21"/>
    <w:rsid w:val="4A7D1603"/>
    <w:rsid w:val="4A834216"/>
    <w:rsid w:val="4A87783A"/>
    <w:rsid w:val="4A902C28"/>
    <w:rsid w:val="4A905EC1"/>
    <w:rsid w:val="4A955D79"/>
    <w:rsid w:val="4A9B1083"/>
    <w:rsid w:val="4A9E3341"/>
    <w:rsid w:val="4AAE5A73"/>
    <w:rsid w:val="4AAF67F8"/>
    <w:rsid w:val="4AB17CE6"/>
    <w:rsid w:val="4AB22C9F"/>
    <w:rsid w:val="4AB46386"/>
    <w:rsid w:val="4AB9160A"/>
    <w:rsid w:val="4ACB1522"/>
    <w:rsid w:val="4ACB3D28"/>
    <w:rsid w:val="4ACF2B84"/>
    <w:rsid w:val="4AD34270"/>
    <w:rsid w:val="4ADB3515"/>
    <w:rsid w:val="4ADF2D97"/>
    <w:rsid w:val="4AE11DF2"/>
    <w:rsid w:val="4AE1702B"/>
    <w:rsid w:val="4AE226B3"/>
    <w:rsid w:val="4AE64255"/>
    <w:rsid w:val="4AE810FB"/>
    <w:rsid w:val="4AEB2E55"/>
    <w:rsid w:val="4AEC6796"/>
    <w:rsid w:val="4AED5296"/>
    <w:rsid w:val="4AF0042A"/>
    <w:rsid w:val="4AF16125"/>
    <w:rsid w:val="4AF71538"/>
    <w:rsid w:val="4AF8415F"/>
    <w:rsid w:val="4B047CEF"/>
    <w:rsid w:val="4B0F381A"/>
    <w:rsid w:val="4B144F0D"/>
    <w:rsid w:val="4B147B84"/>
    <w:rsid w:val="4B1654AC"/>
    <w:rsid w:val="4B1E19DF"/>
    <w:rsid w:val="4B201983"/>
    <w:rsid w:val="4B2372AC"/>
    <w:rsid w:val="4B2527CF"/>
    <w:rsid w:val="4B2E5E71"/>
    <w:rsid w:val="4B2E7EBB"/>
    <w:rsid w:val="4B3124BE"/>
    <w:rsid w:val="4B314B13"/>
    <w:rsid w:val="4B362F93"/>
    <w:rsid w:val="4B3D089C"/>
    <w:rsid w:val="4B4028D3"/>
    <w:rsid w:val="4B57682E"/>
    <w:rsid w:val="4B5A30A0"/>
    <w:rsid w:val="4B60301A"/>
    <w:rsid w:val="4B616897"/>
    <w:rsid w:val="4B656D59"/>
    <w:rsid w:val="4B6810D2"/>
    <w:rsid w:val="4B78441C"/>
    <w:rsid w:val="4B792E16"/>
    <w:rsid w:val="4B796B74"/>
    <w:rsid w:val="4B7D3215"/>
    <w:rsid w:val="4B8926E0"/>
    <w:rsid w:val="4B8F7F07"/>
    <w:rsid w:val="4B935395"/>
    <w:rsid w:val="4B980A88"/>
    <w:rsid w:val="4B993DFD"/>
    <w:rsid w:val="4B9A0944"/>
    <w:rsid w:val="4B9B32EF"/>
    <w:rsid w:val="4B9C5ABF"/>
    <w:rsid w:val="4BA2234D"/>
    <w:rsid w:val="4BA56D1B"/>
    <w:rsid w:val="4BA81C2D"/>
    <w:rsid w:val="4BA963A1"/>
    <w:rsid w:val="4BAB10B2"/>
    <w:rsid w:val="4BB5106F"/>
    <w:rsid w:val="4BB85171"/>
    <w:rsid w:val="4BBD150F"/>
    <w:rsid w:val="4BBF5267"/>
    <w:rsid w:val="4BC10849"/>
    <w:rsid w:val="4BC27287"/>
    <w:rsid w:val="4BC36C4C"/>
    <w:rsid w:val="4BCB6088"/>
    <w:rsid w:val="4BCD1ABC"/>
    <w:rsid w:val="4BCF6E15"/>
    <w:rsid w:val="4BCF7AFB"/>
    <w:rsid w:val="4BD024E3"/>
    <w:rsid w:val="4BD305FD"/>
    <w:rsid w:val="4BD53205"/>
    <w:rsid w:val="4BD83310"/>
    <w:rsid w:val="4BDA79DD"/>
    <w:rsid w:val="4BDD7F9F"/>
    <w:rsid w:val="4BDE034F"/>
    <w:rsid w:val="4BDF24D1"/>
    <w:rsid w:val="4BE07426"/>
    <w:rsid w:val="4BE23E7C"/>
    <w:rsid w:val="4BE66B17"/>
    <w:rsid w:val="4BE7290D"/>
    <w:rsid w:val="4BF05E69"/>
    <w:rsid w:val="4BF069E5"/>
    <w:rsid w:val="4BF11AFB"/>
    <w:rsid w:val="4BF27727"/>
    <w:rsid w:val="4BF74233"/>
    <w:rsid w:val="4C042901"/>
    <w:rsid w:val="4C0D45CE"/>
    <w:rsid w:val="4C0E1D16"/>
    <w:rsid w:val="4C0E5D83"/>
    <w:rsid w:val="4C15256A"/>
    <w:rsid w:val="4C17002C"/>
    <w:rsid w:val="4C1D01B4"/>
    <w:rsid w:val="4C1D0FCA"/>
    <w:rsid w:val="4C265566"/>
    <w:rsid w:val="4C2B03E6"/>
    <w:rsid w:val="4C2F3A75"/>
    <w:rsid w:val="4C2F739D"/>
    <w:rsid w:val="4C3106F7"/>
    <w:rsid w:val="4C34080E"/>
    <w:rsid w:val="4C393B05"/>
    <w:rsid w:val="4C422CFE"/>
    <w:rsid w:val="4C457858"/>
    <w:rsid w:val="4C48655F"/>
    <w:rsid w:val="4C5107BB"/>
    <w:rsid w:val="4C553F6C"/>
    <w:rsid w:val="4C5D0127"/>
    <w:rsid w:val="4C5D64DC"/>
    <w:rsid w:val="4C6A1A86"/>
    <w:rsid w:val="4C7175B4"/>
    <w:rsid w:val="4C7321D9"/>
    <w:rsid w:val="4C77243D"/>
    <w:rsid w:val="4C833582"/>
    <w:rsid w:val="4C9032BA"/>
    <w:rsid w:val="4C926C66"/>
    <w:rsid w:val="4C936C5E"/>
    <w:rsid w:val="4C9466E5"/>
    <w:rsid w:val="4C9C3B32"/>
    <w:rsid w:val="4C9F7D7E"/>
    <w:rsid w:val="4CA2117D"/>
    <w:rsid w:val="4CA41917"/>
    <w:rsid w:val="4CA97837"/>
    <w:rsid w:val="4CAB1BF8"/>
    <w:rsid w:val="4CCA77C3"/>
    <w:rsid w:val="4CCB546D"/>
    <w:rsid w:val="4CD0542F"/>
    <w:rsid w:val="4CD5787E"/>
    <w:rsid w:val="4CD80EBD"/>
    <w:rsid w:val="4CD9779F"/>
    <w:rsid w:val="4CDC63DA"/>
    <w:rsid w:val="4CDE70FC"/>
    <w:rsid w:val="4CE721CA"/>
    <w:rsid w:val="4CE9793E"/>
    <w:rsid w:val="4CEB4E0C"/>
    <w:rsid w:val="4CF54369"/>
    <w:rsid w:val="4CF63FE2"/>
    <w:rsid w:val="4D045A70"/>
    <w:rsid w:val="4D06757F"/>
    <w:rsid w:val="4D067892"/>
    <w:rsid w:val="4D0B7659"/>
    <w:rsid w:val="4D0E32D7"/>
    <w:rsid w:val="4D1115EA"/>
    <w:rsid w:val="4D1357FC"/>
    <w:rsid w:val="4D17621B"/>
    <w:rsid w:val="4D1935D2"/>
    <w:rsid w:val="4D1B41C2"/>
    <w:rsid w:val="4D1E3613"/>
    <w:rsid w:val="4D263C11"/>
    <w:rsid w:val="4D2B78B4"/>
    <w:rsid w:val="4D2E0F2E"/>
    <w:rsid w:val="4D361CE0"/>
    <w:rsid w:val="4D4752B0"/>
    <w:rsid w:val="4D486EA1"/>
    <w:rsid w:val="4D4D1C8E"/>
    <w:rsid w:val="4D54283C"/>
    <w:rsid w:val="4D6217C1"/>
    <w:rsid w:val="4D6421C7"/>
    <w:rsid w:val="4D6505E9"/>
    <w:rsid w:val="4D6713D3"/>
    <w:rsid w:val="4D6A3F00"/>
    <w:rsid w:val="4D6C73A9"/>
    <w:rsid w:val="4D714952"/>
    <w:rsid w:val="4D73136B"/>
    <w:rsid w:val="4D754B05"/>
    <w:rsid w:val="4D763C30"/>
    <w:rsid w:val="4D7B4322"/>
    <w:rsid w:val="4D7C55F2"/>
    <w:rsid w:val="4D813EDE"/>
    <w:rsid w:val="4D8B7C6A"/>
    <w:rsid w:val="4D915689"/>
    <w:rsid w:val="4D921281"/>
    <w:rsid w:val="4D971C28"/>
    <w:rsid w:val="4D973B58"/>
    <w:rsid w:val="4D981924"/>
    <w:rsid w:val="4D98769D"/>
    <w:rsid w:val="4D9B1472"/>
    <w:rsid w:val="4D9C00EF"/>
    <w:rsid w:val="4D9E461F"/>
    <w:rsid w:val="4DA21982"/>
    <w:rsid w:val="4DB333E9"/>
    <w:rsid w:val="4DB36B99"/>
    <w:rsid w:val="4DB37ECD"/>
    <w:rsid w:val="4DB84506"/>
    <w:rsid w:val="4DB85D21"/>
    <w:rsid w:val="4DC20DCF"/>
    <w:rsid w:val="4DC915AB"/>
    <w:rsid w:val="4DC91874"/>
    <w:rsid w:val="4DCC6D4D"/>
    <w:rsid w:val="4DCD7A6C"/>
    <w:rsid w:val="4DD20FCF"/>
    <w:rsid w:val="4DD567F0"/>
    <w:rsid w:val="4DDA288C"/>
    <w:rsid w:val="4DDB0118"/>
    <w:rsid w:val="4DDC31CF"/>
    <w:rsid w:val="4DDC3958"/>
    <w:rsid w:val="4DDC510A"/>
    <w:rsid w:val="4DDF60F9"/>
    <w:rsid w:val="4DE0452A"/>
    <w:rsid w:val="4DE41583"/>
    <w:rsid w:val="4DE42DFD"/>
    <w:rsid w:val="4DE439EC"/>
    <w:rsid w:val="4DE572D4"/>
    <w:rsid w:val="4DEB3E11"/>
    <w:rsid w:val="4DEC5596"/>
    <w:rsid w:val="4DF16D24"/>
    <w:rsid w:val="4DF36D74"/>
    <w:rsid w:val="4DF46E5E"/>
    <w:rsid w:val="4DF870DA"/>
    <w:rsid w:val="4DFA7E3A"/>
    <w:rsid w:val="4DFB3B24"/>
    <w:rsid w:val="4DFF6C38"/>
    <w:rsid w:val="4E0B2EF4"/>
    <w:rsid w:val="4E0C1152"/>
    <w:rsid w:val="4E0C263A"/>
    <w:rsid w:val="4E0C4333"/>
    <w:rsid w:val="4E0C4744"/>
    <w:rsid w:val="4E0E3E87"/>
    <w:rsid w:val="4E101EA5"/>
    <w:rsid w:val="4E14695E"/>
    <w:rsid w:val="4E1F6572"/>
    <w:rsid w:val="4E224005"/>
    <w:rsid w:val="4E251E3C"/>
    <w:rsid w:val="4E2F27D2"/>
    <w:rsid w:val="4E2F662C"/>
    <w:rsid w:val="4E325FE4"/>
    <w:rsid w:val="4E357799"/>
    <w:rsid w:val="4E3F2CD4"/>
    <w:rsid w:val="4E4145D3"/>
    <w:rsid w:val="4E474BD6"/>
    <w:rsid w:val="4E4D0C23"/>
    <w:rsid w:val="4E502447"/>
    <w:rsid w:val="4E505452"/>
    <w:rsid w:val="4E5630A0"/>
    <w:rsid w:val="4E6269EF"/>
    <w:rsid w:val="4E6752CD"/>
    <w:rsid w:val="4E6819FF"/>
    <w:rsid w:val="4E6A008F"/>
    <w:rsid w:val="4E6A599C"/>
    <w:rsid w:val="4E6A657C"/>
    <w:rsid w:val="4E700164"/>
    <w:rsid w:val="4E752BB3"/>
    <w:rsid w:val="4E757388"/>
    <w:rsid w:val="4E76435D"/>
    <w:rsid w:val="4E78745B"/>
    <w:rsid w:val="4E7B0EFC"/>
    <w:rsid w:val="4E7C696B"/>
    <w:rsid w:val="4E80733A"/>
    <w:rsid w:val="4E884B97"/>
    <w:rsid w:val="4E904452"/>
    <w:rsid w:val="4E975EBF"/>
    <w:rsid w:val="4E976898"/>
    <w:rsid w:val="4E9A0803"/>
    <w:rsid w:val="4EA14ED8"/>
    <w:rsid w:val="4EA15D6B"/>
    <w:rsid w:val="4EA160D4"/>
    <w:rsid w:val="4EAD3863"/>
    <w:rsid w:val="4EAF1E66"/>
    <w:rsid w:val="4EBD38E7"/>
    <w:rsid w:val="4EBE1207"/>
    <w:rsid w:val="4EC0503F"/>
    <w:rsid w:val="4EC2103B"/>
    <w:rsid w:val="4EC362A9"/>
    <w:rsid w:val="4EC54544"/>
    <w:rsid w:val="4ECA4D50"/>
    <w:rsid w:val="4ECC30AF"/>
    <w:rsid w:val="4ED10BF2"/>
    <w:rsid w:val="4ED645C6"/>
    <w:rsid w:val="4EDA1398"/>
    <w:rsid w:val="4EE07819"/>
    <w:rsid w:val="4EE15006"/>
    <w:rsid w:val="4EFC4411"/>
    <w:rsid w:val="4EFD10D0"/>
    <w:rsid w:val="4EFF447D"/>
    <w:rsid w:val="4F027AA4"/>
    <w:rsid w:val="4F034F60"/>
    <w:rsid w:val="4F074A7F"/>
    <w:rsid w:val="4F0B65AE"/>
    <w:rsid w:val="4F114D25"/>
    <w:rsid w:val="4F13218D"/>
    <w:rsid w:val="4F14094F"/>
    <w:rsid w:val="4F1631D2"/>
    <w:rsid w:val="4F163ECB"/>
    <w:rsid w:val="4F19052D"/>
    <w:rsid w:val="4F1B3882"/>
    <w:rsid w:val="4F1E5B9F"/>
    <w:rsid w:val="4F1F5AC5"/>
    <w:rsid w:val="4F203DCB"/>
    <w:rsid w:val="4F22446E"/>
    <w:rsid w:val="4F2D6AA9"/>
    <w:rsid w:val="4F307946"/>
    <w:rsid w:val="4F3800F9"/>
    <w:rsid w:val="4F3B2A60"/>
    <w:rsid w:val="4F453D40"/>
    <w:rsid w:val="4F487AF0"/>
    <w:rsid w:val="4F4F2CCC"/>
    <w:rsid w:val="4F505DD4"/>
    <w:rsid w:val="4F5372DA"/>
    <w:rsid w:val="4F5B4F24"/>
    <w:rsid w:val="4F5D57C8"/>
    <w:rsid w:val="4F653B1F"/>
    <w:rsid w:val="4F683A0E"/>
    <w:rsid w:val="4F685F5E"/>
    <w:rsid w:val="4F6A2727"/>
    <w:rsid w:val="4F6C7FDD"/>
    <w:rsid w:val="4F715B39"/>
    <w:rsid w:val="4F747AAE"/>
    <w:rsid w:val="4F7E63B3"/>
    <w:rsid w:val="4F837D1E"/>
    <w:rsid w:val="4F866C6C"/>
    <w:rsid w:val="4F874084"/>
    <w:rsid w:val="4F8774EF"/>
    <w:rsid w:val="4F8A218F"/>
    <w:rsid w:val="4F8E44E7"/>
    <w:rsid w:val="4F944F61"/>
    <w:rsid w:val="4FAA211C"/>
    <w:rsid w:val="4FAC59EC"/>
    <w:rsid w:val="4FB37285"/>
    <w:rsid w:val="4FB67638"/>
    <w:rsid w:val="4FBF1F28"/>
    <w:rsid w:val="4FC076FD"/>
    <w:rsid w:val="4FC6092E"/>
    <w:rsid w:val="4FD10268"/>
    <w:rsid w:val="4FD310C0"/>
    <w:rsid w:val="4FD87FE0"/>
    <w:rsid w:val="4FDB2E87"/>
    <w:rsid w:val="4FDF4027"/>
    <w:rsid w:val="4FE572A6"/>
    <w:rsid w:val="4FE76B5A"/>
    <w:rsid w:val="4FFD4A83"/>
    <w:rsid w:val="4FFF299C"/>
    <w:rsid w:val="4FFF5EF6"/>
    <w:rsid w:val="50011DFB"/>
    <w:rsid w:val="50040DE4"/>
    <w:rsid w:val="500E6F9D"/>
    <w:rsid w:val="50191B25"/>
    <w:rsid w:val="50230DD9"/>
    <w:rsid w:val="502435A3"/>
    <w:rsid w:val="50272E2B"/>
    <w:rsid w:val="50273ECB"/>
    <w:rsid w:val="502E4640"/>
    <w:rsid w:val="502F31DF"/>
    <w:rsid w:val="50360A99"/>
    <w:rsid w:val="50380463"/>
    <w:rsid w:val="503837E3"/>
    <w:rsid w:val="503C0E0B"/>
    <w:rsid w:val="503F0702"/>
    <w:rsid w:val="503F36DA"/>
    <w:rsid w:val="504871A8"/>
    <w:rsid w:val="504F171E"/>
    <w:rsid w:val="50500A0B"/>
    <w:rsid w:val="50515DD5"/>
    <w:rsid w:val="505B0248"/>
    <w:rsid w:val="505B0B62"/>
    <w:rsid w:val="505B5340"/>
    <w:rsid w:val="505B646B"/>
    <w:rsid w:val="505C289B"/>
    <w:rsid w:val="505E1BE8"/>
    <w:rsid w:val="50677E7C"/>
    <w:rsid w:val="506D295F"/>
    <w:rsid w:val="506D3363"/>
    <w:rsid w:val="50716143"/>
    <w:rsid w:val="507E386A"/>
    <w:rsid w:val="50811C82"/>
    <w:rsid w:val="50832577"/>
    <w:rsid w:val="50852242"/>
    <w:rsid w:val="50882315"/>
    <w:rsid w:val="508B6CAF"/>
    <w:rsid w:val="50946C55"/>
    <w:rsid w:val="509A2A90"/>
    <w:rsid w:val="509B0EE1"/>
    <w:rsid w:val="509C1324"/>
    <w:rsid w:val="50A03959"/>
    <w:rsid w:val="50A6344A"/>
    <w:rsid w:val="50AA6067"/>
    <w:rsid w:val="50AB4E66"/>
    <w:rsid w:val="50B200E8"/>
    <w:rsid w:val="50B4193E"/>
    <w:rsid w:val="50B90D38"/>
    <w:rsid w:val="50C005D3"/>
    <w:rsid w:val="50C10E23"/>
    <w:rsid w:val="50C61065"/>
    <w:rsid w:val="50C6404A"/>
    <w:rsid w:val="50CA479B"/>
    <w:rsid w:val="50CB55CD"/>
    <w:rsid w:val="50D37D00"/>
    <w:rsid w:val="50DF3C5A"/>
    <w:rsid w:val="50DF6A48"/>
    <w:rsid w:val="50E24C79"/>
    <w:rsid w:val="50E95CCD"/>
    <w:rsid w:val="50EA3560"/>
    <w:rsid w:val="50EE59EA"/>
    <w:rsid w:val="50F36421"/>
    <w:rsid w:val="50F87D17"/>
    <w:rsid w:val="50F93572"/>
    <w:rsid w:val="50FA55E3"/>
    <w:rsid w:val="510548FC"/>
    <w:rsid w:val="51095FC4"/>
    <w:rsid w:val="510A3045"/>
    <w:rsid w:val="510D379B"/>
    <w:rsid w:val="510E62D2"/>
    <w:rsid w:val="510F2575"/>
    <w:rsid w:val="5111398E"/>
    <w:rsid w:val="5119348A"/>
    <w:rsid w:val="511B0672"/>
    <w:rsid w:val="51236674"/>
    <w:rsid w:val="513C457A"/>
    <w:rsid w:val="514579A2"/>
    <w:rsid w:val="51533415"/>
    <w:rsid w:val="515746F4"/>
    <w:rsid w:val="51577F8F"/>
    <w:rsid w:val="515B315A"/>
    <w:rsid w:val="51665FF6"/>
    <w:rsid w:val="516701CB"/>
    <w:rsid w:val="516B5A64"/>
    <w:rsid w:val="516E2A68"/>
    <w:rsid w:val="517708C5"/>
    <w:rsid w:val="517C10CE"/>
    <w:rsid w:val="51856E71"/>
    <w:rsid w:val="518966C7"/>
    <w:rsid w:val="518A1FBB"/>
    <w:rsid w:val="51920C3F"/>
    <w:rsid w:val="51960D64"/>
    <w:rsid w:val="51973CF5"/>
    <w:rsid w:val="51974B87"/>
    <w:rsid w:val="519A4929"/>
    <w:rsid w:val="519D50A2"/>
    <w:rsid w:val="51A10E4C"/>
    <w:rsid w:val="51A62560"/>
    <w:rsid w:val="51AB6E84"/>
    <w:rsid w:val="51AE0AAF"/>
    <w:rsid w:val="51B1502C"/>
    <w:rsid w:val="51B20FD0"/>
    <w:rsid w:val="51B250FE"/>
    <w:rsid w:val="51B421B9"/>
    <w:rsid w:val="51BB23FA"/>
    <w:rsid w:val="51BB50E6"/>
    <w:rsid w:val="51BD5B53"/>
    <w:rsid w:val="51C57ED1"/>
    <w:rsid w:val="51C83A98"/>
    <w:rsid w:val="51CF7306"/>
    <w:rsid w:val="51D8789D"/>
    <w:rsid w:val="51DC120D"/>
    <w:rsid w:val="51DF7064"/>
    <w:rsid w:val="51E150C7"/>
    <w:rsid w:val="51E209EB"/>
    <w:rsid w:val="51E21605"/>
    <w:rsid w:val="51E87F20"/>
    <w:rsid w:val="51F241B8"/>
    <w:rsid w:val="51F45EB1"/>
    <w:rsid w:val="51F63F43"/>
    <w:rsid w:val="51F70B34"/>
    <w:rsid w:val="51F74C82"/>
    <w:rsid w:val="52013116"/>
    <w:rsid w:val="52040105"/>
    <w:rsid w:val="52064D82"/>
    <w:rsid w:val="52071221"/>
    <w:rsid w:val="520F173A"/>
    <w:rsid w:val="520F217C"/>
    <w:rsid w:val="52102C75"/>
    <w:rsid w:val="52151220"/>
    <w:rsid w:val="52173A2B"/>
    <w:rsid w:val="521A08AD"/>
    <w:rsid w:val="521B0C69"/>
    <w:rsid w:val="521C30A3"/>
    <w:rsid w:val="522A699F"/>
    <w:rsid w:val="52310E0B"/>
    <w:rsid w:val="52315A99"/>
    <w:rsid w:val="52352097"/>
    <w:rsid w:val="523D4819"/>
    <w:rsid w:val="523E7E0B"/>
    <w:rsid w:val="523F35B1"/>
    <w:rsid w:val="523F5E20"/>
    <w:rsid w:val="52456EE7"/>
    <w:rsid w:val="52490BBF"/>
    <w:rsid w:val="524C4478"/>
    <w:rsid w:val="5250450E"/>
    <w:rsid w:val="52516249"/>
    <w:rsid w:val="52523539"/>
    <w:rsid w:val="52544747"/>
    <w:rsid w:val="52606B40"/>
    <w:rsid w:val="5261596F"/>
    <w:rsid w:val="526254B2"/>
    <w:rsid w:val="526D7261"/>
    <w:rsid w:val="5272474B"/>
    <w:rsid w:val="52756CA4"/>
    <w:rsid w:val="527853CE"/>
    <w:rsid w:val="527A4060"/>
    <w:rsid w:val="527A4827"/>
    <w:rsid w:val="527C5626"/>
    <w:rsid w:val="527D64D3"/>
    <w:rsid w:val="528331A4"/>
    <w:rsid w:val="52850D36"/>
    <w:rsid w:val="52865C2B"/>
    <w:rsid w:val="528E140A"/>
    <w:rsid w:val="528E6302"/>
    <w:rsid w:val="529113EB"/>
    <w:rsid w:val="529250BF"/>
    <w:rsid w:val="52943152"/>
    <w:rsid w:val="529875C0"/>
    <w:rsid w:val="52A07D65"/>
    <w:rsid w:val="52A26231"/>
    <w:rsid w:val="52A34232"/>
    <w:rsid w:val="52A66749"/>
    <w:rsid w:val="52AF01C4"/>
    <w:rsid w:val="52B74B37"/>
    <w:rsid w:val="52B83ABB"/>
    <w:rsid w:val="52BC6DF6"/>
    <w:rsid w:val="52BD11BD"/>
    <w:rsid w:val="52C322EE"/>
    <w:rsid w:val="52C407DA"/>
    <w:rsid w:val="52C66AD6"/>
    <w:rsid w:val="52CE3274"/>
    <w:rsid w:val="52D87249"/>
    <w:rsid w:val="52DD3938"/>
    <w:rsid w:val="52DE75CE"/>
    <w:rsid w:val="52DF39DA"/>
    <w:rsid w:val="52DF5066"/>
    <w:rsid w:val="52E62284"/>
    <w:rsid w:val="52ED0C6B"/>
    <w:rsid w:val="52ED64A7"/>
    <w:rsid w:val="52F23884"/>
    <w:rsid w:val="52F317CB"/>
    <w:rsid w:val="52F379A9"/>
    <w:rsid w:val="52F50BD5"/>
    <w:rsid w:val="52F90B12"/>
    <w:rsid w:val="53026F61"/>
    <w:rsid w:val="53086275"/>
    <w:rsid w:val="53116BE1"/>
    <w:rsid w:val="53165D3C"/>
    <w:rsid w:val="531D3F45"/>
    <w:rsid w:val="533D4CD2"/>
    <w:rsid w:val="5347795C"/>
    <w:rsid w:val="53495EB2"/>
    <w:rsid w:val="534C3543"/>
    <w:rsid w:val="53522813"/>
    <w:rsid w:val="53533FDD"/>
    <w:rsid w:val="535A115E"/>
    <w:rsid w:val="535A79A9"/>
    <w:rsid w:val="535F1663"/>
    <w:rsid w:val="536B7A06"/>
    <w:rsid w:val="536E7BB7"/>
    <w:rsid w:val="537075AB"/>
    <w:rsid w:val="53774F6E"/>
    <w:rsid w:val="53854328"/>
    <w:rsid w:val="538545BE"/>
    <w:rsid w:val="538568F3"/>
    <w:rsid w:val="53883D76"/>
    <w:rsid w:val="53884E39"/>
    <w:rsid w:val="538B36A8"/>
    <w:rsid w:val="539145AC"/>
    <w:rsid w:val="53A12281"/>
    <w:rsid w:val="53A344B3"/>
    <w:rsid w:val="53A66F1B"/>
    <w:rsid w:val="53A86298"/>
    <w:rsid w:val="53A924F7"/>
    <w:rsid w:val="53AD155B"/>
    <w:rsid w:val="53AE3283"/>
    <w:rsid w:val="53AF0CA1"/>
    <w:rsid w:val="53B12EF1"/>
    <w:rsid w:val="53B36FB3"/>
    <w:rsid w:val="53BC1177"/>
    <w:rsid w:val="53C66702"/>
    <w:rsid w:val="53CF3428"/>
    <w:rsid w:val="53D73466"/>
    <w:rsid w:val="53D85B08"/>
    <w:rsid w:val="53E069D6"/>
    <w:rsid w:val="53E30639"/>
    <w:rsid w:val="53EB4133"/>
    <w:rsid w:val="53ED3D24"/>
    <w:rsid w:val="53F60DDB"/>
    <w:rsid w:val="53FB6F34"/>
    <w:rsid w:val="53FF052B"/>
    <w:rsid w:val="540103B7"/>
    <w:rsid w:val="54050D59"/>
    <w:rsid w:val="540B2CE3"/>
    <w:rsid w:val="540C24C1"/>
    <w:rsid w:val="540E5A6C"/>
    <w:rsid w:val="54121464"/>
    <w:rsid w:val="54190A50"/>
    <w:rsid w:val="541B5448"/>
    <w:rsid w:val="541E05A7"/>
    <w:rsid w:val="54222FD6"/>
    <w:rsid w:val="542A63EB"/>
    <w:rsid w:val="542C0D57"/>
    <w:rsid w:val="542C3441"/>
    <w:rsid w:val="542D3408"/>
    <w:rsid w:val="54346E44"/>
    <w:rsid w:val="5436060F"/>
    <w:rsid w:val="543637EF"/>
    <w:rsid w:val="5443626F"/>
    <w:rsid w:val="544A479F"/>
    <w:rsid w:val="544B0139"/>
    <w:rsid w:val="544B108F"/>
    <w:rsid w:val="545B22FC"/>
    <w:rsid w:val="545F1339"/>
    <w:rsid w:val="545F3BD6"/>
    <w:rsid w:val="54600B0F"/>
    <w:rsid w:val="54655F0E"/>
    <w:rsid w:val="546626B0"/>
    <w:rsid w:val="54692CDC"/>
    <w:rsid w:val="54697620"/>
    <w:rsid w:val="546E63E1"/>
    <w:rsid w:val="546F614F"/>
    <w:rsid w:val="54860667"/>
    <w:rsid w:val="548C3915"/>
    <w:rsid w:val="54970C46"/>
    <w:rsid w:val="54975AE0"/>
    <w:rsid w:val="54A43085"/>
    <w:rsid w:val="54A5324C"/>
    <w:rsid w:val="54A620BD"/>
    <w:rsid w:val="54A64073"/>
    <w:rsid w:val="54A75613"/>
    <w:rsid w:val="54AE4D0D"/>
    <w:rsid w:val="54AE5362"/>
    <w:rsid w:val="54B35929"/>
    <w:rsid w:val="54B66A06"/>
    <w:rsid w:val="54B93634"/>
    <w:rsid w:val="54BF094D"/>
    <w:rsid w:val="54C43A73"/>
    <w:rsid w:val="54CA5CFF"/>
    <w:rsid w:val="54CD410A"/>
    <w:rsid w:val="54DB27BC"/>
    <w:rsid w:val="54DE0EB9"/>
    <w:rsid w:val="54DF0AFA"/>
    <w:rsid w:val="54E06B8F"/>
    <w:rsid w:val="54E47291"/>
    <w:rsid w:val="54EB7FE1"/>
    <w:rsid w:val="54ED5960"/>
    <w:rsid w:val="54F22CB0"/>
    <w:rsid w:val="54F663A0"/>
    <w:rsid w:val="54F8404D"/>
    <w:rsid w:val="55006729"/>
    <w:rsid w:val="55014CBB"/>
    <w:rsid w:val="5503063E"/>
    <w:rsid w:val="55052BFD"/>
    <w:rsid w:val="55060161"/>
    <w:rsid w:val="550B54C3"/>
    <w:rsid w:val="550C00B8"/>
    <w:rsid w:val="551A34EA"/>
    <w:rsid w:val="551A7AFD"/>
    <w:rsid w:val="551E1836"/>
    <w:rsid w:val="55203BB3"/>
    <w:rsid w:val="55210779"/>
    <w:rsid w:val="552B3EF5"/>
    <w:rsid w:val="552E57D4"/>
    <w:rsid w:val="553050D1"/>
    <w:rsid w:val="55317160"/>
    <w:rsid w:val="5532611E"/>
    <w:rsid w:val="55382BB7"/>
    <w:rsid w:val="553971B7"/>
    <w:rsid w:val="553B5948"/>
    <w:rsid w:val="553B5C29"/>
    <w:rsid w:val="553C1629"/>
    <w:rsid w:val="554A48F5"/>
    <w:rsid w:val="554E0C39"/>
    <w:rsid w:val="55521B14"/>
    <w:rsid w:val="555277B0"/>
    <w:rsid w:val="555329D2"/>
    <w:rsid w:val="55575A0C"/>
    <w:rsid w:val="555B2DA2"/>
    <w:rsid w:val="555F2A37"/>
    <w:rsid w:val="5563402D"/>
    <w:rsid w:val="55687E7D"/>
    <w:rsid w:val="556D757B"/>
    <w:rsid w:val="55733175"/>
    <w:rsid w:val="5576251C"/>
    <w:rsid w:val="55766343"/>
    <w:rsid w:val="557D6260"/>
    <w:rsid w:val="558242FF"/>
    <w:rsid w:val="558C38C8"/>
    <w:rsid w:val="55931FF9"/>
    <w:rsid w:val="55943A74"/>
    <w:rsid w:val="55945446"/>
    <w:rsid w:val="55981D42"/>
    <w:rsid w:val="559B6047"/>
    <w:rsid w:val="559F59B4"/>
    <w:rsid w:val="55A8165C"/>
    <w:rsid w:val="55AC708A"/>
    <w:rsid w:val="55AD1A2F"/>
    <w:rsid w:val="55AD201E"/>
    <w:rsid w:val="55B44CD0"/>
    <w:rsid w:val="55B60D43"/>
    <w:rsid w:val="55B7284C"/>
    <w:rsid w:val="55B72ECC"/>
    <w:rsid w:val="55B730C3"/>
    <w:rsid w:val="55BD21A4"/>
    <w:rsid w:val="55BF3F68"/>
    <w:rsid w:val="55C120E7"/>
    <w:rsid w:val="55C2376F"/>
    <w:rsid w:val="55C56ACA"/>
    <w:rsid w:val="55C7151B"/>
    <w:rsid w:val="55C77F97"/>
    <w:rsid w:val="55CB2333"/>
    <w:rsid w:val="55D20E16"/>
    <w:rsid w:val="55D243EB"/>
    <w:rsid w:val="55D8229D"/>
    <w:rsid w:val="55DC4B03"/>
    <w:rsid w:val="55EE09EE"/>
    <w:rsid w:val="55F02349"/>
    <w:rsid w:val="55F73209"/>
    <w:rsid w:val="55FB7980"/>
    <w:rsid w:val="5601548D"/>
    <w:rsid w:val="56063DE8"/>
    <w:rsid w:val="56072852"/>
    <w:rsid w:val="5607709B"/>
    <w:rsid w:val="560C65F5"/>
    <w:rsid w:val="560D2AD2"/>
    <w:rsid w:val="561077AF"/>
    <w:rsid w:val="56120CC2"/>
    <w:rsid w:val="56167863"/>
    <w:rsid w:val="56173AAE"/>
    <w:rsid w:val="561B5DBB"/>
    <w:rsid w:val="561E6950"/>
    <w:rsid w:val="56245882"/>
    <w:rsid w:val="56246FC6"/>
    <w:rsid w:val="562556E0"/>
    <w:rsid w:val="562E4245"/>
    <w:rsid w:val="56302EF1"/>
    <w:rsid w:val="563A5E2D"/>
    <w:rsid w:val="563C1155"/>
    <w:rsid w:val="563E67C8"/>
    <w:rsid w:val="563F18E2"/>
    <w:rsid w:val="56423F7C"/>
    <w:rsid w:val="56452D7F"/>
    <w:rsid w:val="564744BA"/>
    <w:rsid w:val="564771ED"/>
    <w:rsid w:val="564D343B"/>
    <w:rsid w:val="56510624"/>
    <w:rsid w:val="565211CF"/>
    <w:rsid w:val="56572F1B"/>
    <w:rsid w:val="565D1209"/>
    <w:rsid w:val="56623541"/>
    <w:rsid w:val="56627BDC"/>
    <w:rsid w:val="566310E6"/>
    <w:rsid w:val="56632296"/>
    <w:rsid w:val="5664400B"/>
    <w:rsid w:val="56655B27"/>
    <w:rsid w:val="56680C7A"/>
    <w:rsid w:val="56686C7D"/>
    <w:rsid w:val="566A012C"/>
    <w:rsid w:val="566A498A"/>
    <w:rsid w:val="566E395A"/>
    <w:rsid w:val="56715B9B"/>
    <w:rsid w:val="56756D5A"/>
    <w:rsid w:val="56757B65"/>
    <w:rsid w:val="56773D11"/>
    <w:rsid w:val="567F761A"/>
    <w:rsid w:val="56815143"/>
    <w:rsid w:val="568867E5"/>
    <w:rsid w:val="5689181B"/>
    <w:rsid w:val="568D4B1D"/>
    <w:rsid w:val="56913397"/>
    <w:rsid w:val="5692059D"/>
    <w:rsid w:val="56941D7C"/>
    <w:rsid w:val="56965782"/>
    <w:rsid w:val="56A06DDE"/>
    <w:rsid w:val="56A12BEA"/>
    <w:rsid w:val="56A203CB"/>
    <w:rsid w:val="56A86AB1"/>
    <w:rsid w:val="56A87205"/>
    <w:rsid w:val="56A96C01"/>
    <w:rsid w:val="56B16F3F"/>
    <w:rsid w:val="56B41BBD"/>
    <w:rsid w:val="56BB1B94"/>
    <w:rsid w:val="56BB4613"/>
    <w:rsid w:val="56BD6E44"/>
    <w:rsid w:val="56C12EF7"/>
    <w:rsid w:val="56C6657E"/>
    <w:rsid w:val="56C86FAF"/>
    <w:rsid w:val="56C95048"/>
    <w:rsid w:val="56CF1DDA"/>
    <w:rsid w:val="56D36464"/>
    <w:rsid w:val="56D57206"/>
    <w:rsid w:val="56DC0EA9"/>
    <w:rsid w:val="56E4122D"/>
    <w:rsid w:val="56EF75BE"/>
    <w:rsid w:val="56F1311C"/>
    <w:rsid w:val="56F15D71"/>
    <w:rsid w:val="56FB6F81"/>
    <w:rsid w:val="56FE1958"/>
    <w:rsid w:val="57013D17"/>
    <w:rsid w:val="57022B0B"/>
    <w:rsid w:val="57035431"/>
    <w:rsid w:val="57073644"/>
    <w:rsid w:val="57076742"/>
    <w:rsid w:val="57224CE5"/>
    <w:rsid w:val="572C2017"/>
    <w:rsid w:val="57345CEB"/>
    <w:rsid w:val="573640B3"/>
    <w:rsid w:val="57383361"/>
    <w:rsid w:val="573C4C36"/>
    <w:rsid w:val="574F639D"/>
    <w:rsid w:val="575142CB"/>
    <w:rsid w:val="57590580"/>
    <w:rsid w:val="576159B3"/>
    <w:rsid w:val="577123B7"/>
    <w:rsid w:val="577906E1"/>
    <w:rsid w:val="57794415"/>
    <w:rsid w:val="57835B5E"/>
    <w:rsid w:val="57874894"/>
    <w:rsid w:val="57891F20"/>
    <w:rsid w:val="578C3880"/>
    <w:rsid w:val="578D1DF4"/>
    <w:rsid w:val="579265E1"/>
    <w:rsid w:val="5794566F"/>
    <w:rsid w:val="57996435"/>
    <w:rsid w:val="579B7D20"/>
    <w:rsid w:val="57A26019"/>
    <w:rsid w:val="57A84BB7"/>
    <w:rsid w:val="57AF56FD"/>
    <w:rsid w:val="57B13570"/>
    <w:rsid w:val="57B43022"/>
    <w:rsid w:val="57B50848"/>
    <w:rsid w:val="57C443BF"/>
    <w:rsid w:val="57C61B39"/>
    <w:rsid w:val="57C66CB4"/>
    <w:rsid w:val="57C9530C"/>
    <w:rsid w:val="57D64D08"/>
    <w:rsid w:val="57D77CA4"/>
    <w:rsid w:val="57DE10E1"/>
    <w:rsid w:val="57E34445"/>
    <w:rsid w:val="57E87BC8"/>
    <w:rsid w:val="57E924CA"/>
    <w:rsid w:val="57EA6801"/>
    <w:rsid w:val="57F01DFF"/>
    <w:rsid w:val="57F60B97"/>
    <w:rsid w:val="57FB1E7E"/>
    <w:rsid w:val="57FB5CB8"/>
    <w:rsid w:val="57FD6963"/>
    <w:rsid w:val="580048F0"/>
    <w:rsid w:val="580C4812"/>
    <w:rsid w:val="580D4CE5"/>
    <w:rsid w:val="58112EA1"/>
    <w:rsid w:val="581735AA"/>
    <w:rsid w:val="581B2248"/>
    <w:rsid w:val="58234BE6"/>
    <w:rsid w:val="58284B6C"/>
    <w:rsid w:val="582C7BB0"/>
    <w:rsid w:val="582F4941"/>
    <w:rsid w:val="583118DE"/>
    <w:rsid w:val="583410CF"/>
    <w:rsid w:val="583A1373"/>
    <w:rsid w:val="583C770C"/>
    <w:rsid w:val="58404C21"/>
    <w:rsid w:val="58430225"/>
    <w:rsid w:val="58455E10"/>
    <w:rsid w:val="585209EE"/>
    <w:rsid w:val="58547B96"/>
    <w:rsid w:val="586136EC"/>
    <w:rsid w:val="586638C9"/>
    <w:rsid w:val="58681B39"/>
    <w:rsid w:val="58740048"/>
    <w:rsid w:val="587600D6"/>
    <w:rsid w:val="58760C51"/>
    <w:rsid w:val="587C65AD"/>
    <w:rsid w:val="587E7399"/>
    <w:rsid w:val="58861FB0"/>
    <w:rsid w:val="589A567B"/>
    <w:rsid w:val="589A60E5"/>
    <w:rsid w:val="589C0D97"/>
    <w:rsid w:val="58A018F0"/>
    <w:rsid w:val="58AA0BCD"/>
    <w:rsid w:val="58AA148C"/>
    <w:rsid w:val="58AD0B41"/>
    <w:rsid w:val="58AD5C1E"/>
    <w:rsid w:val="58AF150B"/>
    <w:rsid w:val="58B11C56"/>
    <w:rsid w:val="58B85EBB"/>
    <w:rsid w:val="58B92D9C"/>
    <w:rsid w:val="58BA31F0"/>
    <w:rsid w:val="58BC0300"/>
    <w:rsid w:val="58BE464F"/>
    <w:rsid w:val="58C150FD"/>
    <w:rsid w:val="58C30A70"/>
    <w:rsid w:val="58C45F5A"/>
    <w:rsid w:val="58C50CA4"/>
    <w:rsid w:val="58C6489B"/>
    <w:rsid w:val="58CB4D70"/>
    <w:rsid w:val="58CD6373"/>
    <w:rsid w:val="58D06106"/>
    <w:rsid w:val="58D97214"/>
    <w:rsid w:val="58DC415C"/>
    <w:rsid w:val="58E34FF7"/>
    <w:rsid w:val="58E65E27"/>
    <w:rsid w:val="58EA145B"/>
    <w:rsid w:val="58EC3FB9"/>
    <w:rsid w:val="58F169E6"/>
    <w:rsid w:val="58F26139"/>
    <w:rsid w:val="58F622B1"/>
    <w:rsid w:val="58F940F4"/>
    <w:rsid w:val="58FA14C6"/>
    <w:rsid w:val="58FA4869"/>
    <w:rsid w:val="58FB30C7"/>
    <w:rsid w:val="58FF0516"/>
    <w:rsid w:val="59017D0D"/>
    <w:rsid w:val="590C5DF4"/>
    <w:rsid w:val="590F3450"/>
    <w:rsid w:val="59100404"/>
    <w:rsid w:val="59185B64"/>
    <w:rsid w:val="59234900"/>
    <w:rsid w:val="59281BEB"/>
    <w:rsid w:val="592C4786"/>
    <w:rsid w:val="59320438"/>
    <w:rsid w:val="59321D31"/>
    <w:rsid w:val="593935FF"/>
    <w:rsid w:val="593C09ED"/>
    <w:rsid w:val="5941752C"/>
    <w:rsid w:val="59451A94"/>
    <w:rsid w:val="594A68A4"/>
    <w:rsid w:val="594B78E7"/>
    <w:rsid w:val="594E40CD"/>
    <w:rsid w:val="595321A9"/>
    <w:rsid w:val="59550EB4"/>
    <w:rsid w:val="59551D39"/>
    <w:rsid w:val="595D55FF"/>
    <w:rsid w:val="59611F67"/>
    <w:rsid w:val="59636802"/>
    <w:rsid w:val="59650535"/>
    <w:rsid w:val="596A49DF"/>
    <w:rsid w:val="596B413C"/>
    <w:rsid w:val="59705742"/>
    <w:rsid w:val="59752678"/>
    <w:rsid w:val="5979439B"/>
    <w:rsid w:val="597D6798"/>
    <w:rsid w:val="597E274D"/>
    <w:rsid w:val="59864B46"/>
    <w:rsid w:val="598C5E02"/>
    <w:rsid w:val="5990710A"/>
    <w:rsid w:val="599A53FE"/>
    <w:rsid w:val="599E1260"/>
    <w:rsid w:val="59A619D5"/>
    <w:rsid w:val="59AB0932"/>
    <w:rsid w:val="59AD1797"/>
    <w:rsid w:val="59B4320A"/>
    <w:rsid w:val="59B81EB9"/>
    <w:rsid w:val="59BB06AB"/>
    <w:rsid w:val="59BB6469"/>
    <w:rsid w:val="59BC7BA7"/>
    <w:rsid w:val="59C46100"/>
    <w:rsid w:val="59CB339A"/>
    <w:rsid w:val="59CE3A43"/>
    <w:rsid w:val="59D00697"/>
    <w:rsid w:val="59D01097"/>
    <w:rsid w:val="59D21470"/>
    <w:rsid w:val="59D806D2"/>
    <w:rsid w:val="59E318C1"/>
    <w:rsid w:val="59E77D6E"/>
    <w:rsid w:val="59E948D8"/>
    <w:rsid w:val="59EB7855"/>
    <w:rsid w:val="59F0282A"/>
    <w:rsid w:val="59F22219"/>
    <w:rsid w:val="59F81BEC"/>
    <w:rsid w:val="59FD2AC0"/>
    <w:rsid w:val="59FE53B4"/>
    <w:rsid w:val="5A0360DE"/>
    <w:rsid w:val="5A04275D"/>
    <w:rsid w:val="5A0B3F56"/>
    <w:rsid w:val="5A0F7432"/>
    <w:rsid w:val="5A185C83"/>
    <w:rsid w:val="5A190337"/>
    <w:rsid w:val="5A1D35A9"/>
    <w:rsid w:val="5A266D3F"/>
    <w:rsid w:val="5A277902"/>
    <w:rsid w:val="5A3101FA"/>
    <w:rsid w:val="5A382E1F"/>
    <w:rsid w:val="5A424BE5"/>
    <w:rsid w:val="5A4508D3"/>
    <w:rsid w:val="5A452B21"/>
    <w:rsid w:val="5A456A19"/>
    <w:rsid w:val="5A4D317F"/>
    <w:rsid w:val="5A55452D"/>
    <w:rsid w:val="5A57269A"/>
    <w:rsid w:val="5A577D77"/>
    <w:rsid w:val="5A587F11"/>
    <w:rsid w:val="5A5C05AE"/>
    <w:rsid w:val="5A5E1145"/>
    <w:rsid w:val="5A5E1EB1"/>
    <w:rsid w:val="5A64441F"/>
    <w:rsid w:val="5A674732"/>
    <w:rsid w:val="5A6D2FBC"/>
    <w:rsid w:val="5A70223E"/>
    <w:rsid w:val="5A731CBF"/>
    <w:rsid w:val="5A744AFE"/>
    <w:rsid w:val="5A796A73"/>
    <w:rsid w:val="5A7B2349"/>
    <w:rsid w:val="5A8144EB"/>
    <w:rsid w:val="5A843BB0"/>
    <w:rsid w:val="5A8546BA"/>
    <w:rsid w:val="5A8A2EA1"/>
    <w:rsid w:val="5A946ED8"/>
    <w:rsid w:val="5A9D1E5C"/>
    <w:rsid w:val="5A9E613F"/>
    <w:rsid w:val="5AA164DF"/>
    <w:rsid w:val="5AA71B2B"/>
    <w:rsid w:val="5AAE5160"/>
    <w:rsid w:val="5AB434FC"/>
    <w:rsid w:val="5AB45A33"/>
    <w:rsid w:val="5AB877D9"/>
    <w:rsid w:val="5ABA4095"/>
    <w:rsid w:val="5ABD59C5"/>
    <w:rsid w:val="5AC339E2"/>
    <w:rsid w:val="5AC8469C"/>
    <w:rsid w:val="5ACF32EB"/>
    <w:rsid w:val="5AD05963"/>
    <w:rsid w:val="5AD60E07"/>
    <w:rsid w:val="5AD72AFD"/>
    <w:rsid w:val="5ADC5663"/>
    <w:rsid w:val="5ADE7855"/>
    <w:rsid w:val="5ADE78A7"/>
    <w:rsid w:val="5AE07FC7"/>
    <w:rsid w:val="5AEB38C7"/>
    <w:rsid w:val="5AED1E4E"/>
    <w:rsid w:val="5AEF763E"/>
    <w:rsid w:val="5AF96753"/>
    <w:rsid w:val="5B0063F7"/>
    <w:rsid w:val="5B0E3B43"/>
    <w:rsid w:val="5B10745E"/>
    <w:rsid w:val="5B1F2545"/>
    <w:rsid w:val="5B1F5939"/>
    <w:rsid w:val="5B261320"/>
    <w:rsid w:val="5B2C27C1"/>
    <w:rsid w:val="5B2E7711"/>
    <w:rsid w:val="5B3009C9"/>
    <w:rsid w:val="5B3135F1"/>
    <w:rsid w:val="5B317519"/>
    <w:rsid w:val="5B336DB8"/>
    <w:rsid w:val="5B336EA3"/>
    <w:rsid w:val="5B452EE3"/>
    <w:rsid w:val="5B4918B2"/>
    <w:rsid w:val="5B4B0254"/>
    <w:rsid w:val="5B4F2F0D"/>
    <w:rsid w:val="5B561422"/>
    <w:rsid w:val="5B5D54A3"/>
    <w:rsid w:val="5B615F92"/>
    <w:rsid w:val="5B636B6B"/>
    <w:rsid w:val="5B640D22"/>
    <w:rsid w:val="5B6422AB"/>
    <w:rsid w:val="5B6B6C00"/>
    <w:rsid w:val="5B6C3512"/>
    <w:rsid w:val="5B6F1972"/>
    <w:rsid w:val="5B717C65"/>
    <w:rsid w:val="5B7242AA"/>
    <w:rsid w:val="5B767367"/>
    <w:rsid w:val="5B7B57F0"/>
    <w:rsid w:val="5B7D2F28"/>
    <w:rsid w:val="5B7E2EF7"/>
    <w:rsid w:val="5B820328"/>
    <w:rsid w:val="5B837C9D"/>
    <w:rsid w:val="5B8737B4"/>
    <w:rsid w:val="5B890A12"/>
    <w:rsid w:val="5B8C2D63"/>
    <w:rsid w:val="5B8E2211"/>
    <w:rsid w:val="5B8E2C1A"/>
    <w:rsid w:val="5B940335"/>
    <w:rsid w:val="5B960715"/>
    <w:rsid w:val="5B9C7E3B"/>
    <w:rsid w:val="5B9E7F3D"/>
    <w:rsid w:val="5BA024F2"/>
    <w:rsid w:val="5BAA166F"/>
    <w:rsid w:val="5BB55DAD"/>
    <w:rsid w:val="5BB76D5F"/>
    <w:rsid w:val="5BC6435B"/>
    <w:rsid w:val="5BC84EEF"/>
    <w:rsid w:val="5BCD48C2"/>
    <w:rsid w:val="5BD26293"/>
    <w:rsid w:val="5BD603D6"/>
    <w:rsid w:val="5BD950A3"/>
    <w:rsid w:val="5BDF5D4B"/>
    <w:rsid w:val="5BE301FD"/>
    <w:rsid w:val="5BE45A21"/>
    <w:rsid w:val="5BE556D3"/>
    <w:rsid w:val="5BF12742"/>
    <w:rsid w:val="5BF23852"/>
    <w:rsid w:val="5BF23FA3"/>
    <w:rsid w:val="5BF32324"/>
    <w:rsid w:val="5BF32BA2"/>
    <w:rsid w:val="5BF933E4"/>
    <w:rsid w:val="5BFB4CF4"/>
    <w:rsid w:val="5BFC2322"/>
    <w:rsid w:val="5BFD2361"/>
    <w:rsid w:val="5C057D9C"/>
    <w:rsid w:val="5C07742D"/>
    <w:rsid w:val="5C0A224E"/>
    <w:rsid w:val="5C0A2CCB"/>
    <w:rsid w:val="5C0B5FD2"/>
    <w:rsid w:val="5C1A6390"/>
    <w:rsid w:val="5C252620"/>
    <w:rsid w:val="5C2E2976"/>
    <w:rsid w:val="5C2E55D7"/>
    <w:rsid w:val="5C314E1D"/>
    <w:rsid w:val="5C3A1108"/>
    <w:rsid w:val="5C4037CF"/>
    <w:rsid w:val="5C404DA2"/>
    <w:rsid w:val="5C4107E2"/>
    <w:rsid w:val="5C496CBC"/>
    <w:rsid w:val="5C4D2D2C"/>
    <w:rsid w:val="5C4F4A2C"/>
    <w:rsid w:val="5C4F7385"/>
    <w:rsid w:val="5C566D15"/>
    <w:rsid w:val="5C5874E1"/>
    <w:rsid w:val="5C607047"/>
    <w:rsid w:val="5C651CBD"/>
    <w:rsid w:val="5C692B84"/>
    <w:rsid w:val="5C6C3063"/>
    <w:rsid w:val="5C6E2E29"/>
    <w:rsid w:val="5C734588"/>
    <w:rsid w:val="5C7431D3"/>
    <w:rsid w:val="5C7471AD"/>
    <w:rsid w:val="5C751BAE"/>
    <w:rsid w:val="5C754A49"/>
    <w:rsid w:val="5C7572F2"/>
    <w:rsid w:val="5C7A6D61"/>
    <w:rsid w:val="5C7B6EDE"/>
    <w:rsid w:val="5C885748"/>
    <w:rsid w:val="5C8F0834"/>
    <w:rsid w:val="5C9C4CEB"/>
    <w:rsid w:val="5CA02314"/>
    <w:rsid w:val="5CA03009"/>
    <w:rsid w:val="5CA03D7F"/>
    <w:rsid w:val="5CA16353"/>
    <w:rsid w:val="5CA45C80"/>
    <w:rsid w:val="5CA64E41"/>
    <w:rsid w:val="5CB07EA1"/>
    <w:rsid w:val="5CB54F74"/>
    <w:rsid w:val="5CB65CF4"/>
    <w:rsid w:val="5CB950DB"/>
    <w:rsid w:val="5CBD4028"/>
    <w:rsid w:val="5CC074A4"/>
    <w:rsid w:val="5CC103BA"/>
    <w:rsid w:val="5CC757AA"/>
    <w:rsid w:val="5CC77EC1"/>
    <w:rsid w:val="5CC93536"/>
    <w:rsid w:val="5CCC0599"/>
    <w:rsid w:val="5CCF13E1"/>
    <w:rsid w:val="5CD07AB4"/>
    <w:rsid w:val="5CD178DD"/>
    <w:rsid w:val="5CD373B9"/>
    <w:rsid w:val="5CD67AC6"/>
    <w:rsid w:val="5CDE1C2F"/>
    <w:rsid w:val="5CDF79E9"/>
    <w:rsid w:val="5CEF56D3"/>
    <w:rsid w:val="5CFA468C"/>
    <w:rsid w:val="5D016553"/>
    <w:rsid w:val="5D032237"/>
    <w:rsid w:val="5D0642D2"/>
    <w:rsid w:val="5D100013"/>
    <w:rsid w:val="5D14401B"/>
    <w:rsid w:val="5D165B50"/>
    <w:rsid w:val="5D175E97"/>
    <w:rsid w:val="5D1C1338"/>
    <w:rsid w:val="5D2247E8"/>
    <w:rsid w:val="5D2545F7"/>
    <w:rsid w:val="5D297263"/>
    <w:rsid w:val="5D2B0729"/>
    <w:rsid w:val="5D32096D"/>
    <w:rsid w:val="5D3D3E25"/>
    <w:rsid w:val="5D3E6A76"/>
    <w:rsid w:val="5D442A00"/>
    <w:rsid w:val="5D485910"/>
    <w:rsid w:val="5D4D63C6"/>
    <w:rsid w:val="5D512261"/>
    <w:rsid w:val="5D525C8D"/>
    <w:rsid w:val="5D5E0785"/>
    <w:rsid w:val="5D5E6D03"/>
    <w:rsid w:val="5D67302F"/>
    <w:rsid w:val="5D68425B"/>
    <w:rsid w:val="5D791E30"/>
    <w:rsid w:val="5D811EC4"/>
    <w:rsid w:val="5D826B40"/>
    <w:rsid w:val="5D846DA1"/>
    <w:rsid w:val="5D885433"/>
    <w:rsid w:val="5D932845"/>
    <w:rsid w:val="5D941F88"/>
    <w:rsid w:val="5DA553C0"/>
    <w:rsid w:val="5DA67AD3"/>
    <w:rsid w:val="5DAF5F89"/>
    <w:rsid w:val="5DB41136"/>
    <w:rsid w:val="5DC17706"/>
    <w:rsid w:val="5DC4467A"/>
    <w:rsid w:val="5DCF7595"/>
    <w:rsid w:val="5DD864BA"/>
    <w:rsid w:val="5DDB5881"/>
    <w:rsid w:val="5DE03D59"/>
    <w:rsid w:val="5DE108A1"/>
    <w:rsid w:val="5DE1645A"/>
    <w:rsid w:val="5DEF5741"/>
    <w:rsid w:val="5DF20F01"/>
    <w:rsid w:val="5DFE2368"/>
    <w:rsid w:val="5E0823E9"/>
    <w:rsid w:val="5E0B0DF9"/>
    <w:rsid w:val="5E0C31D2"/>
    <w:rsid w:val="5E0C3AC2"/>
    <w:rsid w:val="5E0E50C9"/>
    <w:rsid w:val="5E1A2B12"/>
    <w:rsid w:val="5E1A39CB"/>
    <w:rsid w:val="5E1C3AF7"/>
    <w:rsid w:val="5E1F39AC"/>
    <w:rsid w:val="5E2609B6"/>
    <w:rsid w:val="5E2C2D8C"/>
    <w:rsid w:val="5E3B4DE0"/>
    <w:rsid w:val="5E425AFF"/>
    <w:rsid w:val="5E457ABC"/>
    <w:rsid w:val="5E461E95"/>
    <w:rsid w:val="5E486379"/>
    <w:rsid w:val="5E496FFB"/>
    <w:rsid w:val="5E502DA6"/>
    <w:rsid w:val="5E535444"/>
    <w:rsid w:val="5E597147"/>
    <w:rsid w:val="5E5D54F7"/>
    <w:rsid w:val="5E661615"/>
    <w:rsid w:val="5E6C1C59"/>
    <w:rsid w:val="5E6D057D"/>
    <w:rsid w:val="5E720599"/>
    <w:rsid w:val="5E77141B"/>
    <w:rsid w:val="5E826F33"/>
    <w:rsid w:val="5E875AD8"/>
    <w:rsid w:val="5E884F91"/>
    <w:rsid w:val="5E8910F8"/>
    <w:rsid w:val="5E8E73A4"/>
    <w:rsid w:val="5E957C9A"/>
    <w:rsid w:val="5EA73583"/>
    <w:rsid w:val="5EA909C6"/>
    <w:rsid w:val="5EAC75B1"/>
    <w:rsid w:val="5EB8236C"/>
    <w:rsid w:val="5EBA0616"/>
    <w:rsid w:val="5EBD6D35"/>
    <w:rsid w:val="5ECF48F0"/>
    <w:rsid w:val="5ED96C53"/>
    <w:rsid w:val="5EDB1FDD"/>
    <w:rsid w:val="5EDC31C7"/>
    <w:rsid w:val="5EDE1985"/>
    <w:rsid w:val="5EDE3578"/>
    <w:rsid w:val="5EDF6AA1"/>
    <w:rsid w:val="5EE249CE"/>
    <w:rsid w:val="5EE40167"/>
    <w:rsid w:val="5EE90226"/>
    <w:rsid w:val="5EEC4C98"/>
    <w:rsid w:val="5EED007C"/>
    <w:rsid w:val="5EF10F77"/>
    <w:rsid w:val="5EF218D5"/>
    <w:rsid w:val="5EF74BF8"/>
    <w:rsid w:val="5EFA5693"/>
    <w:rsid w:val="5EFE4F19"/>
    <w:rsid w:val="5F027E1A"/>
    <w:rsid w:val="5F0740E1"/>
    <w:rsid w:val="5F0A5890"/>
    <w:rsid w:val="5F0C577B"/>
    <w:rsid w:val="5F0D71D8"/>
    <w:rsid w:val="5F135A1E"/>
    <w:rsid w:val="5F1B67F9"/>
    <w:rsid w:val="5F1C6529"/>
    <w:rsid w:val="5F254FC9"/>
    <w:rsid w:val="5F352809"/>
    <w:rsid w:val="5F3755FB"/>
    <w:rsid w:val="5F395ABD"/>
    <w:rsid w:val="5F3D40A4"/>
    <w:rsid w:val="5F422290"/>
    <w:rsid w:val="5F4A2CD2"/>
    <w:rsid w:val="5F4C6B1B"/>
    <w:rsid w:val="5F517448"/>
    <w:rsid w:val="5F5719D6"/>
    <w:rsid w:val="5F596CC9"/>
    <w:rsid w:val="5F597FFB"/>
    <w:rsid w:val="5F5E4CDC"/>
    <w:rsid w:val="5F607947"/>
    <w:rsid w:val="5F615ED5"/>
    <w:rsid w:val="5F636DF4"/>
    <w:rsid w:val="5F64639D"/>
    <w:rsid w:val="5F657998"/>
    <w:rsid w:val="5F675273"/>
    <w:rsid w:val="5F6B5B39"/>
    <w:rsid w:val="5F6C0A2F"/>
    <w:rsid w:val="5F6C4720"/>
    <w:rsid w:val="5F6C5C63"/>
    <w:rsid w:val="5F717E27"/>
    <w:rsid w:val="5F722C92"/>
    <w:rsid w:val="5F740ABA"/>
    <w:rsid w:val="5F7A1213"/>
    <w:rsid w:val="5F7B0CE9"/>
    <w:rsid w:val="5F835035"/>
    <w:rsid w:val="5F843660"/>
    <w:rsid w:val="5F845DFB"/>
    <w:rsid w:val="5F86161F"/>
    <w:rsid w:val="5F883635"/>
    <w:rsid w:val="5F8851BE"/>
    <w:rsid w:val="5F8D72CF"/>
    <w:rsid w:val="5F900FB1"/>
    <w:rsid w:val="5F9A3598"/>
    <w:rsid w:val="5F9B0528"/>
    <w:rsid w:val="5F9E6A90"/>
    <w:rsid w:val="5FAF5647"/>
    <w:rsid w:val="5FBB469D"/>
    <w:rsid w:val="5FBB6ED2"/>
    <w:rsid w:val="5FBC362E"/>
    <w:rsid w:val="5FC0768E"/>
    <w:rsid w:val="5FC34B97"/>
    <w:rsid w:val="5FC7066D"/>
    <w:rsid w:val="5FC87115"/>
    <w:rsid w:val="5FCE4192"/>
    <w:rsid w:val="5FCE7E25"/>
    <w:rsid w:val="5FD13039"/>
    <w:rsid w:val="5FDD1619"/>
    <w:rsid w:val="5FE2653B"/>
    <w:rsid w:val="5FE410AC"/>
    <w:rsid w:val="5FE7186E"/>
    <w:rsid w:val="5FEB5363"/>
    <w:rsid w:val="5FEC0A17"/>
    <w:rsid w:val="5FF022B9"/>
    <w:rsid w:val="5FF60F76"/>
    <w:rsid w:val="5FFE54C3"/>
    <w:rsid w:val="600510D0"/>
    <w:rsid w:val="6005294A"/>
    <w:rsid w:val="60125A4F"/>
    <w:rsid w:val="60151608"/>
    <w:rsid w:val="60162D96"/>
    <w:rsid w:val="60175684"/>
    <w:rsid w:val="601C429D"/>
    <w:rsid w:val="601C5091"/>
    <w:rsid w:val="601F1C1F"/>
    <w:rsid w:val="602361DD"/>
    <w:rsid w:val="602C53AC"/>
    <w:rsid w:val="60303584"/>
    <w:rsid w:val="603C4107"/>
    <w:rsid w:val="60404CDE"/>
    <w:rsid w:val="60442A69"/>
    <w:rsid w:val="604D27E1"/>
    <w:rsid w:val="604E538E"/>
    <w:rsid w:val="60513089"/>
    <w:rsid w:val="605346A3"/>
    <w:rsid w:val="605764C5"/>
    <w:rsid w:val="605920AE"/>
    <w:rsid w:val="605D6985"/>
    <w:rsid w:val="605F0598"/>
    <w:rsid w:val="60610098"/>
    <w:rsid w:val="60614EED"/>
    <w:rsid w:val="6064728B"/>
    <w:rsid w:val="60666FD4"/>
    <w:rsid w:val="6079513B"/>
    <w:rsid w:val="60800E47"/>
    <w:rsid w:val="608147FE"/>
    <w:rsid w:val="60857C40"/>
    <w:rsid w:val="60862454"/>
    <w:rsid w:val="60874FD4"/>
    <w:rsid w:val="608F2B56"/>
    <w:rsid w:val="6091072C"/>
    <w:rsid w:val="60913FB9"/>
    <w:rsid w:val="609255BE"/>
    <w:rsid w:val="60927772"/>
    <w:rsid w:val="60933E2A"/>
    <w:rsid w:val="60960382"/>
    <w:rsid w:val="60981F60"/>
    <w:rsid w:val="60995323"/>
    <w:rsid w:val="609E6E7E"/>
    <w:rsid w:val="60A42633"/>
    <w:rsid w:val="60A55B14"/>
    <w:rsid w:val="60AE29AC"/>
    <w:rsid w:val="60B519D8"/>
    <w:rsid w:val="60B66DC4"/>
    <w:rsid w:val="60B67072"/>
    <w:rsid w:val="60BC5AB1"/>
    <w:rsid w:val="60C10EB4"/>
    <w:rsid w:val="60C158BF"/>
    <w:rsid w:val="60C31236"/>
    <w:rsid w:val="60C956DD"/>
    <w:rsid w:val="60D17A32"/>
    <w:rsid w:val="60D27C37"/>
    <w:rsid w:val="60D41431"/>
    <w:rsid w:val="60D4538F"/>
    <w:rsid w:val="60D528BB"/>
    <w:rsid w:val="60E27F3E"/>
    <w:rsid w:val="60E35BB3"/>
    <w:rsid w:val="60E56D17"/>
    <w:rsid w:val="60F13E62"/>
    <w:rsid w:val="60F25F01"/>
    <w:rsid w:val="60F6292A"/>
    <w:rsid w:val="60F8296C"/>
    <w:rsid w:val="60FB04F0"/>
    <w:rsid w:val="60FE670D"/>
    <w:rsid w:val="61054CC7"/>
    <w:rsid w:val="611564B0"/>
    <w:rsid w:val="611C3D5D"/>
    <w:rsid w:val="611D69D8"/>
    <w:rsid w:val="611E32EA"/>
    <w:rsid w:val="6120056D"/>
    <w:rsid w:val="612D0085"/>
    <w:rsid w:val="612D7A8B"/>
    <w:rsid w:val="61324FA4"/>
    <w:rsid w:val="613726CD"/>
    <w:rsid w:val="61382273"/>
    <w:rsid w:val="61384333"/>
    <w:rsid w:val="6139277F"/>
    <w:rsid w:val="61397CC0"/>
    <w:rsid w:val="613B0CB8"/>
    <w:rsid w:val="613B7612"/>
    <w:rsid w:val="61450ECA"/>
    <w:rsid w:val="61491B1F"/>
    <w:rsid w:val="614A10F1"/>
    <w:rsid w:val="614F1712"/>
    <w:rsid w:val="615265DE"/>
    <w:rsid w:val="61552232"/>
    <w:rsid w:val="61586353"/>
    <w:rsid w:val="615D08E3"/>
    <w:rsid w:val="616223A2"/>
    <w:rsid w:val="61664AD6"/>
    <w:rsid w:val="616F1272"/>
    <w:rsid w:val="617356A6"/>
    <w:rsid w:val="617808D5"/>
    <w:rsid w:val="61786720"/>
    <w:rsid w:val="6178788A"/>
    <w:rsid w:val="61825827"/>
    <w:rsid w:val="61875DA0"/>
    <w:rsid w:val="61884791"/>
    <w:rsid w:val="618B18B0"/>
    <w:rsid w:val="618D278B"/>
    <w:rsid w:val="61903176"/>
    <w:rsid w:val="61922CE8"/>
    <w:rsid w:val="61946EEF"/>
    <w:rsid w:val="619609CB"/>
    <w:rsid w:val="619B7E06"/>
    <w:rsid w:val="619E5153"/>
    <w:rsid w:val="61A30E3C"/>
    <w:rsid w:val="61AE30ED"/>
    <w:rsid w:val="61B61EDB"/>
    <w:rsid w:val="61B67A3B"/>
    <w:rsid w:val="61B767E1"/>
    <w:rsid w:val="61B95BB9"/>
    <w:rsid w:val="61BB3022"/>
    <w:rsid w:val="61BB6461"/>
    <w:rsid w:val="61BC1537"/>
    <w:rsid w:val="61C13426"/>
    <w:rsid w:val="61C20929"/>
    <w:rsid w:val="61C33A52"/>
    <w:rsid w:val="61C34583"/>
    <w:rsid w:val="61C55958"/>
    <w:rsid w:val="61CA4DF4"/>
    <w:rsid w:val="61CC7C00"/>
    <w:rsid w:val="61CE00B7"/>
    <w:rsid w:val="61D37F36"/>
    <w:rsid w:val="61D45D59"/>
    <w:rsid w:val="61E0565D"/>
    <w:rsid w:val="61E131CE"/>
    <w:rsid w:val="61E56BA7"/>
    <w:rsid w:val="61E95F44"/>
    <w:rsid w:val="61F21161"/>
    <w:rsid w:val="61F23A69"/>
    <w:rsid w:val="61F31E92"/>
    <w:rsid w:val="61F3532C"/>
    <w:rsid w:val="61F51395"/>
    <w:rsid w:val="61F54222"/>
    <w:rsid w:val="61F63751"/>
    <w:rsid w:val="61F72F95"/>
    <w:rsid w:val="61F85274"/>
    <w:rsid w:val="61FA04EA"/>
    <w:rsid w:val="61FB529F"/>
    <w:rsid w:val="620703E3"/>
    <w:rsid w:val="620D3518"/>
    <w:rsid w:val="621E4E5C"/>
    <w:rsid w:val="621E6361"/>
    <w:rsid w:val="62202CC0"/>
    <w:rsid w:val="62232F93"/>
    <w:rsid w:val="62241845"/>
    <w:rsid w:val="622616FC"/>
    <w:rsid w:val="622A5A68"/>
    <w:rsid w:val="622F0772"/>
    <w:rsid w:val="62305801"/>
    <w:rsid w:val="623469C7"/>
    <w:rsid w:val="623841DE"/>
    <w:rsid w:val="62400C7B"/>
    <w:rsid w:val="625160D0"/>
    <w:rsid w:val="6254254F"/>
    <w:rsid w:val="62575C5C"/>
    <w:rsid w:val="625A1012"/>
    <w:rsid w:val="625B0AE5"/>
    <w:rsid w:val="6262063A"/>
    <w:rsid w:val="62621AB3"/>
    <w:rsid w:val="62645117"/>
    <w:rsid w:val="626747FC"/>
    <w:rsid w:val="6283274A"/>
    <w:rsid w:val="62836426"/>
    <w:rsid w:val="62851A23"/>
    <w:rsid w:val="62864707"/>
    <w:rsid w:val="628708D6"/>
    <w:rsid w:val="62872EA6"/>
    <w:rsid w:val="62881F73"/>
    <w:rsid w:val="62885704"/>
    <w:rsid w:val="628D4F51"/>
    <w:rsid w:val="628E2845"/>
    <w:rsid w:val="62921759"/>
    <w:rsid w:val="629B3E9E"/>
    <w:rsid w:val="629F5882"/>
    <w:rsid w:val="62A07428"/>
    <w:rsid w:val="62A07D5F"/>
    <w:rsid w:val="62AE1AB2"/>
    <w:rsid w:val="62B266B3"/>
    <w:rsid w:val="62B35892"/>
    <w:rsid w:val="62BB6F06"/>
    <w:rsid w:val="62C212E3"/>
    <w:rsid w:val="62C22EA7"/>
    <w:rsid w:val="62CC1B1B"/>
    <w:rsid w:val="62CD169F"/>
    <w:rsid w:val="62D03AF3"/>
    <w:rsid w:val="62D14D27"/>
    <w:rsid w:val="62D51F92"/>
    <w:rsid w:val="62DA3C71"/>
    <w:rsid w:val="62DA63A2"/>
    <w:rsid w:val="62E02C09"/>
    <w:rsid w:val="62E310F7"/>
    <w:rsid w:val="62E3164C"/>
    <w:rsid w:val="62E65529"/>
    <w:rsid w:val="62EC508A"/>
    <w:rsid w:val="62EE15FF"/>
    <w:rsid w:val="62EF590D"/>
    <w:rsid w:val="62F46932"/>
    <w:rsid w:val="62F9719C"/>
    <w:rsid w:val="63033990"/>
    <w:rsid w:val="630346CA"/>
    <w:rsid w:val="630962BE"/>
    <w:rsid w:val="630A3702"/>
    <w:rsid w:val="630D3952"/>
    <w:rsid w:val="630D3EA9"/>
    <w:rsid w:val="630D68AB"/>
    <w:rsid w:val="630E5383"/>
    <w:rsid w:val="630F3949"/>
    <w:rsid w:val="6314208A"/>
    <w:rsid w:val="6316227F"/>
    <w:rsid w:val="63175309"/>
    <w:rsid w:val="631C32F5"/>
    <w:rsid w:val="631D052B"/>
    <w:rsid w:val="631F34A8"/>
    <w:rsid w:val="632536A6"/>
    <w:rsid w:val="63293E18"/>
    <w:rsid w:val="632C3B0F"/>
    <w:rsid w:val="632D1AAC"/>
    <w:rsid w:val="632E5BE1"/>
    <w:rsid w:val="632F5B3C"/>
    <w:rsid w:val="63306220"/>
    <w:rsid w:val="63312C3F"/>
    <w:rsid w:val="63323C93"/>
    <w:rsid w:val="63394B11"/>
    <w:rsid w:val="633B5203"/>
    <w:rsid w:val="63485BC0"/>
    <w:rsid w:val="634863C3"/>
    <w:rsid w:val="635523AD"/>
    <w:rsid w:val="63565CCA"/>
    <w:rsid w:val="6359146B"/>
    <w:rsid w:val="63594E30"/>
    <w:rsid w:val="635E4C1D"/>
    <w:rsid w:val="636A0D42"/>
    <w:rsid w:val="636A6DBF"/>
    <w:rsid w:val="637013BD"/>
    <w:rsid w:val="63701420"/>
    <w:rsid w:val="63701993"/>
    <w:rsid w:val="63755C3D"/>
    <w:rsid w:val="6378664C"/>
    <w:rsid w:val="63791C3B"/>
    <w:rsid w:val="637C3B8B"/>
    <w:rsid w:val="637D08A5"/>
    <w:rsid w:val="637F1409"/>
    <w:rsid w:val="63850D5D"/>
    <w:rsid w:val="638617F7"/>
    <w:rsid w:val="63872B07"/>
    <w:rsid w:val="638F286A"/>
    <w:rsid w:val="63950087"/>
    <w:rsid w:val="63956ADB"/>
    <w:rsid w:val="639C66CA"/>
    <w:rsid w:val="63A9557F"/>
    <w:rsid w:val="63AA021C"/>
    <w:rsid w:val="63AE1BD3"/>
    <w:rsid w:val="63B03E9E"/>
    <w:rsid w:val="63B66B81"/>
    <w:rsid w:val="63BA15FF"/>
    <w:rsid w:val="63BA1BC1"/>
    <w:rsid w:val="63BB275F"/>
    <w:rsid w:val="63BD05CD"/>
    <w:rsid w:val="63BD7F72"/>
    <w:rsid w:val="63C009D5"/>
    <w:rsid w:val="63C0514A"/>
    <w:rsid w:val="63C3027A"/>
    <w:rsid w:val="63CB370F"/>
    <w:rsid w:val="63CB6907"/>
    <w:rsid w:val="63CC0FF3"/>
    <w:rsid w:val="63D41D57"/>
    <w:rsid w:val="63DC74DF"/>
    <w:rsid w:val="63DD4378"/>
    <w:rsid w:val="63E0406F"/>
    <w:rsid w:val="63E37EB1"/>
    <w:rsid w:val="63E758D8"/>
    <w:rsid w:val="63EC535A"/>
    <w:rsid w:val="63EE5AAA"/>
    <w:rsid w:val="63EF001C"/>
    <w:rsid w:val="63EF18F0"/>
    <w:rsid w:val="63EF34E8"/>
    <w:rsid w:val="63F041EF"/>
    <w:rsid w:val="63F21662"/>
    <w:rsid w:val="63F264EE"/>
    <w:rsid w:val="63F45298"/>
    <w:rsid w:val="63F834A6"/>
    <w:rsid w:val="64081C71"/>
    <w:rsid w:val="64113DC0"/>
    <w:rsid w:val="64145210"/>
    <w:rsid w:val="64165F14"/>
    <w:rsid w:val="641E1BEF"/>
    <w:rsid w:val="642146A3"/>
    <w:rsid w:val="6423662A"/>
    <w:rsid w:val="642959A0"/>
    <w:rsid w:val="642A0D2F"/>
    <w:rsid w:val="642D4ECC"/>
    <w:rsid w:val="642D6797"/>
    <w:rsid w:val="64304C53"/>
    <w:rsid w:val="64342AAE"/>
    <w:rsid w:val="64382FEA"/>
    <w:rsid w:val="643C2451"/>
    <w:rsid w:val="64482AD0"/>
    <w:rsid w:val="644D523D"/>
    <w:rsid w:val="64524E52"/>
    <w:rsid w:val="64541526"/>
    <w:rsid w:val="646467BD"/>
    <w:rsid w:val="64665889"/>
    <w:rsid w:val="646749A4"/>
    <w:rsid w:val="646B50DF"/>
    <w:rsid w:val="647204EB"/>
    <w:rsid w:val="647461EC"/>
    <w:rsid w:val="647A7049"/>
    <w:rsid w:val="647D3DC0"/>
    <w:rsid w:val="647E7BD5"/>
    <w:rsid w:val="647F637F"/>
    <w:rsid w:val="648508F7"/>
    <w:rsid w:val="64865AF7"/>
    <w:rsid w:val="6487479C"/>
    <w:rsid w:val="648973FF"/>
    <w:rsid w:val="648A34CD"/>
    <w:rsid w:val="648D04D7"/>
    <w:rsid w:val="648D265D"/>
    <w:rsid w:val="648E2563"/>
    <w:rsid w:val="648F526A"/>
    <w:rsid w:val="649549CF"/>
    <w:rsid w:val="64A15F20"/>
    <w:rsid w:val="64AC50FF"/>
    <w:rsid w:val="64AC698F"/>
    <w:rsid w:val="64AF4C14"/>
    <w:rsid w:val="64B12CEE"/>
    <w:rsid w:val="64B45939"/>
    <w:rsid w:val="64B9605A"/>
    <w:rsid w:val="64BD1E0C"/>
    <w:rsid w:val="64C54F9D"/>
    <w:rsid w:val="64C70F63"/>
    <w:rsid w:val="64D0450A"/>
    <w:rsid w:val="64D10B7A"/>
    <w:rsid w:val="64D51A71"/>
    <w:rsid w:val="64D7073D"/>
    <w:rsid w:val="64DC2070"/>
    <w:rsid w:val="64E30EFC"/>
    <w:rsid w:val="64E3505D"/>
    <w:rsid w:val="64E62BE0"/>
    <w:rsid w:val="64EC5BDF"/>
    <w:rsid w:val="64F67EFC"/>
    <w:rsid w:val="64FC7339"/>
    <w:rsid w:val="64FD553B"/>
    <w:rsid w:val="64FE6F7C"/>
    <w:rsid w:val="64FF078E"/>
    <w:rsid w:val="64FF7C77"/>
    <w:rsid w:val="65096F84"/>
    <w:rsid w:val="650C383D"/>
    <w:rsid w:val="650C6F7B"/>
    <w:rsid w:val="650D7690"/>
    <w:rsid w:val="65102060"/>
    <w:rsid w:val="651069AA"/>
    <w:rsid w:val="651820A4"/>
    <w:rsid w:val="652275F5"/>
    <w:rsid w:val="652371AA"/>
    <w:rsid w:val="65265B6D"/>
    <w:rsid w:val="652B369E"/>
    <w:rsid w:val="652D4FAA"/>
    <w:rsid w:val="652F146B"/>
    <w:rsid w:val="652F339C"/>
    <w:rsid w:val="653134DF"/>
    <w:rsid w:val="6535069D"/>
    <w:rsid w:val="65390E7C"/>
    <w:rsid w:val="653D5F4E"/>
    <w:rsid w:val="65403B60"/>
    <w:rsid w:val="65410B25"/>
    <w:rsid w:val="65415B40"/>
    <w:rsid w:val="65430943"/>
    <w:rsid w:val="65440013"/>
    <w:rsid w:val="655311F0"/>
    <w:rsid w:val="65535590"/>
    <w:rsid w:val="65573B8C"/>
    <w:rsid w:val="655A7C48"/>
    <w:rsid w:val="655F3CEE"/>
    <w:rsid w:val="65603E72"/>
    <w:rsid w:val="6561149A"/>
    <w:rsid w:val="656B26BA"/>
    <w:rsid w:val="656C6E99"/>
    <w:rsid w:val="65721133"/>
    <w:rsid w:val="65726336"/>
    <w:rsid w:val="65777DBC"/>
    <w:rsid w:val="65780C90"/>
    <w:rsid w:val="65782542"/>
    <w:rsid w:val="65791E81"/>
    <w:rsid w:val="658036AD"/>
    <w:rsid w:val="65811A1C"/>
    <w:rsid w:val="65871883"/>
    <w:rsid w:val="658C6CA0"/>
    <w:rsid w:val="65913591"/>
    <w:rsid w:val="659179C0"/>
    <w:rsid w:val="65980A1F"/>
    <w:rsid w:val="659F361F"/>
    <w:rsid w:val="65A21936"/>
    <w:rsid w:val="65AC1F43"/>
    <w:rsid w:val="65AF73E1"/>
    <w:rsid w:val="65B367CF"/>
    <w:rsid w:val="65B77656"/>
    <w:rsid w:val="65B8321F"/>
    <w:rsid w:val="65B946D6"/>
    <w:rsid w:val="65BE657E"/>
    <w:rsid w:val="65C112E8"/>
    <w:rsid w:val="65C17389"/>
    <w:rsid w:val="65C81C41"/>
    <w:rsid w:val="65CE11A5"/>
    <w:rsid w:val="65D80570"/>
    <w:rsid w:val="65D91BAB"/>
    <w:rsid w:val="65DB32C7"/>
    <w:rsid w:val="65DF01C8"/>
    <w:rsid w:val="65E13602"/>
    <w:rsid w:val="65E3220F"/>
    <w:rsid w:val="65E553A3"/>
    <w:rsid w:val="65E77AC0"/>
    <w:rsid w:val="65EA033D"/>
    <w:rsid w:val="65EF6226"/>
    <w:rsid w:val="65F21B36"/>
    <w:rsid w:val="65F626CE"/>
    <w:rsid w:val="65F70243"/>
    <w:rsid w:val="65F821E4"/>
    <w:rsid w:val="65FB05E4"/>
    <w:rsid w:val="65FC34CF"/>
    <w:rsid w:val="65FE6A44"/>
    <w:rsid w:val="66035F54"/>
    <w:rsid w:val="66050BF2"/>
    <w:rsid w:val="66050C3B"/>
    <w:rsid w:val="66051A9F"/>
    <w:rsid w:val="660620CC"/>
    <w:rsid w:val="660942B3"/>
    <w:rsid w:val="660A3C4C"/>
    <w:rsid w:val="660C405A"/>
    <w:rsid w:val="661248EE"/>
    <w:rsid w:val="66170F3D"/>
    <w:rsid w:val="66174EF5"/>
    <w:rsid w:val="66213562"/>
    <w:rsid w:val="662372AD"/>
    <w:rsid w:val="662B4F38"/>
    <w:rsid w:val="662D6039"/>
    <w:rsid w:val="662F10DB"/>
    <w:rsid w:val="6634691E"/>
    <w:rsid w:val="66356FFB"/>
    <w:rsid w:val="66365BF5"/>
    <w:rsid w:val="663A0CEF"/>
    <w:rsid w:val="663F5A0F"/>
    <w:rsid w:val="66417751"/>
    <w:rsid w:val="664205D4"/>
    <w:rsid w:val="6643520E"/>
    <w:rsid w:val="66440547"/>
    <w:rsid w:val="66460859"/>
    <w:rsid w:val="66534D5B"/>
    <w:rsid w:val="66581FF3"/>
    <w:rsid w:val="665A6695"/>
    <w:rsid w:val="665A6E9F"/>
    <w:rsid w:val="665B24A6"/>
    <w:rsid w:val="66602B97"/>
    <w:rsid w:val="66603291"/>
    <w:rsid w:val="666358A3"/>
    <w:rsid w:val="66683972"/>
    <w:rsid w:val="666B0915"/>
    <w:rsid w:val="666B6130"/>
    <w:rsid w:val="666E2AF5"/>
    <w:rsid w:val="6670390A"/>
    <w:rsid w:val="66761103"/>
    <w:rsid w:val="66762619"/>
    <w:rsid w:val="667A4F67"/>
    <w:rsid w:val="667B0DD7"/>
    <w:rsid w:val="667B247C"/>
    <w:rsid w:val="667E5842"/>
    <w:rsid w:val="66814C69"/>
    <w:rsid w:val="66820674"/>
    <w:rsid w:val="66871D64"/>
    <w:rsid w:val="668B612A"/>
    <w:rsid w:val="66911191"/>
    <w:rsid w:val="66915CF7"/>
    <w:rsid w:val="669279CA"/>
    <w:rsid w:val="66932006"/>
    <w:rsid w:val="669429C5"/>
    <w:rsid w:val="669A7FB7"/>
    <w:rsid w:val="669C2021"/>
    <w:rsid w:val="66A259D7"/>
    <w:rsid w:val="66AB1504"/>
    <w:rsid w:val="66B77A07"/>
    <w:rsid w:val="66BC0425"/>
    <w:rsid w:val="66BF2DE6"/>
    <w:rsid w:val="66C2142E"/>
    <w:rsid w:val="66C35F32"/>
    <w:rsid w:val="66C43C97"/>
    <w:rsid w:val="66CC38E8"/>
    <w:rsid w:val="66CD3BB2"/>
    <w:rsid w:val="66CE4F6A"/>
    <w:rsid w:val="66CE5288"/>
    <w:rsid w:val="66D34C0E"/>
    <w:rsid w:val="66D42D38"/>
    <w:rsid w:val="66D9669C"/>
    <w:rsid w:val="66DA1AFE"/>
    <w:rsid w:val="66DC464A"/>
    <w:rsid w:val="66DE58B7"/>
    <w:rsid w:val="66E43769"/>
    <w:rsid w:val="66E47FFD"/>
    <w:rsid w:val="66EC3271"/>
    <w:rsid w:val="66F37817"/>
    <w:rsid w:val="66FF1FC0"/>
    <w:rsid w:val="66FF273D"/>
    <w:rsid w:val="670A43DF"/>
    <w:rsid w:val="670C7016"/>
    <w:rsid w:val="67102DB5"/>
    <w:rsid w:val="67195EF2"/>
    <w:rsid w:val="671C343B"/>
    <w:rsid w:val="671F29C3"/>
    <w:rsid w:val="671F3F68"/>
    <w:rsid w:val="672301A5"/>
    <w:rsid w:val="672D7C59"/>
    <w:rsid w:val="673035AA"/>
    <w:rsid w:val="67362E44"/>
    <w:rsid w:val="673C091C"/>
    <w:rsid w:val="673D2BF8"/>
    <w:rsid w:val="67401DC5"/>
    <w:rsid w:val="67405BEC"/>
    <w:rsid w:val="6741002D"/>
    <w:rsid w:val="67410285"/>
    <w:rsid w:val="674209CA"/>
    <w:rsid w:val="67435C4D"/>
    <w:rsid w:val="674A7228"/>
    <w:rsid w:val="674B51D7"/>
    <w:rsid w:val="674D704E"/>
    <w:rsid w:val="674E58DE"/>
    <w:rsid w:val="675335F2"/>
    <w:rsid w:val="67542F0C"/>
    <w:rsid w:val="675F0DE6"/>
    <w:rsid w:val="676235FF"/>
    <w:rsid w:val="67662F99"/>
    <w:rsid w:val="676B5698"/>
    <w:rsid w:val="67723C2F"/>
    <w:rsid w:val="677B0004"/>
    <w:rsid w:val="677E2B14"/>
    <w:rsid w:val="67823ADC"/>
    <w:rsid w:val="6786140F"/>
    <w:rsid w:val="67886F7F"/>
    <w:rsid w:val="678F361F"/>
    <w:rsid w:val="67927CD4"/>
    <w:rsid w:val="67977DBB"/>
    <w:rsid w:val="67981DBA"/>
    <w:rsid w:val="679866D5"/>
    <w:rsid w:val="679A4240"/>
    <w:rsid w:val="67A2309E"/>
    <w:rsid w:val="67A404CB"/>
    <w:rsid w:val="67AA0E91"/>
    <w:rsid w:val="67AC68BA"/>
    <w:rsid w:val="67AC6FA2"/>
    <w:rsid w:val="67AD4161"/>
    <w:rsid w:val="67B521E3"/>
    <w:rsid w:val="67B63DA0"/>
    <w:rsid w:val="67B96B80"/>
    <w:rsid w:val="67C4797D"/>
    <w:rsid w:val="67C52434"/>
    <w:rsid w:val="67C63C8C"/>
    <w:rsid w:val="67C72B50"/>
    <w:rsid w:val="67C9671F"/>
    <w:rsid w:val="67CA5374"/>
    <w:rsid w:val="67CE1211"/>
    <w:rsid w:val="67D4435C"/>
    <w:rsid w:val="67D749B2"/>
    <w:rsid w:val="67D82709"/>
    <w:rsid w:val="67D909DE"/>
    <w:rsid w:val="67DA577F"/>
    <w:rsid w:val="67DE79D1"/>
    <w:rsid w:val="67E50500"/>
    <w:rsid w:val="67E676D7"/>
    <w:rsid w:val="67ED4AD1"/>
    <w:rsid w:val="67F638BA"/>
    <w:rsid w:val="67FB6DDA"/>
    <w:rsid w:val="6804169F"/>
    <w:rsid w:val="68071F2B"/>
    <w:rsid w:val="680829AF"/>
    <w:rsid w:val="68144EEA"/>
    <w:rsid w:val="681B1CDA"/>
    <w:rsid w:val="681B7989"/>
    <w:rsid w:val="681C69C6"/>
    <w:rsid w:val="681D2AE1"/>
    <w:rsid w:val="682606AD"/>
    <w:rsid w:val="68291B88"/>
    <w:rsid w:val="682E23BF"/>
    <w:rsid w:val="68317EAB"/>
    <w:rsid w:val="68350EC8"/>
    <w:rsid w:val="683B6706"/>
    <w:rsid w:val="683F0881"/>
    <w:rsid w:val="68443141"/>
    <w:rsid w:val="68457DED"/>
    <w:rsid w:val="68472658"/>
    <w:rsid w:val="68493CDD"/>
    <w:rsid w:val="685029CB"/>
    <w:rsid w:val="68511352"/>
    <w:rsid w:val="68612906"/>
    <w:rsid w:val="68657423"/>
    <w:rsid w:val="686A596B"/>
    <w:rsid w:val="68727552"/>
    <w:rsid w:val="68751F47"/>
    <w:rsid w:val="687973E8"/>
    <w:rsid w:val="6879749D"/>
    <w:rsid w:val="687D2F75"/>
    <w:rsid w:val="687F4714"/>
    <w:rsid w:val="68897699"/>
    <w:rsid w:val="688C1A26"/>
    <w:rsid w:val="689552E4"/>
    <w:rsid w:val="689A388E"/>
    <w:rsid w:val="689B1205"/>
    <w:rsid w:val="689C6203"/>
    <w:rsid w:val="689C74BD"/>
    <w:rsid w:val="689E2DE7"/>
    <w:rsid w:val="689F55D0"/>
    <w:rsid w:val="68A20682"/>
    <w:rsid w:val="68A44777"/>
    <w:rsid w:val="68AC16E0"/>
    <w:rsid w:val="68AD68C2"/>
    <w:rsid w:val="68AE46DC"/>
    <w:rsid w:val="68AE6A9D"/>
    <w:rsid w:val="68BB38D5"/>
    <w:rsid w:val="68BB6FCC"/>
    <w:rsid w:val="68BC0C40"/>
    <w:rsid w:val="68C3431E"/>
    <w:rsid w:val="68C40B0E"/>
    <w:rsid w:val="68C813CB"/>
    <w:rsid w:val="68C861C7"/>
    <w:rsid w:val="68CA4D85"/>
    <w:rsid w:val="68CB6367"/>
    <w:rsid w:val="68CC071E"/>
    <w:rsid w:val="68D3681D"/>
    <w:rsid w:val="68D773A9"/>
    <w:rsid w:val="68DA0307"/>
    <w:rsid w:val="68DC4F8E"/>
    <w:rsid w:val="68DE66A5"/>
    <w:rsid w:val="68E1241D"/>
    <w:rsid w:val="68E8034D"/>
    <w:rsid w:val="68EA3784"/>
    <w:rsid w:val="68EE4606"/>
    <w:rsid w:val="68F024CE"/>
    <w:rsid w:val="68F02FAF"/>
    <w:rsid w:val="68F14DFA"/>
    <w:rsid w:val="68F71090"/>
    <w:rsid w:val="68FF6BED"/>
    <w:rsid w:val="68FF7A5A"/>
    <w:rsid w:val="6903256C"/>
    <w:rsid w:val="69066AAB"/>
    <w:rsid w:val="69145CC6"/>
    <w:rsid w:val="6917006C"/>
    <w:rsid w:val="691D1700"/>
    <w:rsid w:val="691D24A7"/>
    <w:rsid w:val="6922121C"/>
    <w:rsid w:val="69273B06"/>
    <w:rsid w:val="69274DA3"/>
    <w:rsid w:val="692914E4"/>
    <w:rsid w:val="692B5F81"/>
    <w:rsid w:val="69344AA2"/>
    <w:rsid w:val="69352647"/>
    <w:rsid w:val="69357705"/>
    <w:rsid w:val="693A6F3D"/>
    <w:rsid w:val="693B2406"/>
    <w:rsid w:val="693B2C4B"/>
    <w:rsid w:val="693B74A1"/>
    <w:rsid w:val="693F4937"/>
    <w:rsid w:val="694375E3"/>
    <w:rsid w:val="69486FB0"/>
    <w:rsid w:val="694A50FE"/>
    <w:rsid w:val="694B67A7"/>
    <w:rsid w:val="694E2BAF"/>
    <w:rsid w:val="69502BAA"/>
    <w:rsid w:val="69534E97"/>
    <w:rsid w:val="69591F90"/>
    <w:rsid w:val="69593888"/>
    <w:rsid w:val="69597C61"/>
    <w:rsid w:val="69627341"/>
    <w:rsid w:val="69662D09"/>
    <w:rsid w:val="69670B6C"/>
    <w:rsid w:val="696B61E3"/>
    <w:rsid w:val="697135C1"/>
    <w:rsid w:val="6973575D"/>
    <w:rsid w:val="69816D5B"/>
    <w:rsid w:val="69837696"/>
    <w:rsid w:val="69846AD7"/>
    <w:rsid w:val="698E1E28"/>
    <w:rsid w:val="699004E0"/>
    <w:rsid w:val="69913F4A"/>
    <w:rsid w:val="69925CD7"/>
    <w:rsid w:val="69982704"/>
    <w:rsid w:val="699916D4"/>
    <w:rsid w:val="699C1725"/>
    <w:rsid w:val="699F0190"/>
    <w:rsid w:val="69A27A14"/>
    <w:rsid w:val="69A96ED6"/>
    <w:rsid w:val="69B1329D"/>
    <w:rsid w:val="69B15F8F"/>
    <w:rsid w:val="69B3579B"/>
    <w:rsid w:val="69C23347"/>
    <w:rsid w:val="69C532A5"/>
    <w:rsid w:val="69C83514"/>
    <w:rsid w:val="69C97390"/>
    <w:rsid w:val="69CC16B1"/>
    <w:rsid w:val="69CF49DC"/>
    <w:rsid w:val="69D864A5"/>
    <w:rsid w:val="69DC3B32"/>
    <w:rsid w:val="69DF738C"/>
    <w:rsid w:val="69F30BA1"/>
    <w:rsid w:val="69FA5331"/>
    <w:rsid w:val="69FD74B4"/>
    <w:rsid w:val="69FE0B6A"/>
    <w:rsid w:val="6A047F4E"/>
    <w:rsid w:val="6A060A7A"/>
    <w:rsid w:val="6A093404"/>
    <w:rsid w:val="6A0B6001"/>
    <w:rsid w:val="6A0D6CBD"/>
    <w:rsid w:val="6A0F2D02"/>
    <w:rsid w:val="6A0F767C"/>
    <w:rsid w:val="6A18314C"/>
    <w:rsid w:val="6A1B3A33"/>
    <w:rsid w:val="6A1E5DB5"/>
    <w:rsid w:val="6A20018A"/>
    <w:rsid w:val="6A244DD7"/>
    <w:rsid w:val="6A284B45"/>
    <w:rsid w:val="6A2B00B0"/>
    <w:rsid w:val="6A2E1D21"/>
    <w:rsid w:val="6A3414B9"/>
    <w:rsid w:val="6A3967B4"/>
    <w:rsid w:val="6A3F1F59"/>
    <w:rsid w:val="6A402A35"/>
    <w:rsid w:val="6A40565E"/>
    <w:rsid w:val="6A440735"/>
    <w:rsid w:val="6A474F0B"/>
    <w:rsid w:val="6A5025D9"/>
    <w:rsid w:val="6A587664"/>
    <w:rsid w:val="6A591A5B"/>
    <w:rsid w:val="6A5A32B4"/>
    <w:rsid w:val="6A5A74CC"/>
    <w:rsid w:val="6A5A7B36"/>
    <w:rsid w:val="6A5E06B3"/>
    <w:rsid w:val="6A5E47E7"/>
    <w:rsid w:val="6A655B73"/>
    <w:rsid w:val="6A666FD5"/>
    <w:rsid w:val="6A6A031A"/>
    <w:rsid w:val="6A725ABF"/>
    <w:rsid w:val="6A741656"/>
    <w:rsid w:val="6A743040"/>
    <w:rsid w:val="6A75460F"/>
    <w:rsid w:val="6A7E5EE5"/>
    <w:rsid w:val="6A7F5830"/>
    <w:rsid w:val="6A844970"/>
    <w:rsid w:val="6A8D254D"/>
    <w:rsid w:val="6A93704A"/>
    <w:rsid w:val="6A960E8D"/>
    <w:rsid w:val="6AA02314"/>
    <w:rsid w:val="6AA1269B"/>
    <w:rsid w:val="6AA15E24"/>
    <w:rsid w:val="6AAD553C"/>
    <w:rsid w:val="6AAF58EE"/>
    <w:rsid w:val="6AB55558"/>
    <w:rsid w:val="6AB64AE9"/>
    <w:rsid w:val="6AB80635"/>
    <w:rsid w:val="6AB82CE6"/>
    <w:rsid w:val="6AB83AF9"/>
    <w:rsid w:val="6AB90C4C"/>
    <w:rsid w:val="6ABF67EF"/>
    <w:rsid w:val="6AC04991"/>
    <w:rsid w:val="6AC26DBB"/>
    <w:rsid w:val="6AC366C1"/>
    <w:rsid w:val="6AC92AB2"/>
    <w:rsid w:val="6ACB0A8D"/>
    <w:rsid w:val="6AD25A81"/>
    <w:rsid w:val="6AD61B50"/>
    <w:rsid w:val="6ADA0C57"/>
    <w:rsid w:val="6ADB296C"/>
    <w:rsid w:val="6ADC162C"/>
    <w:rsid w:val="6ADC569A"/>
    <w:rsid w:val="6AE865F5"/>
    <w:rsid w:val="6AE97C21"/>
    <w:rsid w:val="6AEA1599"/>
    <w:rsid w:val="6AEE1FEA"/>
    <w:rsid w:val="6AEE27B0"/>
    <w:rsid w:val="6AF03F0C"/>
    <w:rsid w:val="6AF27F21"/>
    <w:rsid w:val="6AF371C0"/>
    <w:rsid w:val="6AFA00FE"/>
    <w:rsid w:val="6B05144E"/>
    <w:rsid w:val="6B075966"/>
    <w:rsid w:val="6B091430"/>
    <w:rsid w:val="6B0B417E"/>
    <w:rsid w:val="6B0E7EB2"/>
    <w:rsid w:val="6B112483"/>
    <w:rsid w:val="6B114A58"/>
    <w:rsid w:val="6B123374"/>
    <w:rsid w:val="6B123CBB"/>
    <w:rsid w:val="6B181E3E"/>
    <w:rsid w:val="6B182A2A"/>
    <w:rsid w:val="6B1B0199"/>
    <w:rsid w:val="6B1B1D15"/>
    <w:rsid w:val="6B230572"/>
    <w:rsid w:val="6B241F11"/>
    <w:rsid w:val="6B251764"/>
    <w:rsid w:val="6B2A12AD"/>
    <w:rsid w:val="6B3448F7"/>
    <w:rsid w:val="6B3D4A61"/>
    <w:rsid w:val="6B3E2DE2"/>
    <w:rsid w:val="6B4C3E10"/>
    <w:rsid w:val="6B5B59CC"/>
    <w:rsid w:val="6B5E0FE6"/>
    <w:rsid w:val="6B5F366F"/>
    <w:rsid w:val="6B6127E8"/>
    <w:rsid w:val="6B617BBD"/>
    <w:rsid w:val="6B661A19"/>
    <w:rsid w:val="6B664447"/>
    <w:rsid w:val="6B67026F"/>
    <w:rsid w:val="6B6951DC"/>
    <w:rsid w:val="6B697D57"/>
    <w:rsid w:val="6B7170D4"/>
    <w:rsid w:val="6B8307B4"/>
    <w:rsid w:val="6B866567"/>
    <w:rsid w:val="6B867D39"/>
    <w:rsid w:val="6B8C4F11"/>
    <w:rsid w:val="6B8F2DF5"/>
    <w:rsid w:val="6B904313"/>
    <w:rsid w:val="6B912C2B"/>
    <w:rsid w:val="6B954C27"/>
    <w:rsid w:val="6B994B82"/>
    <w:rsid w:val="6B9F597C"/>
    <w:rsid w:val="6B9F7728"/>
    <w:rsid w:val="6BA42ED2"/>
    <w:rsid w:val="6BAE2305"/>
    <w:rsid w:val="6BB307D9"/>
    <w:rsid w:val="6BB734A7"/>
    <w:rsid w:val="6BBC21AC"/>
    <w:rsid w:val="6BBF449C"/>
    <w:rsid w:val="6BC04E48"/>
    <w:rsid w:val="6BCA6897"/>
    <w:rsid w:val="6BCB1A32"/>
    <w:rsid w:val="6BCC22DD"/>
    <w:rsid w:val="6BCE7D6E"/>
    <w:rsid w:val="6BD83CC2"/>
    <w:rsid w:val="6BDD2ADC"/>
    <w:rsid w:val="6BDE7B8F"/>
    <w:rsid w:val="6BE367C6"/>
    <w:rsid w:val="6BE523B5"/>
    <w:rsid w:val="6BE913A1"/>
    <w:rsid w:val="6BEA76DA"/>
    <w:rsid w:val="6BEC790D"/>
    <w:rsid w:val="6BF43495"/>
    <w:rsid w:val="6BF45BF2"/>
    <w:rsid w:val="6BFC7283"/>
    <w:rsid w:val="6C002DDF"/>
    <w:rsid w:val="6C0528C8"/>
    <w:rsid w:val="6C0556C5"/>
    <w:rsid w:val="6C0A7C6C"/>
    <w:rsid w:val="6C0C0984"/>
    <w:rsid w:val="6C0C1CC6"/>
    <w:rsid w:val="6C1433D1"/>
    <w:rsid w:val="6C1B3287"/>
    <w:rsid w:val="6C2876E1"/>
    <w:rsid w:val="6C2D3186"/>
    <w:rsid w:val="6C3A1698"/>
    <w:rsid w:val="6C417DAB"/>
    <w:rsid w:val="6C462FFF"/>
    <w:rsid w:val="6C48151B"/>
    <w:rsid w:val="6C49339B"/>
    <w:rsid w:val="6C4D5EB5"/>
    <w:rsid w:val="6C557E0D"/>
    <w:rsid w:val="6C563497"/>
    <w:rsid w:val="6C5730FE"/>
    <w:rsid w:val="6C6761CB"/>
    <w:rsid w:val="6C6A1979"/>
    <w:rsid w:val="6C6A5BC8"/>
    <w:rsid w:val="6C6C3619"/>
    <w:rsid w:val="6C730CF0"/>
    <w:rsid w:val="6C751196"/>
    <w:rsid w:val="6C7552C5"/>
    <w:rsid w:val="6C774EF9"/>
    <w:rsid w:val="6C7D4BE3"/>
    <w:rsid w:val="6C8406BA"/>
    <w:rsid w:val="6C861212"/>
    <w:rsid w:val="6C8613B4"/>
    <w:rsid w:val="6C877E09"/>
    <w:rsid w:val="6C891FBE"/>
    <w:rsid w:val="6C8A2F95"/>
    <w:rsid w:val="6C8C258C"/>
    <w:rsid w:val="6C8D1AF5"/>
    <w:rsid w:val="6C9571E4"/>
    <w:rsid w:val="6C984E93"/>
    <w:rsid w:val="6C9B7DFA"/>
    <w:rsid w:val="6CA03543"/>
    <w:rsid w:val="6CA8745E"/>
    <w:rsid w:val="6CAC24CB"/>
    <w:rsid w:val="6CAF5E7F"/>
    <w:rsid w:val="6CB13783"/>
    <w:rsid w:val="6CBD2BAF"/>
    <w:rsid w:val="6CBE5D34"/>
    <w:rsid w:val="6CC8104A"/>
    <w:rsid w:val="6CCC6080"/>
    <w:rsid w:val="6CD10548"/>
    <w:rsid w:val="6CD341D5"/>
    <w:rsid w:val="6CD5363E"/>
    <w:rsid w:val="6CD66148"/>
    <w:rsid w:val="6CDE0EE1"/>
    <w:rsid w:val="6CE45002"/>
    <w:rsid w:val="6CE62AFE"/>
    <w:rsid w:val="6CE83568"/>
    <w:rsid w:val="6CED76E8"/>
    <w:rsid w:val="6CF16BC2"/>
    <w:rsid w:val="6CF34D6B"/>
    <w:rsid w:val="6CF71387"/>
    <w:rsid w:val="6CF7628E"/>
    <w:rsid w:val="6CF8519A"/>
    <w:rsid w:val="6CFD7D22"/>
    <w:rsid w:val="6D082581"/>
    <w:rsid w:val="6D0B6618"/>
    <w:rsid w:val="6D113A97"/>
    <w:rsid w:val="6D1362BA"/>
    <w:rsid w:val="6D141939"/>
    <w:rsid w:val="6D170E2F"/>
    <w:rsid w:val="6D1A0187"/>
    <w:rsid w:val="6D1D1929"/>
    <w:rsid w:val="6D2345F5"/>
    <w:rsid w:val="6D280109"/>
    <w:rsid w:val="6D2B6012"/>
    <w:rsid w:val="6D2D44EF"/>
    <w:rsid w:val="6D2F4A08"/>
    <w:rsid w:val="6D2F664F"/>
    <w:rsid w:val="6D3279DD"/>
    <w:rsid w:val="6D344461"/>
    <w:rsid w:val="6D352455"/>
    <w:rsid w:val="6D373091"/>
    <w:rsid w:val="6D3B2E16"/>
    <w:rsid w:val="6D3B7318"/>
    <w:rsid w:val="6D3E1FDA"/>
    <w:rsid w:val="6D422E6C"/>
    <w:rsid w:val="6D430949"/>
    <w:rsid w:val="6D4905EE"/>
    <w:rsid w:val="6D4C1426"/>
    <w:rsid w:val="6D4C385A"/>
    <w:rsid w:val="6D594061"/>
    <w:rsid w:val="6D594747"/>
    <w:rsid w:val="6D5A34D6"/>
    <w:rsid w:val="6D5B4870"/>
    <w:rsid w:val="6D5C798A"/>
    <w:rsid w:val="6D624BEE"/>
    <w:rsid w:val="6D6443C4"/>
    <w:rsid w:val="6D666821"/>
    <w:rsid w:val="6D6A201B"/>
    <w:rsid w:val="6D6F6BE5"/>
    <w:rsid w:val="6D7408F8"/>
    <w:rsid w:val="6D78679C"/>
    <w:rsid w:val="6D7A675C"/>
    <w:rsid w:val="6D7B499A"/>
    <w:rsid w:val="6D802AED"/>
    <w:rsid w:val="6D8F3D47"/>
    <w:rsid w:val="6D924E95"/>
    <w:rsid w:val="6D9A0272"/>
    <w:rsid w:val="6DA446C4"/>
    <w:rsid w:val="6DA76C5A"/>
    <w:rsid w:val="6DB16033"/>
    <w:rsid w:val="6DBC01AC"/>
    <w:rsid w:val="6DBD0A24"/>
    <w:rsid w:val="6DBE1F90"/>
    <w:rsid w:val="6DBF5F73"/>
    <w:rsid w:val="6DC13D88"/>
    <w:rsid w:val="6DC254F7"/>
    <w:rsid w:val="6DCB56D6"/>
    <w:rsid w:val="6DCD06B6"/>
    <w:rsid w:val="6DDB3F15"/>
    <w:rsid w:val="6DEA1D5C"/>
    <w:rsid w:val="6DEB417B"/>
    <w:rsid w:val="6DEE6712"/>
    <w:rsid w:val="6DF059BF"/>
    <w:rsid w:val="6DF32DF8"/>
    <w:rsid w:val="6DF36186"/>
    <w:rsid w:val="6DFA3F7C"/>
    <w:rsid w:val="6E04103A"/>
    <w:rsid w:val="6E092E12"/>
    <w:rsid w:val="6E0A6AB1"/>
    <w:rsid w:val="6E0B0CCC"/>
    <w:rsid w:val="6E0F4C3C"/>
    <w:rsid w:val="6E162CBC"/>
    <w:rsid w:val="6E1C1257"/>
    <w:rsid w:val="6E1C31F6"/>
    <w:rsid w:val="6E1C6304"/>
    <w:rsid w:val="6E1E4E7D"/>
    <w:rsid w:val="6E2153B3"/>
    <w:rsid w:val="6E297EA8"/>
    <w:rsid w:val="6E2D5171"/>
    <w:rsid w:val="6E321E06"/>
    <w:rsid w:val="6E364C51"/>
    <w:rsid w:val="6E387E65"/>
    <w:rsid w:val="6E395A24"/>
    <w:rsid w:val="6E41402B"/>
    <w:rsid w:val="6E4736C8"/>
    <w:rsid w:val="6E52078B"/>
    <w:rsid w:val="6E556435"/>
    <w:rsid w:val="6E5C166C"/>
    <w:rsid w:val="6E5D61C2"/>
    <w:rsid w:val="6E5F16DF"/>
    <w:rsid w:val="6E5F3709"/>
    <w:rsid w:val="6E606696"/>
    <w:rsid w:val="6E635B38"/>
    <w:rsid w:val="6E676A15"/>
    <w:rsid w:val="6E677491"/>
    <w:rsid w:val="6E6B07D1"/>
    <w:rsid w:val="6E6F1B37"/>
    <w:rsid w:val="6E7000E7"/>
    <w:rsid w:val="6E707591"/>
    <w:rsid w:val="6E7257E2"/>
    <w:rsid w:val="6E75157C"/>
    <w:rsid w:val="6E775AA1"/>
    <w:rsid w:val="6E7828A2"/>
    <w:rsid w:val="6E791CFF"/>
    <w:rsid w:val="6E7A5CB0"/>
    <w:rsid w:val="6E7B43CE"/>
    <w:rsid w:val="6E850FDC"/>
    <w:rsid w:val="6E857E0A"/>
    <w:rsid w:val="6E8675AB"/>
    <w:rsid w:val="6E9135F0"/>
    <w:rsid w:val="6E9861C2"/>
    <w:rsid w:val="6EA033AD"/>
    <w:rsid w:val="6EA536F3"/>
    <w:rsid w:val="6EA772BB"/>
    <w:rsid w:val="6EA952CF"/>
    <w:rsid w:val="6EB31FD9"/>
    <w:rsid w:val="6EB5073F"/>
    <w:rsid w:val="6EB81954"/>
    <w:rsid w:val="6EBA6F55"/>
    <w:rsid w:val="6EC466CD"/>
    <w:rsid w:val="6EC46C2C"/>
    <w:rsid w:val="6EC76C25"/>
    <w:rsid w:val="6ECA23FC"/>
    <w:rsid w:val="6ECD20AA"/>
    <w:rsid w:val="6ED93280"/>
    <w:rsid w:val="6EDE0A6A"/>
    <w:rsid w:val="6EE11745"/>
    <w:rsid w:val="6EE54B4A"/>
    <w:rsid w:val="6EE64EE3"/>
    <w:rsid w:val="6EE804A1"/>
    <w:rsid w:val="6EED3249"/>
    <w:rsid w:val="6EF325F2"/>
    <w:rsid w:val="6EFB6AB8"/>
    <w:rsid w:val="6F002F9A"/>
    <w:rsid w:val="6F01052F"/>
    <w:rsid w:val="6F012FC6"/>
    <w:rsid w:val="6F0445ED"/>
    <w:rsid w:val="6F044DCC"/>
    <w:rsid w:val="6F0A1133"/>
    <w:rsid w:val="6F0D383B"/>
    <w:rsid w:val="6F1C7F1E"/>
    <w:rsid w:val="6F1F3AF0"/>
    <w:rsid w:val="6F1F3D00"/>
    <w:rsid w:val="6F247D24"/>
    <w:rsid w:val="6F2A2659"/>
    <w:rsid w:val="6F346D26"/>
    <w:rsid w:val="6F35230B"/>
    <w:rsid w:val="6F38195D"/>
    <w:rsid w:val="6F387254"/>
    <w:rsid w:val="6F3D7D0A"/>
    <w:rsid w:val="6F421A00"/>
    <w:rsid w:val="6F4901F6"/>
    <w:rsid w:val="6F4F5D70"/>
    <w:rsid w:val="6F5107AC"/>
    <w:rsid w:val="6F51159E"/>
    <w:rsid w:val="6F594E7B"/>
    <w:rsid w:val="6F5B2580"/>
    <w:rsid w:val="6F5D35D3"/>
    <w:rsid w:val="6F625B94"/>
    <w:rsid w:val="6F64432E"/>
    <w:rsid w:val="6F6E1AF0"/>
    <w:rsid w:val="6F6F54BE"/>
    <w:rsid w:val="6F770CF6"/>
    <w:rsid w:val="6F7B2944"/>
    <w:rsid w:val="6F8015D0"/>
    <w:rsid w:val="6F80403B"/>
    <w:rsid w:val="6F834186"/>
    <w:rsid w:val="6F851A79"/>
    <w:rsid w:val="6F8B2AD4"/>
    <w:rsid w:val="6F8E09FA"/>
    <w:rsid w:val="6F9C11F7"/>
    <w:rsid w:val="6F9E0DEA"/>
    <w:rsid w:val="6FA16C8A"/>
    <w:rsid w:val="6FA913F8"/>
    <w:rsid w:val="6FB173D5"/>
    <w:rsid w:val="6FB62F52"/>
    <w:rsid w:val="6FB72675"/>
    <w:rsid w:val="6FB7439C"/>
    <w:rsid w:val="6FBA32F3"/>
    <w:rsid w:val="6FBB2DDF"/>
    <w:rsid w:val="6FBE373D"/>
    <w:rsid w:val="6FBF45F1"/>
    <w:rsid w:val="6FC953E6"/>
    <w:rsid w:val="6FC95830"/>
    <w:rsid w:val="6FCC08EE"/>
    <w:rsid w:val="6FCF46CE"/>
    <w:rsid w:val="6FD0000F"/>
    <w:rsid w:val="6FD26031"/>
    <w:rsid w:val="6FDA2751"/>
    <w:rsid w:val="6FDE3D8C"/>
    <w:rsid w:val="6FDF5920"/>
    <w:rsid w:val="6FE40370"/>
    <w:rsid w:val="6FEB1C93"/>
    <w:rsid w:val="6FEC035F"/>
    <w:rsid w:val="6FF024A2"/>
    <w:rsid w:val="6FF71E05"/>
    <w:rsid w:val="6FF91809"/>
    <w:rsid w:val="6FF91F8B"/>
    <w:rsid w:val="70060B21"/>
    <w:rsid w:val="7007378E"/>
    <w:rsid w:val="700E7482"/>
    <w:rsid w:val="70136845"/>
    <w:rsid w:val="70152475"/>
    <w:rsid w:val="70153533"/>
    <w:rsid w:val="701911C9"/>
    <w:rsid w:val="701D343E"/>
    <w:rsid w:val="701E52CE"/>
    <w:rsid w:val="70216F4F"/>
    <w:rsid w:val="70250310"/>
    <w:rsid w:val="70253E92"/>
    <w:rsid w:val="70261B47"/>
    <w:rsid w:val="70290765"/>
    <w:rsid w:val="70294A28"/>
    <w:rsid w:val="7029574A"/>
    <w:rsid w:val="702B7AD4"/>
    <w:rsid w:val="702C7EAC"/>
    <w:rsid w:val="702F3991"/>
    <w:rsid w:val="702F7CC6"/>
    <w:rsid w:val="70357EA2"/>
    <w:rsid w:val="70367A92"/>
    <w:rsid w:val="70383A06"/>
    <w:rsid w:val="70383E7D"/>
    <w:rsid w:val="70387A59"/>
    <w:rsid w:val="70396ECB"/>
    <w:rsid w:val="703A6A37"/>
    <w:rsid w:val="703D17A9"/>
    <w:rsid w:val="703E1D12"/>
    <w:rsid w:val="704201CC"/>
    <w:rsid w:val="70420511"/>
    <w:rsid w:val="704222BC"/>
    <w:rsid w:val="70446153"/>
    <w:rsid w:val="704B55A5"/>
    <w:rsid w:val="704C6C03"/>
    <w:rsid w:val="704F40D7"/>
    <w:rsid w:val="70500357"/>
    <w:rsid w:val="7053296C"/>
    <w:rsid w:val="705452A2"/>
    <w:rsid w:val="70550379"/>
    <w:rsid w:val="705B6CBF"/>
    <w:rsid w:val="705E1C7C"/>
    <w:rsid w:val="70641A9D"/>
    <w:rsid w:val="7065331C"/>
    <w:rsid w:val="706D07AB"/>
    <w:rsid w:val="707011C8"/>
    <w:rsid w:val="70752C02"/>
    <w:rsid w:val="707823E7"/>
    <w:rsid w:val="70794963"/>
    <w:rsid w:val="708325ED"/>
    <w:rsid w:val="70832681"/>
    <w:rsid w:val="708A537D"/>
    <w:rsid w:val="708F33E2"/>
    <w:rsid w:val="70917939"/>
    <w:rsid w:val="709236B5"/>
    <w:rsid w:val="7092650F"/>
    <w:rsid w:val="709464D2"/>
    <w:rsid w:val="7097281A"/>
    <w:rsid w:val="709D0D25"/>
    <w:rsid w:val="709F2436"/>
    <w:rsid w:val="70A04785"/>
    <w:rsid w:val="70A34321"/>
    <w:rsid w:val="70A818F1"/>
    <w:rsid w:val="70AB379B"/>
    <w:rsid w:val="70B53132"/>
    <w:rsid w:val="70B7597F"/>
    <w:rsid w:val="70BB527C"/>
    <w:rsid w:val="70BC064C"/>
    <w:rsid w:val="70BF38DA"/>
    <w:rsid w:val="70C17BA2"/>
    <w:rsid w:val="70C50A5B"/>
    <w:rsid w:val="70C57676"/>
    <w:rsid w:val="70C74097"/>
    <w:rsid w:val="70C76A85"/>
    <w:rsid w:val="70C81B1F"/>
    <w:rsid w:val="70D360BB"/>
    <w:rsid w:val="70DD066B"/>
    <w:rsid w:val="70E41CEB"/>
    <w:rsid w:val="70E54B41"/>
    <w:rsid w:val="70E71913"/>
    <w:rsid w:val="70EA4827"/>
    <w:rsid w:val="70F00210"/>
    <w:rsid w:val="70F237DB"/>
    <w:rsid w:val="70FD0726"/>
    <w:rsid w:val="710A4FCC"/>
    <w:rsid w:val="710A56BF"/>
    <w:rsid w:val="710C4A9D"/>
    <w:rsid w:val="710D3DEE"/>
    <w:rsid w:val="71104911"/>
    <w:rsid w:val="711A7990"/>
    <w:rsid w:val="711E4CFA"/>
    <w:rsid w:val="7120092A"/>
    <w:rsid w:val="71263980"/>
    <w:rsid w:val="712A2944"/>
    <w:rsid w:val="712B7C87"/>
    <w:rsid w:val="712F7269"/>
    <w:rsid w:val="71322E91"/>
    <w:rsid w:val="713D2369"/>
    <w:rsid w:val="713D533E"/>
    <w:rsid w:val="7150369B"/>
    <w:rsid w:val="71514FFF"/>
    <w:rsid w:val="71526D20"/>
    <w:rsid w:val="71555086"/>
    <w:rsid w:val="7157101F"/>
    <w:rsid w:val="715D1631"/>
    <w:rsid w:val="71620EDB"/>
    <w:rsid w:val="71676BAD"/>
    <w:rsid w:val="7168614B"/>
    <w:rsid w:val="7168618B"/>
    <w:rsid w:val="716C3FE5"/>
    <w:rsid w:val="716C41F9"/>
    <w:rsid w:val="717B579A"/>
    <w:rsid w:val="717E7AF3"/>
    <w:rsid w:val="7183244A"/>
    <w:rsid w:val="71892CB5"/>
    <w:rsid w:val="71896C4C"/>
    <w:rsid w:val="71923B8B"/>
    <w:rsid w:val="71942897"/>
    <w:rsid w:val="71964962"/>
    <w:rsid w:val="719678B6"/>
    <w:rsid w:val="719D13C3"/>
    <w:rsid w:val="719F5AC5"/>
    <w:rsid w:val="71A3662E"/>
    <w:rsid w:val="71AA7380"/>
    <w:rsid w:val="71B170E6"/>
    <w:rsid w:val="71B53741"/>
    <w:rsid w:val="71B7482D"/>
    <w:rsid w:val="71BB19B1"/>
    <w:rsid w:val="71C56F37"/>
    <w:rsid w:val="71C77CEE"/>
    <w:rsid w:val="71C86E9A"/>
    <w:rsid w:val="71C91B03"/>
    <w:rsid w:val="71C97323"/>
    <w:rsid w:val="71CC3FE1"/>
    <w:rsid w:val="71D1260C"/>
    <w:rsid w:val="71D13636"/>
    <w:rsid w:val="71D50F30"/>
    <w:rsid w:val="71DE6931"/>
    <w:rsid w:val="71E55DB8"/>
    <w:rsid w:val="71ED42B3"/>
    <w:rsid w:val="71F378DE"/>
    <w:rsid w:val="71FA2B08"/>
    <w:rsid w:val="71FD142B"/>
    <w:rsid w:val="71FF65FD"/>
    <w:rsid w:val="72026BBD"/>
    <w:rsid w:val="72032B14"/>
    <w:rsid w:val="720630F5"/>
    <w:rsid w:val="720748EA"/>
    <w:rsid w:val="72087668"/>
    <w:rsid w:val="720D404F"/>
    <w:rsid w:val="720D418F"/>
    <w:rsid w:val="721660DE"/>
    <w:rsid w:val="721C5FA1"/>
    <w:rsid w:val="721D314B"/>
    <w:rsid w:val="72234099"/>
    <w:rsid w:val="72252190"/>
    <w:rsid w:val="72262CA1"/>
    <w:rsid w:val="7229362E"/>
    <w:rsid w:val="722975FE"/>
    <w:rsid w:val="722D0CC0"/>
    <w:rsid w:val="722E1F9A"/>
    <w:rsid w:val="72321416"/>
    <w:rsid w:val="72330D37"/>
    <w:rsid w:val="723C49FA"/>
    <w:rsid w:val="72450C6D"/>
    <w:rsid w:val="724E2338"/>
    <w:rsid w:val="724E3062"/>
    <w:rsid w:val="72510488"/>
    <w:rsid w:val="725222E6"/>
    <w:rsid w:val="72533282"/>
    <w:rsid w:val="7255456B"/>
    <w:rsid w:val="72593EDB"/>
    <w:rsid w:val="725A02EE"/>
    <w:rsid w:val="725F2139"/>
    <w:rsid w:val="725F26C4"/>
    <w:rsid w:val="726B7B03"/>
    <w:rsid w:val="726F4E32"/>
    <w:rsid w:val="72734926"/>
    <w:rsid w:val="72780D29"/>
    <w:rsid w:val="727C6C4A"/>
    <w:rsid w:val="72993BF5"/>
    <w:rsid w:val="729F5B20"/>
    <w:rsid w:val="72A03B4A"/>
    <w:rsid w:val="72A50368"/>
    <w:rsid w:val="72A64876"/>
    <w:rsid w:val="72AC79B7"/>
    <w:rsid w:val="72B24160"/>
    <w:rsid w:val="72B27891"/>
    <w:rsid w:val="72B621D9"/>
    <w:rsid w:val="72C1729E"/>
    <w:rsid w:val="72C465E7"/>
    <w:rsid w:val="72C61DA6"/>
    <w:rsid w:val="72CB7A7D"/>
    <w:rsid w:val="72CC7804"/>
    <w:rsid w:val="72CF4A07"/>
    <w:rsid w:val="72D528A2"/>
    <w:rsid w:val="72DC69FE"/>
    <w:rsid w:val="72DE5365"/>
    <w:rsid w:val="72E14A88"/>
    <w:rsid w:val="72EA58B6"/>
    <w:rsid w:val="72F11020"/>
    <w:rsid w:val="72F16075"/>
    <w:rsid w:val="72F22091"/>
    <w:rsid w:val="72FB73B4"/>
    <w:rsid w:val="73047506"/>
    <w:rsid w:val="73054E7C"/>
    <w:rsid w:val="730566F6"/>
    <w:rsid w:val="73085500"/>
    <w:rsid w:val="73095425"/>
    <w:rsid w:val="730B7A84"/>
    <w:rsid w:val="731548D7"/>
    <w:rsid w:val="73160E4C"/>
    <w:rsid w:val="73167015"/>
    <w:rsid w:val="7320446C"/>
    <w:rsid w:val="7320647C"/>
    <w:rsid w:val="732708E2"/>
    <w:rsid w:val="733153FD"/>
    <w:rsid w:val="73361B31"/>
    <w:rsid w:val="733B002E"/>
    <w:rsid w:val="73417D69"/>
    <w:rsid w:val="73425DF1"/>
    <w:rsid w:val="734455BE"/>
    <w:rsid w:val="73451248"/>
    <w:rsid w:val="734A0FEA"/>
    <w:rsid w:val="734C0B2F"/>
    <w:rsid w:val="735127A5"/>
    <w:rsid w:val="735327DC"/>
    <w:rsid w:val="73597758"/>
    <w:rsid w:val="735A1B42"/>
    <w:rsid w:val="735B321E"/>
    <w:rsid w:val="736143DD"/>
    <w:rsid w:val="736645FF"/>
    <w:rsid w:val="736922D1"/>
    <w:rsid w:val="736A2112"/>
    <w:rsid w:val="736B2622"/>
    <w:rsid w:val="736C26B9"/>
    <w:rsid w:val="73713BC4"/>
    <w:rsid w:val="7375671F"/>
    <w:rsid w:val="73756DDF"/>
    <w:rsid w:val="73771C66"/>
    <w:rsid w:val="73784752"/>
    <w:rsid w:val="737B7C85"/>
    <w:rsid w:val="737C0614"/>
    <w:rsid w:val="737C5C05"/>
    <w:rsid w:val="738160F0"/>
    <w:rsid w:val="73876C43"/>
    <w:rsid w:val="7391272F"/>
    <w:rsid w:val="739437C7"/>
    <w:rsid w:val="7395071C"/>
    <w:rsid w:val="739666B0"/>
    <w:rsid w:val="739A6BAC"/>
    <w:rsid w:val="739B5EA6"/>
    <w:rsid w:val="73A1070F"/>
    <w:rsid w:val="73AA7438"/>
    <w:rsid w:val="73B01CE3"/>
    <w:rsid w:val="73B072DF"/>
    <w:rsid w:val="73B0767E"/>
    <w:rsid w:val="73B11108"/>
    <w:rsid w:val="73B20227"/>
    <w:rsid w:val="73B20B9C"/>
    <w:rsid w:val="73B21DDC"/>
    <w:rsid w:val="73BB37A9"/>
    <w:rsid w:val="73BE2FBE"/>
    <w:rsid w:val="73C4249C"/>
    <w:rsid w:val="73C60247"/>
    <w:rsid w:val="73C802DE"/>
    <w:rsid w:val="73C87CD8"/>
    <w:rsid w:val="73D14763"/>
    <w:rsid w:val="73D3264B"/>
    <w:rsid w:val="73DB1F46"/>
    <w:rsid w:val="73DC3D13"/>
    <w:rsid w:val="73E62101"/>
    <w:rsid w:val="73E84445"/>
    <w:rsid w:val="73EA7203"/>
    <w:rsid w:val="73ED68A8"/>
    <w:rsid w:val="73F178D0"/>
    <w:rsid w:val="73FC2E36"/>
    <w:rsid w:val="74065801"/>
    <w:rsid w:val="740810AF"/>
    <w:rsid w:val="740B6915"/>
    <w:rsid w:val="7410254C"/>
    <w:rsid w:val="741155CC"/>
    <w:rsid w:val="74135097"/>
    <w:rsid w:val="741B16EF"/>
    <w:rsid w:val="741B7171"/>
    <w:rsid w:val="741C17CA"/>
    <w:rsid w:val="741D7614"/>
    <w:rsid w:val="741E6271"/>
    <w:rsid w:val="7421193A"/>
    <w:rsid w:val="74241CCA"/>
    <w:rsid w:val="74263CAB"/>
    <w:rsid w:val="743B1B60"/>
    <w:rsid w:val="7443700B"/>
    <w:rsid w:val="744B249E"/>
    <w:rsid w:val="744F3F60"/>
    <w:rsid w:val="74526CE4"/>
    <w:rsid w:val="745C23C8"/>
    <w:rsid w:val="745E1BCB"/>
    <w:rsid w:val="746565E7"/>
    <w:rsid w:val="746C38B0"/>
    <w:rsid w:val="746E1A53"/>
    <w:rsid w:val="746F2852"/>
    <w:rsid w:val="7471073C"/>
    <w:rsid w:val="747E3A7C"/>
    <w:rsid w:val="747F0940"/>
    <w:rsid w:val="747F682C"/>
    <w:rsid w:val="74841FC1"/>
    <w:rsid w:val="748755DB"/>
    <w:rsid w:val="74884D2B"/>
    <w:rsid w:val="74921815"/>
    <w:rsid w:val="74943185"/>
    <w:rsid w:val="74954DC1"/>
    <w:rsid w:val="74964A4A"/>
    <w:rsid w:val="74966A52"/>
    <w:rsid w:val="74974197"/>
    <w:rsid w:val="74975D5D"/>
    <w:rsid w:val="749813A8"/>
    <w:rsid w:val="749C1024"/>
    <w:rsid w:val="749C3EA7"/>
    <w:rsid w:val="749C7E55"/>
    <w:rsid w:val="74A57DC3"/>
    <w:rsid w:val="74A6255D"/>
    <w:rsid w:val="74A63C3B"/>
    <w:rsid w:val="74AA79B9"/>
    <w:rsid w:val="74AC4D87"/>
    <w:rsid w:val="74B152BF"/>
    <w:rsid w:val="74B37270"/>
    <w:rsid w:val="74B909A5"/>
    <w:rsid w:val="74C3645C"/>
    <w:rsid w:val="74C3657F"/>
    <w:rsid w:val="74C40EDA"/>
    <w:rsid w:val="74C86422"/>
    <w:rsid w:val="74D12073"/>
    <w:rsid w:val="74D22935"/>
    <w:rsid w:val="74D73A65"/>
    <w:rsid w:val="74DA30C5"/>
    <w:rsid w:val="74DB4302"/>
    <w:rsid w:val="74DC59AB"/>
    <w:rsid w:val="74DD1EF5"/>
    <w:rsid w:val="74E012D0"/>
    <w:rsid w:val="74E202D3"/>
    <w:rsid w:val="74E30789"/>
    <w:rsid w:val="74F042A9"/>
    <w:rsid w:val="74F3033D"/>
    <w:rsid w:val="74F55E51"/>
    <w:rsid w:val="74F82DEA"/>
    <w:rsid w:val="74F84861"/>
    <w:rsid w:val="74F85EB9"/>
    <w:rsid w:val="74F87E80"/>
    <w:rsid w:val="74FB422A"/>
    <w:rsid w:val="7502175D"/>
    <w:rsid w:val="7502471E"/>
    <w:rsid w:val="75046984"/>
    <w:rsid w:val="750530A0"/>
    <w:rsid w:val="75084C46"/>
    <w:rsid w:val="750A612E"/>
    <w:rsid w:val="750E3BD1"/>
    <w:rsid w:val="7515625F"/>
    <w:rsid w:val="75161379"/>
    <w:rsid w:val="75187F97"/>
    <w:rsid w:val="751A4663"/>
    <w:rsid w:val="751D622E"/>
    <w:rsid w:val="752F056D"/>
    <w:rsid w:val="75351CC5"/>
    <w:rsid w:val="75363AF0"/>
    <w:rsid w:val="75366264"/>
    <w:rsid w:val="753868B9"/>
    <w:rsid w:val="753A2B9D"/>
    <w:rsid w:val="7543218C"/>
    <w:rsid w:val="754F5828"/>
    <w:rsid w:val="755643BB"/>
    <w:rsid w:val="75572D1B"/>
    <w:rsid w:val="7559258F"/>
    <w:rsid w:val="755D6531"/>
    <w:rsid w:val="755F5F7E"/>
    <w:rsid w:val="756C48A1"/>
    <w:rsid w:val="75721178"/>
    <w:rsid w:val="7573596B"/>
    <w:rsid w:val="75741413"/>
    <w:rsid w:val="75784463"/>
    <w:rsid w:val="757C62DE"/>
    <w:rsid w:val="757E06CA"/>
    <w:rsid w:val="75840F57"/>
    <w:rsid w:val="75845263"/>
    <w:rsid w:val="75845F50"/>
    <w:rsid w:val="75856863"/>
    <w:rsid w:val="75920D86"/>
    <w:rsid w:val="75950B4D"/>
    <w:rsid w:val="759B0E02"/>
    <w:rsid w:val="759D0DFA"/>
    <w:rsid w:val="759E5287"/>
    <w:rsid w:val="75A44C70"/>
    <w:rsid w:val="75AD625F"/>
    <w:rsid w:val="75AE00A1"/>
    <w:rsid w:val="75B04518"/>
    <w:rsid w:val="75B10669"/>
    <w:rsid w:val="75B12784"/>
    <w:rsid w:val="75B25F1F"/>
    <w:rsid w:val="75B833B6"/>
    <w:rsid w:val="75BB2FB1"/>
    <w:rsid w:val="75BC6BE7"/>
    <w:rsid w:val="75C51A20"/>
    <w:rsid w:val="75CA1F9F"/>
    <w:rsid w:val="75CA6755"/>
    <w:rsid w:val="75D039EC"/>
    <w:rsid w:val="75D143E5"/>
    <w:rsid w:val="75D40233"/>
    <w:rsid w:val="75D50D54"/>
    <w:rsid w:val="75D94F63"/>
    <w:rsid w:val="75DC0006"/>
    <w:rsid w:val="75DD6290"/>
    <w:rsid w:val="75DD7BF4"/>
    <w:rsid w:val="75E10A00"/>
    <w:rsid w:val="75E114F6"/>
    <w:rsid w:val="75E9362E"/>
    <w:rsid w:val="75EB32A2"/>
    <w:rsid w:val="75F03EB4"/>
    <w:rsid w:val="75F81866"/>
    <w:rsid w:val="75FB3832"/>
    <w:rsid w:val="75FD2DEE"/>
    <w:rsid w:val="760256E6"/>
    <w:rsid w:val="76062068"/>
    <w:rsid w:val="760857C3"/>
    <w:rsid w:val="760B6BAE"/>
    <w:rsid w:val="76255770"/>
    <w:rsid w:val="76282984"/>
    <w:rsid w:val="76283D18"/>
    <w:rsid w:val="7629384E"/>
    <w:rsid w:val="762F411E"/>
    <w:rsid w:val="762F65C4"/>
    <w:rsid w:val="76314FFB"/>
    <w:rsid w:val="76355FC6"/>
    <w:rsid w:val="763A7128"/>
    <w:rsid w:val="763B18DA"/>
    <w:rsid w:val="7640389E"/>
    <w:rsid w:val="7647374D"/>
    <w:rsid w:val="764B6AD8"/>
    <w:rsid w:val="764C2F55"/>
    <w:rsid w:val="764E1BA2"/>
    <w:rsid w:val="765112C0"/>
    <w:rsid w:val="7652343C"/>
    <w:rsid w:val="765F19C8"/>
    <w:rsid w:val="76636B7F"/>
    <w:rsid w:val="76682E65"/>
    <w:rsid w:val="766A147A"/>
    <w:rsid w:val="76760389"/>
    <w:rsid w:val="76781B2D"/>
    <w:rsid w:val="767F66EC"/>
    <w:rsid w:val="76812460"/>
    <w:rsid w:val="7685082B"/>
    <w:rsid w:val="7686616A"/>
    <w:rsid w:val="76901AC1"/>
    <w:rsid w:val="769236A8"/>
    <w:rsid w:val="76A6776E"/>
    <w:rsid w:val="76B01F87"/>
    <w:rsid w:val="76B0234A"/>
    <w:rsid w:val="76B20250"/>
    <w:rsid w:val="76B44993"/>
    <w:rsid w:val="76BF66F9"/>
    <w:rsid w:val="76C14182"/>
    <w:rsid w:val="76C14E63"/>
    <w:rsid w:val="76C2244A"/>
    <w:rsid w:val="76C4249A"/>
    <w:rsid w:val="76D24F29"/>
    <w:rsid w:val="76D3016E"/>
    <w:rsid w:val="76D361EC"/>
    <w:rsid w:val="76DA5217"/>
    <w:rsid w:val="76E513F5"/>
    <w:rsid w:val="76E7482E"/>
    <w:rsid w:val="76EA747A"/>
    <w:rsid w:val="76EC41C5"/>
    <w:rsid w:val="76F0483D"/>
    <w:rsid w:val="76F113C7"/>
    <w:rsid w:val="76F6522E"/>
    <w:rsid w:val="76F84380"/>
    <w:rsid w:val="76F8685E"/>
    <w:rsid w:val="76F96B46"/>
    <w:rsid w:val="76FB56F5"/>
    <w:rsid w:val="76FC5001"/>
    <w:rsid w:val="77001F19"/>
    <w:rsid w:val="770073A0"/>
    <w:rsid w:val="770A1AD6"/>
    <w:rsid w:val="770E74CF"/>
    <w:rsid w:val="770F5113"/>
    <w:rsid w:val="77121134"/>
    <w:rsid w:val="771763D2"/>
    <w:rsid w:val="771F55F4"/>
    <w:rsid w:val="7723716C"/>
    <w:rsid w:val="772E5E6A"/>
    <w:rsid w:val="772F3C1F"/>
    <w:rsid w:val="77320640"/>
    <w:rsid w:val="773916BB"/>
    <w:rsid w:val="77413B09"/>
    <w:rsid w:val="77414284"/>
    <w:rsid w:val="7744704A"/>
    <w:rsid w:val="77460FEE"/>
    <w:rsid w:val="77482EE4"/>
    <w:rsid w:val="774D5B6B"/>
    <w:rsid w:val="77552F0A"/>
    <w:rsid w:val="775706E8"/>
    <w:rsid w:val="776453C2"/>
    <w:rsid w:val="776D1752"/>
    <w:rsid w:val="7777569C"/>
    <w:rsid w:val="777931C7"/>
    <w:rsid w:val="777B3C89"/>
    <w:rsid w:val="777D35AE"/>
    <w:rsid w:val="77805672"/>
    <w:rsid w:val="77842E6C"/>
    <w:rsid w:val="778957EA"/>
    <w:rsid w:val="778D12A9"/>
    <w:rsid w:val="778D648A"/>
    <w:rsid w:val="778E4F28"/>
    <w:rsid w:val="77926D23"/>
    <w:rsid w:val="77931012"/>
    <w:rsid w:val="779735DA"/>
    <w:rsid w:val="77A04338"/>
    <w:rsid w:val="77A36A5A"/>
    <w:rsid w:val="77AA2BFB"/>
    <w:rsid w:val="77AE0C79"/>
    <w:rsid w:val="77AF37D6"/>
    <w:rsid w:val="77AF6089"/>
    <w:rsid w:val="77B52D78"/>
    <w:rsid w:val="77B669F7"/>
    <w:rsid w:val="77B836ED"/>
    <w:rsid w:val="77BD43D7"/>
    <w:rsid w:val="77BF0A89"/>
    <w:rsid w:val="77C048F9"/>
    <w:rsid w:val="77C10D2C"/>
    <w:rsid w:val="77C248BF"/>
    <w:rsid w:val="77CB4983"/>
    <w:rsid w:val="77CC3768"/>
    <w:rsid w:val="77D24EEF"/>
    <w:rsid w:val="77D408A8"/>
    <w:rsid w:val="77D501C2"/>
    <w:rsid w:val="77E25BC5"/>
    <w:rsid w:val="77E53F22"/>
    <w:rsid w:val="77E81EDC"/>
    <w:rsid w:val="77F74E27"/>
    <w:rsid w:val="77FE32B9"/>
    <w:rsid w:val="7804535A"/>
    <w:rsid w:val="780B164F"/>
    <w:rsid w:val="780B2F65"/>
    <w:rsid w:val="780D2B2B"/>
    <w:rsid w:val="780D37B5"/>
    <w:rsid w:val="78133683"/>
    <w:rsid w:val="781F30B9"/>
    <w:rsid w:val="781F4FA2"/>
    <w:rsid w:val="78216EB5"/>
    <w:rsid w:val="7823549A"/>
    <w:rsid w:val="78297017"/>
    <w:rsid w:val="78312DF1"/>
    <w:rsid w:val="7835546F"/>
    <w:rsid w:val="78362801"/>
    <w:rsid w:val="783A210C"/>
    <w:rsid w:val="783B0667"/>
    <w:rsid w:val="783B363B"/>
    <w:rsid w:val="78433488"/>
    <w:rsid w:val="7845065E"/>
    <w:rsid w:val="78453752"/>
    <w:rsid w:val="784A0B2D"/>
    <w:rsid w:val="78553F2C"/>
    <w:rsid w:val="785A57DB"/>
    <w:rsid w:val="786E297D"/>
    <w:rsid w:val="787010AE"/>
    <w:rsid w:val="78756FAB"/>
    <w:rsid w:val="7876027F"/>
    <w:rsid w:val="78785941"/>
    <w:rsid w:val="78793257"/>
    <w:rsid w:val="787B2376"/>
    <w:rsid w:val="78811841"/>
    <w:rsid w:val="78970CDD"/>
    <w:rsid w:val="78984FC0"/>
    <w:rsid w:val="78A64E61"/>
    <w:rsid w:val="78AA2961"/>
    <w:rsid w:val="78AB72CC"/>
    <w:rsid w:val="78AC02A5"/>
    <w:rsid w:val="78B07F20"/>
    <w:rsid w:val="78B31D1B"/>
    <w:rsid w:val="78B42DB0"/>
    <w:rsid w:val="78B71619"/>
    <w:rsid w:val="78B76EFC"/>
    <w:rsid w:val="78BB5EC2"/>
    <w:rsid w:val="78BD33F1"/>
    <w:rsid w:val="78BF1206"/>
    <w:rsid w:val="78BF6642"/>
    <w:rsid w:val="78CC0A90"/>
    <w:rsid w:val="78CC50F5"/>
    <w:rsid w:val="78CE091A"/>
    <w:rsid w:val="78D14638"/>
    <w:rsid w:val="78D540E3"/>
    <w:rsid w:val="78D541C8"/>
    <w:rsid w:val="78E22C5E"/>
    <w:rsid w:val="78E630C1"/>
    <w:rsid w:val="78E805C8"/>
    <w:rsid w:val="78EC5975"/>
    <w:rsid w:val="78EE5AA7"/>
    <w:rsid w:val="78EF7C22"/>
    <w:rsid w:val="78F820D8"/>
    <w:rsid w:val="78F93CEE"/>
    <w:rsid w:val="78FD45DB"/>
    <w:rsid w:val="78FD65D8"/>
    <w:rsid w:val="78FE7AE4"/>
    <w:rsid w:val="79014067"/>
    <w:rsid w:val="790547ED"/>
    <w:rsid w:val="791D785F"/>
    <w:rsid w:val="791F489A"/>
    <w:rsid w:val="792029DB"/>
    <w:rsid w:val="79217FBD"/>
    <w:rsid w:val="792441D3"/>
    <w:rsid w:val="79255E18"/>
    <w:rsid w:val="792B29FF"/>
    <w:rsid w:val="7935339B"/>
    <w:rsid w:val="79377EEC"/>
    <w:rsid w:val="793932CB"/>
    <w:rsid w:val="793A0968"/>
    <w:rsid w:val="793F4D81"/>
    <w:rsid w:val="79410A8D"/>
    <w:rsid w:val="794418C2"/>
    <w:rsid w:val="79445586"/>
    <w:rsid w:val="7946688B"/>
    <w:rsid w:val="79513585"/>
    <w:rsid w:val="7956375E"/>
    <w:rsid w:val="79582A31"/>
    <w:rsid w:val="795937CE"/>
    <w:rsid w:val="795A0EE4"/>
    <w:rsid w:val="795B7E3F"/>
    <w:rsid w:val="795D09C5"/>
    <w:rsid w:val="795D0EEA"/>
    <w:rsid w:val="795D710A"/>
    <w:rsid w:val="795F5A11"/>
    <w:rsid w:val="79652C31"/>
    <w:rsid w:val="79681A2C"/>
    <w:rsid w:val="79695298"/>
    <w:rsid w:val="796A33B3"/>
    <w:rsid w:val="796E0BA8"/>
    <w:rsid w:val="797157B7"/>
    <w:rsid w:val="797D60FA"/>
    <w:rsid w:val="797F52B5"/>
    <w:rsid w:val="79805BED"/>
    <w:rsid w:val="79853EFC"/>
    <w:rsid w:val="79871C4A"/>
    <w:rsid w:val="798928E8"/>
    <w:rsid w:val="798962C9"/>
    <w:rsid w:val="798D647A"/>
    <w:rsid w:val="798E1E43"/>
    <w:rsid w:val="799146F6"/>
    <w:rsid w:val="799574D6"/>
    <w:rsid w:val="799B3027"/>
    <w:rsid w:val="799C0F42"/>
    <w:rsid w:val="79A95ECB"/>
    <w:rsid w:val="79AC742B"/>
    <w:rsid w:val="79AD30A5"/>
    <w:rsid w:val="79AE5CDE"/>
    <w:rsid w:val="79AF0103"/>
    <w:rsid w:val="79B434F2"/>
    <w:rsid w:val="79B43F37"/>
    <w:rsid w:val="79B71F29"/>
    <w:rsid w:val="79B9006F"/>
    <w:rsid w:val="79B940B4"/>
    <w:rsid w:val="79BC611D"/>
    <w:rsid w:val="79C02A5D"/>
    <w:rsid w:val="79C27A5C"/>
    <w:rsid w:val="79C45E7B"/>
    <w:rsid w:val="79C70EC4"/>
    <w:rsid w:val="79C809F3"/>
    <w:rsid w:val="79CB0DEC"/>
    <w:rsid w:val="79D0528E"/>
    <w:rsid w:val="79DD5CF6"/>
    <w:rsid w:val="79E026A1"/>
    <w:rsid w:val="79E271F7"/>
    <w:rsid w:val="79E36D54"/>
    <w:rsid w:val="79E63531"/>
    <w:rsid w:val="79FA4099"/>
    <w:rsid w:val="79FD102D"/>
    <w:rsid w:val="7A0453BD"/>
    <w:rsid w:val="7A1118A8"/>
    <w:rsid w:val="7A1606EC"/>
    <w:rsid w:val="7A17240C"/>
    <w:rsid w:val="7A1760DD"/>
    <w:rsid w:val="7A1767BA"/>
    <w:rsid w:val="7A232EB6"/>
    <w:rsid w:val="7A2470C8"/>
    <w:rsid w:val="7A2A5513"/>
    <w:rsid w:val="7A304E54"/>
    <w:rsid w:val="7A380301"/>
    <w:rsid w:val="7A3B0B0C"/>
    <w:rsid w:val="7A42089A"/>
    <w:rsid w:val="7A431299"/>
    <w:rsid w:val="7A44338F"/>
    <w:rsid w:val="7A445A07"/>
    <w:rsid w:val="7A48334D"/>
    <w:rsid w:val="7A4B362B"/>
    <w:rsid w:val="7A4D78A1"/>
    <w:rsid w:val="7A531E65"/>
    <w:rsid w:val="7A5320B4"/>
    <w:rsid w:val="7A5819AD"/>
    <w:rsid w:val="7A5F0882"/>
    <w:rsid w:val="7A6750AC"/>
    <w:rsid w:val="7A6C378D"/>
    <w:rsid w:val="7A720452"/>
    <w:rsid w:val="7A720A8B"/>
    <w:rsid w:val="7A720A93"/>
    <w:rsid w:val="7A785E12"/>
    <w:rsid w:val="7A7B0017"/>
    <w:rsid w:val="7A7D553D"/>
    <w:rsid w:val="7A820D80"/>
    <w:rsid w:val="7A8D3AE1"/>
    <w:rsid w:val="7A8F1032"/>
    <w:rsid w:val="7A93336C"/>
    <w:rsid w:val="7A9465D0"/>
    <w:rsid w:val="7A96066B"/>
    <w:rsid w:val="7A966102"/>
    <w:rsid w:val="7A9E7698"/>
    <w:rsid w:val="7AA231AB"/>
    <w:rsid w:val="7AA60826"/>
    <w:rsid w:val="7AA669F0"/>
    <w:rsid w:val="7AA90258"/>
    <w:rsid w:val="7AAD25BB"/>
    <w:rsid w:val="7AB52677"/>
    <w:rsid w:val="7AB8243B"/>
    <w:rsid w:val="7AC04FAC"/>
    <w:rsid w:val="7AC11FBE"/>
    <w:rsid w:val="7AC173E8"/>
    <w:rsid w:val="7AC31B91"/>
    <w:rsid w:val="7AC342B2"/>
    <w:rsid w:val="7AC80A81"/>
    <w:rsid w:val="7AC81977"/>
    <w:rsid w:val="7AC92FFF"/>
    <w:rsid w:val="7ACA1B07"/>
    <w:rsid w:val="7ACD7BD7"/>
    <w:rsid w:val="7AD24CBF"/>
    <w:rsid w:val="7AD95098"/>
    <w:rsid w:val="7ADB2AC5"/>
    <w:rsid w:val="7ADC42BD"/>
    <w:rsid w:val="7AE16EC4"/>
    <w:rsid w:val="7AF009F4"/>
    <w:rsid w:val="7AF77BAF"/>
    <w:rsid w:val="7AFD77BF"/>
    <w:rsid w:val="7AFE1195"/>
    <w:rsid w:val="7AFE3846"/>
    <w:rsid w:val="7B002950"/>
    <w:rsid w:val="7B040F73"/>
    <w:rsid w:val="7B05124C"/>
    <w:rsid w:val="7B081588"/>
    <w:rsid w:val="7B114C98"/>
    <w:rsid w:val="7B1323BA"/>
    <w:rsid w:val="7B141C9C"/>
    <w:rsid w:val="7B150CC1"/>
    <w:rsid w:val="7B194C8C"/>
    <w:rsid w:val="7B1A6282"/>
    <w:rsid w:val="7B1D349F"/>
    <w:rsid w:val="7B1E5CED"/>
    <w:rsid w:val="7B233D2A"/>
    <w:rsid w:val="7B261A2C"/>
    <w:rsid w:val="7B2B20FE"/>
    <w:rsid w:val="7B2C54A9"/>
    <w:rsid w:val="7B2E20BC"/>
    <w:rsid w:val="7B2F49B1"/>
    <w:rsid w:val="7B30484B"/>
    <w:rsid w:val="7B314749"/>
    <w:rsid w:val="7B3E4F9B"/>
    <w:rsid w:val="7B443486"/>
    <w:rsid w:val="7B484CC9"/>
    <w:rsid w:val="7B51602A"/>
    <w:rsid w:val="7B521CE7"/>
    <w:rsid w:val="7B571EC8"/>
    <w:rsid w:val="7B5763DD"/>
    <w:rsid w:val="7B584CD5"/>
    <w:rsid w:val="7B5C543B"/>
    <w:rsid w:val="7B5C6FAE"/>
    <w:rsid w:val="7B6065C1"/>
    <w:rsid w:val="7B647EC5"/>
    <w:rsid w:val="7B65039A"/>
    <w:rsid w:val="7B6D6706"/>
    <w:rsid w:val="7B713754"/>
    <w:rsid w:val="7B7303FE"/>
    <w:rsid w:val="7B7321D2"/>
    <w:rsid w:val="7B744361"/>
    <w:rsid w:val="7B757FC4"/>
    <w:rsid w:val="7B814151"/>
    <w:rsid w:val="7B834DE1"/>
    <w:rsid w:val="7B837F39"/>
    <w:rsid w:val="7B8E4B35"/>
    <w:rsid w:val="7B9674EF"/>
    <w:rsid w:val="7B9754CB"/>
    <w:rsid w:val="7B9A0508"/>
    <w:rsid w:val="7B9A61B0"/>
    <w:rsid w:val="7B9C0A6E"/>
    <w:rsid w:val="7B9C5A14"/>
    <w:rsid w:val="7BA06AA4"/>
    <w:rsid w:val="7BA11D2C"/>
    <w:rsid w:val="7BA27D9C"/>
    <w:rsid w:val="7BA50CAD"/>
    <w:rsid w:val="7BA57417"/>
    <w:rsid w:val="7BAB1C85"/>
    <w:rsid w:val="7BAC6070"/>
    <w:rsid w:val="7BBF56B1"/>
    <w:rsid w:val="7BC054CE"/>
    <w:rsid w:val="7BC221E2"/>
    <w:rsid w:val="7BC34560"/>
    <w:rsid w:val="7BC67E32"/>
    <w:rsid w:val="7BCC39E4"/>
    <w:rsid w:val="7BCC42B9"/>
    <w:rsid w:val="7BCD404D"/>
    <w:rsid w:val="7BCF497C"/>
    <w:rsid w:val="7BD428B3"/>
    <w:rsid w:val="7BD75652"/>
    <w:rsid w:val="7BD875C2"/>
    <w:rsid w:val="7BDA3154"/>
    <w:rsid w:val="7BE4556E"/>
    <w:rsid w:val="7BE76B6E"/>
    <w:rsid w:val="7BE77A1B"/>
    <w:rsid w:val="7BE97DAE"/>
    <w:rsid w:val="7BF10E84"/>
    <w:rsid w:val="7BF22B14"/>
    <w:rsid w:val="7BF719F0"/>
    <w:rsid w:val="7BFA58BC"/>
    <w:rsid w:val="7BFD14C1"/>
    <w:rsid w:val="7BFD2D93"/>
    <w:rsid w:val="7BFF707D"/>
    <w:rsid w:val="7C0113B5"/>
    <w:rsid w:val="7C0D2E7F"/>
    <w:rsid w:val="7C0D473D"/>
    <w:rsid w:val="7C0E0A5B"/>
    <w:rsid w:val="7C113D0D"/>
    <w:rsid w:val="7C123297"/>
    <w:rsid w:val="7C1B4D94"/>
    <w:rsid w:val="7C280EB5"/>
    <w:rsid w:val="7C2920CA"/>
    <w:rsid w:val="7C2D28B7"/>
    <w:rsid w:val="7C2E2A86"/>
    <w:rsid w:val="7C300932"/>
    <w:rsid w:val="7C441660"/>
    <w:rsid w:val="7C4C7ED8"/>
    <w:rsid w:val="7C4D368D"/>
    <w:rsid w:val="7C4F5F27"/>
    <w:rsid w:val="7C4F6407"/>
    <w:rsid w:val="7C4F6A93"/>
    <w:rsid w:val="7C506CF3"/>
    <w:rsid w:val="7C515743"/>
    <w:rsid w:val="7C541D97"/>
    <w:rsid w:val="7C581CFC"/>
    <w:rsid w:val="7C595807"/>
    <w:rsid w:val="7C5A545C"/>
    <w:rsid w:val="7C6704AD"/>
    <w:rsid w:val="7C6D346F"/>
    <w:rsid w:val="7C704DE0"/>
    <w:rsid w:val="7C705B17"/>
    <w:rsid w:val="7C7A3B64"/>
    <w:rsid w:val="7C7C2574"/>
    <w:rsid w:val="7C7D384D"/>
    <w:rsid w:val="7C802EAB"/>
    <w:rsid w:val="7C8D4899"/>
    <w:rsid w:val="7C917742"/>
    <w:rsid w:val="7C9313DB"/>
    <w:rsid w:val="7C931D96"/>
    <w:rsid w:val="7C996EF0"/>
    <w:rsid w:val="7C9C6AA0"/>
    <w:rsid w:val="7C9D789B"/>
    <w:rsid w:val="7CA2434E"/>
    <w:rsid w:val="7CA41328"/>
    <w:rsid w:val="7CA64D11"/>
    <w:rsid w:val="7CA70FC3"/>
    <w:rsid w:val="7CAC5025"/>
    <w:rsid w:val="7CAD5263"/>
    <w:rsid w:val="7CAD5A51"/>
    <w:rsid w:val="7CB16DAF"/>
    <w:rsid w:val="7CB17DF1"/>
    <w:rsid w:val="7CB97EF4"/>
    <w:rsid w:val="7CBB1F00"/>
    <w:rsid w:val="7CBC51BE"/>
    <w:rsid w:val="7CBD3F26"/>
    <w:rsid w:val="7CBE45F7"/>
    <w:rsid w:val="7CC23EAF"/>
    <w:rsid w:val="7CC317A6"/>
    <w:rsid w:val="7CC56B7F"/>
    <w:rsid w:val="7CCB7794"/>
    <w:rsid w:val="7CCC2A68"/>
    <w:rsid w:val="7CCD5DCB"/>
    <w:rsid w:val="7CCE7E74"/>
    <w:rsid w:val="7CD104EF"/>
    <w:rsid w:val="7CD23F60"/>
    <w:rsid w:val="7CD72145"/>
    <w:rsid w:val="7CD85305"/>
    <w:rsid w:val="7CD94E8E"/>
    <w:rsid w:val="7CD9552C"/>
    <w:rsid w:val="7CDC4084"/>
    <w:rsid w:val="7CE17252"/>
    <w:rsid w:val="7CE70030"/>
    <w:rsid w:val="7CE847BD"/>
    <w:rsid w:val="7CEE7C8E"/>
    <w:rsid w:val="7CF002D2"/>
    <w:rsid w:val="7CF24A36"/>
    <w:rsid w:val="7CF340A2"/>
    <w:rsid w:val="7CF55C31"/>
    <w:rsid w:val="7CF7669B"/>
    <w:rsid w:val="7CF97235"/>
    <w:rsid w:val="7D07091A"/>
    <w:rsid w:val="7D0D6C76"/>
    <w:rsid w:val="7D132E2F"/>
    <w:rsid w:val="7D144841"/>
    <w:rsid w:val="7D164919"/>
    <w:rsid w:val="7D1C423D"/>
    <w:rsid w:val="7D1E0599"/>
    <w:rsid w:val="7D21012E"/>
    <w:rsid w:val="7D2A337C"/>
    <w:rsid w:val="7D2E0BFA"/>
    <w:rsid w:val="7D311261"/>
    <w:rsid w:val="7D347361"/>
    <w:rsid w:val="7D353FB5"/>
    <w:rsid w:val="7D3909F6"/>
    <w:rsid w:val="7D393E5A"/>
    <w:rsid w:val="7D3D16E8"/>
    <w:rsid w:val="7D3E4472"/>
    <w:rsid w:val="7D48699C"/>
    <w:rsid w:val="7D495D6F"/>
    <w:rsid w:val="7D49628B"/>
    <w:rsid w:val="7D4C5739"/>
    <w:rsid w:val="7D4D077B"/>
    <w:rsid w:val="7D4E36EB"/>
    <w:rsid w:val="7D51181A"/>
    <w:rsid w:val="7D5802AB"/>
    <w:rsid w:val="7D592A84"/>
    <w:rsid w:val="7D5974C2"/>
    <w:rsid w:val="7D5B7992"/>
    <w:rsid w:val="7D5E2896"/>
    <w:rsid w:val="7D673C84"/>
    <w:rsid w:val="7D6E6756"/>
    <w:rsid w:val="7D764365"/>
    <w:rsid w:val="7D797128"/>
    <w:rsid w:val="7D7C07C4"/>
    <w:rsid w:val="7D7F1B7F"/>
    <w:rsid w:val="7D861195"/>
    <w:rsid w:val="7D87769F"/>
    <w:rsid w:val="7D8A6745"/>
    <w:rsid w:val="7D8F034D"/>
    <w:rsid w:val="7D913F77"/>
    <w:rsid w:val="7DA2070C"/>
    <w:rsid w:val="7DB07E6B"/>
    <w:rsid w:val="7DB21CBB"/>
    <w:rsid w:val="7DB22BD0"/>
    <w:rsid w:val="7DB34AE1"/>
    <w:rsid w:val="7DBA49FF"/>
    <w:rsid w:val="7DBC569E"/>
    <w:rsid w:val="7DBF1755"/>
    <w:rsid w:val="7DC1212A"/>
    <w:rsid w:val="7DCC3B0E"/>
    <w:rsid w:val="7DCD4B31"/>
    <w:rsid w:val="7DCD7E5E"/>
    <w:rsid w:val="7DDD7A4D"/>
    <w:rsid w:val="7DE13381"/>
    <w:rsid w:val="7DE53A32"/>
    <w:rsid w:val="7DE94FF9"/>
    <w:rsid w:val="7DF318EF"/>
    <w:rsid w:val="7DF31CE8"/>
    <w:rsid w:val="7DF81209"/>
    <w:rsid w:val="7DFA01D4"/>
    <w:rsid w:val="7DFA1E2E"/>
    <w:rsid w:val="7DFB093D"/>
    <w:rsid w:val="7DFB7971"/>
    <w:rsid w:val="7DFF2CD6"/>
    <w:rsid w:val="7E014C36"/>
    <w:rsid w:val="7E052C75"/>
    <w:rsid w:val="7E071053"/>
    <w:rsid w:val="7E08778B"/>
    <w:rsid w:val="7E0B6649"/>
    <w:rsid w:val="7E0D1666"/>
    <w:rsid w:val="7E132E3D"/>
    <w:rsid w:val="7E147ADD"/>
    <w:rsid w:val="7E161E1B"/>
    <w:rsid w:val="7E185E2E"/>
    <w:rsid w:val="7E1F0901"/>
    <w:rsid w:val="7E213D1D"/>
    <w:rsid w:val="7E282A35"/>
    <w:rsid w:val="7E2A2232"/>
    <w:rsid w:val="7E2C49AC"/>
    <w:rsid w:val="7E2F3CAD"/>
    <w:rsid w:val="7E3068C5"/>
    <w:rsid w:val="7E313360"/>
    <w:rsid w:val="7E3465AB"/>
    <w:rsid w:val="7E3C2244"/>
    <w:rsid w:val="7E422643"/>
    <w:rsid w:val="7E442CE5"/>
    <w:rsid w:val="7E4446C7"/>
    <w:rsid w:val="7E46205A"/>
    <w:rsid w:val="7E480BDE"/>
    <w:rsid w:val="7E48282F"/>
    <w:rsid w:val="7E4A7ECD"/>
    <w:rsid w:val="7E4E55A8"/>
    <w:rsid w:val="7E522031"/>
    <w:rsid w:val="7E57048A"/>
    <w:rsid w:val="7E5D177A"/>
    <w:rsid w:val="7E62799E"/>
    <w:rsid w:val="7E6656A1"/>
    <w:rsid w:val="7E667826"/>
    <w:rsid w:val="7E69780D"/>
    <w:rsid w:val="7E6C0E57"/>
    <w:rsid w:val="7E742445"/>
    <w:rsid w:val="7E780346"/>
    <w:rsid w:val="7E7974E6"/>
    <w:rsid w:val="7E797B8D"/>
    <w:rsid w:val="7E7A3A33"/>
    <w:rsid w:val="7E7B1778"/>
    <w:rsid w:val="7E7B2980"/>
    <w:rsid w:val="7E7B5D71"/>
    <w:rsid w:val="7E7F503A"/>
    <w:rsid w:val="7E82637C"/>
    <w:rsid w:val="7E8810B0"/>
    <w:rsid w:val="7E8C13BE"/>
    <w:rsid w:val="7E8E074D"/>
    <w:rsid w:val="7E94718A"/>
    <w:rsid w:val="7E95598A"/>
    <w:rsid w:val="7E962227"/>
    <w:rsid w:val="7E9A46A8"/>
    <w:rsid w:val="7EA10934"/>
    <w:rsid w:val="7EA61FB9"/>
    <w:rsid w:val="7EA83D09"/>
    <w:rsid w:val="7EB8759B"/>
    <w:rsid w:val="7EB978F3"/>
    <w:rsid w:val="7EBB28B6"/>
    <w:rsid w:val="7EBE55BD"/>
    <w:rsid w:val="7ECB2B5A"/>
    <w:rsid w:val="7ED3629C"/>
    <w:rsid w:val="7ED47560"/>
    <w:rsid w:val="7EDB0609"/>
    <w:rsid w:val="7EDB0EF3"/>
    <w:rsid w:val="7EE06E7B"/>
    <w:rsid w:val="7EE85BBE"/>
    <w:rsid w:val="7EED63A4"/>
    <w:rsid w:val="7EF13DC9"/>
    <w:rsid w:val="7EF842DF"/>
    <w:rsid w:val="7EF858AC"/>
    <w:rsid w:val="7EF9300C"/>
    <w:rsid w:val="7EFC138B"/>
    <w:rsid w:val="7EFD2037"/>
    <w:rsid w:val="7F060E71"/>
    <w:rsid w:val="7F071931"/>
    <w:rsid w:val="7F0756A7"/>
    <w:rsid w:val="7F0C5DB7"/>
    <w:rsid w:val="7F0F6500"/>
    <w:rsid w:val="7F111667"/>
    <w:rsid w:val="7F1331FE"/>
    <w:rsid w:val="7F1339CD"/>
    <w:rsid w:val="7F1547ED"/>
    <w:rsid w:val="7F16670D"/>
    <w:rsid w:val="7F1A1670"/>
    <w:rsid w:val="7F1E3A46"/>
    <w:rsid w:val="7F211C9A"/>
    <w:rsid w:val="7F267D65"/>
    <w:rsid w:val="7F2B53AB"/>
    <w:rsid w:val="7F2C54DC"/>
    <w:rsid w:val="7F2F6293"/>
    <w:rsid w:val="7F31600C"/>
    <w:rsid w:val="7F383554"/>
    <w:rsid w:val="7F392E36"/>
    <w:rsid w:val="7F3A7B9F"/>
    <w:rsid w:val="7F3D1E5F"/>
    <w:rsid w:val="7F401E9D"/>
    <w:rsid w:val="7F4848EC"/>
    <w:rsid w:val="7F4A18BB"/>
    <w:rsid w:val="7F4B2CFF"/>
    <w:rsid w:val="7F4C1633"/>
    <w:rsid w:val="7F4C2C6D"/>
    <w:rsid w:val="7F4C4312"/>
    <w:rsid w:val="7F4C5753"/>
    <w:rsid w:val="7F5708F3"/>
    <w:rsid w:val="7F5D071B"/>
    <w:rsid w:val="7F6262EE"/>
    <w:rsid w:val="7F64719A"/>
    <w:rsid w:val="7F65737E"/>
    <w:rsid w:val="7F6A16E2"/>
    <w:rsid w:val="7F6B7D75"/>
    <w:rsid w:val="7F6E2DEE"/>
    <w:rsid w:val="7F6E4846"/>
    <w:rsid w:val="7F7105AF"/>
    <w:rsid w:val="7F7B4C33"/>
    <w:rsid w:val="7F7C252E"/>
    <w:rsid w:val="7F7C69F1"/>
    <w:rsid w:val="7F7F0879"/>
    <w:rsid w:val="7F87215D"/>
    <w:rsid w:val="7F8C3C77"/>
    <w:rsid w:val="7F920B16"/>
    <w:rsid w:val="7F9A1A97"/>
    <w:rsid w:val="7F9B24D1"/>
    <w:rsid w:val="7F9E5854"/>
    <w:rsid w:val="7FA06A56"/>
    <w:rsid w:val="7FA16668"/>
    <w:rsid w:val="7FA32A9F"/>
    <w:rsid w:val="7FA61047"/>
    <w:rsid w:val="7FA662CE"/>
    <w:rsid w:val="7FAA53B1"/>
    <w:rsid w:val="7FAE3F50"/>
    <w:rsid w:val="7FB10041"/>
    <w:rsid w:val="7FB33653"/>
    <w:rsid w:val="7FB52772"/>
    <w:rsid w:val="7FC846DD"/>
    <w:rsid w:val="7FCD196D"/>
    <w:rsid w:val="7FD81231"/>
    <w:rsid w:val="7FE040FE"/>
    <w:rsid w:val="7FE3310B"/>
    <w:rsid w:val="7FE35365"/>
    <w:rsid w:val="7FE83FA2"/>
    <w:rsid w:val="7FE92F48"/>
    <w:rsid w:val="7FF0725D"/>
    <w:rsid w:val="7FF7584A"/>
    <w:rsid w:val="7FFA29E7"/>
    <w:rsid w:val="7FFA2D9F"/>
    <w:rsid w:val="7FFB6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4:docId w14:val="07EA3B05"/>
  <w15:chartTrackingRefBased/>
  <w15:docId w15:val="{2ABC8013-7F7D-4303-AE79-BA9D8FB3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lsdException w:name="caption" w:qFormat="1"/>
    <w:lsdException w:name="footnote reference" w:semiHidden="1"/>
    <w:lsdException w:name="annotation reference" w:semiHidden="1"/>
    <w:lsdException w:name="endnote reference" w:semiHidden="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Table Grid" w:uiPriority="5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rPr>
  </w:style>
  <w:style w:type="paragraph" w:styleId="1">
    <w:name w:val="heading 1"/>
    <w:basedOn w:val="a0"/>
    <w:next w:val="a1"/>
    <w:qFormat/>
    <w:pPr>
      <w:numPr>
        <w:numId w:val="1"/>
      </w:numPr>
      <w:spacing w:before="400" w:after="200" w:line="300" w:lineRule="auto"/>
      <w:ind w:left="0" w:firstLine="0"/>
      <w:jc w:val="center"/>
    </w:pPr>
    <w:rPr>
      <w:b w:val="0"/>
    </w:rPr>
  </w:style>
  <w:style w:type="paragraph" w:styleId="2">
    <w:name w:val="heading 2"/>
    <w:basedOn w:val="a"/>
    <w:next w:val="a1"/>
    <w:qFormat/>
    <w:pPr>
      <w:keepNext/>
      <w:keepLines/>
      <w:numPr>
        <w:ilvl w:val="1"/>
        <w:numId w:val="1"/>
      </w:numPr>
      <w:spacing w:beforeLines="50" w:before="50" w:afterLines="50" w:after="50" w:line="300" w:lineRule="auto"/>
      <w:ind w:left="0" w:firstLine="0"/>
      <w:outlineLvl w:val="1"/>
    </w:pPr>
    <w:rPr>
      <w:rFonts w:eastAsia="黑体"/>
      <w:sz w:val="30"/>
    </w:rPr>
  </w:style>
  <w:style w:type="paragraph" w:styleId="3">
    <w:name w:val="heading 3"/>
    <w:basedOn w:val="a"/>
    <w:next w:val="a1"/>
    <w:link w:val="30"/>
    <w:qFormat/>
    <w:pPr>
      <w:keepNext/>
      <w:keepLines/>
      <w:numPr>
        <w:ilvl w:val="2"/>
        <w:numId w:val="1"/>
      </w:numPr>
      <w:spacing w:beforeLines="50" w:before="50" w:afterLines="50" w:after="50" w:line="300" w:lineRule="auto"/>
      <w:ind w:left="0" w:firstLine="0"/>
      <w:outlineLvl w:val="2"/>
    </w:pPr>
    <w:rPr>
      <w:rFonts w:eastAsia="黑体"/>
      <w:sz w:val="28"/>
    </w:rPr>
  </w:style>
  <w:style w:type="paragraph" w:styleId="4">
    <w:name w:val="heading 4"/>
    <w:basedOn w:val="a"/>
    <w:next w:val="a1"/>
    <w:qFormat/>
    <w:pPr>
      <w:numPr>
        <w:ilvl w:val="3"/>
        <w:numId w:val="1"/>
      </w:numPr>
      <w:spacing w:line="300" w:lineRule="auto"/>
      <w:ind w:left="0" w:firstLine="0"/>
      <w:outlineLvl w:val="3"/>
    </w:pPr>
    <w:rPr>
      <w:rFonts w:eastAsia="黑体"/>
    </w:rPr>
  </w:style>
  <w:style w:type="character" w:default="1" w:styleId="a2">
    <w:name w:val="Default Paragraph Font"/>
    <w:link w:val="CharCharCharChar"/>
    <w:semiHidden/>
  </w:style>
  <w:style w:type="table" w:default="1" w:styleId="a3">
    <w:name w:val="Normal Table"/>
    <w:semiHidden/>
    <w:tblPr>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页眉 字符"/>
    <w:link w:val="a6"/>
    <w:uiPriority w:val="99"/>
    <w:rPr>
      <w:kern w:val="2"/>
      <w:sz w:val="18"/>
    </w:rPr>
  </w:style>
  <w:style w:type="character" w:customStyle="1" w:styleId="a7">
    <w:name w:val="样式 尾注引用"/>
    <w:rPr>
      <w:rFonts w:ascii="Times New Roman" w:eastAsia="宋体" w:hAnsi="Times New Roman"/>
      <w:sz w:val="24"/>
      <w:szCs w:val="28"/>
      <w:vertAlign w:val="superscript"/>
    </w:rPr>
  </w:style>
  <w:style w:type="character" w:customStyle="1" w:styleId="close2">
    <w:name w:val="close2"/>
    <w:basedOn w:val="a2"/>
  </w:style>
  <w:style w:type="character" w:styleId="HTML">
    <w:name w:val="HTML Cite"/>
    <w:rPr>
      <w:i w:val="0"/>
    </w:rPr>
  </w:style>
  <w:style w:type="character" w:customStyle="1" w:styleId="i-original2">
    <w:name w:val="i-original2"/>
    <w:basedOn w:val="a2"/>
  </w:style>
  <w:style w:type="character" w:styleId="HTML0">
    <w:name w:val="HTML Definition"/>
    <w:rPr>
      <w:i w:val="0"/>
    </w:rPr>
  </w:style>
  <w:style w:type="character" w:customStyle="1" w:styleId="fontborder">
    <w:name w:val="fontborder"/>
    <w:rPr>
      <w:bdr w:val="single" w:sz="6" w:space="0" w:color="000000"/>
    </w:rPr>
  </w:style>
  <w:style w:type="character" w:styleId="a8">
    <w:name w:val="endnote reference"/>
    <w:semiHidden/>
    <w:rPr>
      <w:rFonts w:ascii="Times New Roman" w:eastAsia="宋体" w:hAnsi="Times New Roman"/>
      <w:sz w:val="24"/>
      <w:szCs w:val="18"/>
      <w:vertAlign w:val="baseline"/>
    </w:rPr>
  </w:style>
  <w:style w:type="character" w:customStyle="1" w:styleId="ds-unread-count">
    <w:name w:val="ds-unread-count"/>
    <w:rPr>
      <w:b/>
      <w:color w:val="EE3322"/>
    </w:rPr>
  </w:style>
  <w:style w:type="character" w:customStyle="1" w:styleId="time4">
    <w:name w:val="time4"/>
    <w:rPr>
      <w:color w:val="808080"/>
    </w:rPr>
  </w:style>
  <w:style w:type="character" w:customStyle="1" w:styleId="bg">
    <w:name w:val="bg"/>
    <w:basedOn w:val="a2"/>
  </w:style>
  <w:style w:type="character" w:customStyle="1" w:styleId="bury">
    <w:name w:val="bury"/>
    <w:rPr>
      <w:color w:val="A03A32"/>
    </w:rPr>
  </w:style>
  <w:style w:type="character" w:customStyle="1" w:styleId="time">
    <w:name w:val="time"/>
    <w:rPr>
      <w:color w:val="808080"/>
    </w:rPr>
  </w:style>
  <w:style w:type="character" w:customStyle="1" w:styleId="open">
    <w:name w:val="open"/>
    <w:basedOn w:val="a2"/>
  </w:style>
  <w:style w:type="character" w:customStyle="1" w:styleId="ds-reads-from">
    <w:name w:val="ds-reads-from"/>
    <w:basedOn w:val="a2"/>
  </w:style>
  <w:style w:type="character" w:styleId="HTML1">
    <w:name w:val="HTML Keyboard"/>
    <w:rPr>
      <w:rFonts w:ascii="Courier New" w:eastAsia="Courier New" w:hAnsi="Courier New" w:cs="Courier New" w:hint="default"/>
      <w:sz w:val="20"/>
    </w:rPr>
  </w:style>
  <w:style w:type="character" w:customStyle="1" w:styleId="bdsnopic1">
    <w:name w:val="bds_nopic1"/>
    <w:basedOn w:val="a2"/>
  </w:style>
  <w:style w:type="character" w:styleId="HTML2">
    <w:name w:val="HTML Sample"/>
    <w:rPr>
      <w:rFonts w:ascii="Courier New" w:eastAsia="Courier New" w:hAnsi="Courier New" w:cs="Courier New"/>
    </w:rPr>
  </w:style>
  <w:style w:type="character" w:customStyle="1" w:styleId="digg2">
    <w:name w:val="digg2"/>
    <w:rPr>
      <w:color w:val="152F93"/>
    </w:rPr>
  </w:style>
  <w:style w:type="character" w:styleId="HTML3">
    <w:name w:val="HTML Code"/>
    <w:rPr>
      <w:rFonts w:ascii="Courier New" w:eastAsia="Courier New" w:hAnsi="Courier New" w:cs="Courier New" w:hint="default"/>
      <w:sz w:val="20"/>
    </w:rPr>
  </w:style>
  <w:style w:type="character" w:customStyle="1" w:styleId="icon">
    <w:name w:val="icon"/>
    <w:basedOn w:val="a2"/>
  </w:style>
  <w:style w:type="character" w:styleId="HTML4">
    <w:name w:val="HTML Variable"/>
    <w:rPr>
      <w:i w:val="0"/>
    </w:rPr>
  </w:style>
  <w:style w:type="character" w:customStyle="1" w:styleId="close">
    <w:name w:val="close"/>
    <w:basedOn w:val="a2"/>
  </w:style>
  <w:style w:type="character" w:styleId="a9">
    <w:name w:val="Emphasis"/>
    <w:qFormat/>
    <w:rPr>
      <w:i/>
      <w:color w:val="108AC6"/>
      <w:u w:val="single"/>
    </w:rPr>
  </w:style>
  <w:style w:type="character" w:customStyle="1" w:styleId="viewall">
    <w:name w:val="view_all"/>
    <w:basedOn w:val="a2"/>
  </w:style>
  <w:style w:type="character" w:styleId="aa">
    <w:name w:val="Strong"/>
    <w:qFormat/>
    <w:rPr>
      <w:b/>
    </w:rPr>
  </w:style>
  <w:style w:type="character" w:customStyle="1" w:styleId="bury2">
    <w:name w:val="bury2"/>
    <w:rPr>
      <w:color w:val="A03A32"/>
    </w:rPr>
  </w:style>
  <w:style w:type="character" w:customStyle="1" w:styleId="hilite1">
    <w:name w:val="hilite1"/>
    <w:basedOn w:val="a2"/>
  </w:style>
  <w:style w:type="character" w:customStyle="1" w:styleId="digg3">
    <w:name w:val="digg3"/>
    <w:rPr>
      <w:color w:val="152F93"/>
    </w:rPr>
  </w:style>
  <w:style w:type="character" w:styleId="ab">
    <w:name w:val="footnote reference"/>
    <w:semiHidden/>
    <w:rPr>
      <w:rFonts w:ascii="Times New Roman" w:eastAsia="宋体" w:hAnsi="Times New Roman"/>
      <w:sz w:val="18"/>
      <w:vertAlign w:val="superscript"/>
    </w:rPr>
  </w:style>
  <w:style w:type="character" w:customStyle="1" w:styleId="bdsmore5">
    <w:name w:val="bds_more5"/>
    <w:basedOn w:val="a2"/>
  </w:style>
  <w:style w:type="character" w:styleId="ac">
    <w:name w:val="page number"/>
    <w:basedOn w:val="a2"/>
  </w:style>
  <w:style w:type="character" w:styleId="ad">
    <w:name w:val="annotation reference"/>
    <w:semiHidden/>
    <w:rPr>
      <w:sz w:val="21"/>
      <w:szCs w:val="21"/>
    </w:rPr>
  </w:style>
  <w:style w:type="character" w:styleId="ae">
    <w:name w:val="FollowedHyperlink"/>
    <w:rPr>
      <w:color w:val="2D64B3"/>
      <w:u w:val="none"/>
    </w:rPr>
  </w:style>
  <w:style w:type="character" w:customStyle="1" w:styleId="30">
    <w:name w:val="标题 3 字符"/>
    <w:link w:val="3"/>
    <w:rPr>
      <w:rFonts w:ascii="Times New Roman" w:eastAsia="黑体" w:hAnsi="Times New Roman"/>
      <w:b w:val="0"/>
      <w:sz w:val="28"/>
    </w:rPr>
  </w:style>
  <w:style w:type="character" w:customStyle="1" w:styleId="fielderror">
    <w:name w:val="field_error"/>
    <w:rPr>
      <w:vanish/>
    </w:rPr>
  </w:style>
  <w:style w:type="character" w:customStyle="1" w:styleId="bdsmore4">
    <w:name w:val="bds_more4"/>
    <w:rPr>
      <w:rFonts w:ascii="宋体" w:eastAsia="宋体" w:hAnsi="宋体" w:cs="宋体" w:hint="eastAsia"/>
    </w:rPr>
  </w:style>
  <w:style w:type="character" w:styleId="af">
    <w:name w:val="Hyperlink"/>
    <w:uiPriority w:val="99"/>
    <w:rPr>
      <w:color w:val="2D64B3"/>
      <w:u w:val="none"/>
    </w:rPr>
  </w:style>
  <w:style w:type="character" w:customStyle="1" w:styleId="current">
    <w:name w:val="current"/>
    <w:rPr>
      <w:b/>
      <w:color w:val="FFFFFF"/>
      <w:bdr w:val="single" w:sz="6" w:space="0" w:color="108AC6"/>
      <w:shd w:val="clear" w:color="auto" w:fill="108AC6"/>
    </w:rPr>
  </w:style>
  <w:style w:type="character" w:customStyle="1" w:styleId="ds-reads-app-special">
    <w:name w:val="ds-reads-app-special"/>
    <w:rPr>
      <w:color w:val="FFFFFF"/>
      <w:shd w:val="clear" w:color="auto" w:fill="F94A47"/>
    </w:rPr>
  </w:style>
  <w:style w:type="character" w:customStyle="1" w:styleId="hilite12">
    <w:name w:val="hilite12"/>
    <w:basedOn w:val="a2"/>
  </w:style>
  <w:style w:type="character" w:customStyle="1" w:styleId="accesskey">
    <w:name w:val="accesskey"/>
    <w:rPr>
      <w:u w:val="none"/>
    </w:rPr>
  </w:style>
  <w:style w:type="character" w:customStyle="1" w:styleId="af0">
    <w:name w:val="纯文本 字符"/>
    <w:link w:val="af1"/>
    <w:rPr>
      <w:rFonts w:ascii="宋体" w:eastAsia="宋体" w:hAnsi="宋体"/>
      <w:kern w:val="2"/>
      <w:sz w:val="24"/>
      <w:lang w:val="en-US" w:eastAsia="zh-CN" w:bidi="ar-SA"/>
    </w:rPr>
  </w:style>
  <w:style w:type="character" w:customStyle="1" w:styleId="bronze">
    <w:name w:val="bronze"/>
    <w:basedOn w:val="a2"/>
  </w:style>
  <w:style w:type="character" w:customStyle="1" w:styleId="digg1">
    <w:name w:val="digg1"/>
    <w:rPr>
      <w:color w:val="152F93"/>
    </w:rPr>
  </w:style>
  <w:style w:type="character" w:customStyle="1" w:styleId="fontstrikethrough">
    <w:name w:val="fontstrikethrough"/>
    <w:rPr>
      <w:strike/>
    </w:rPr>
  </w:style>
  <w:style w:type="character" w:customStyle="1" w:styleId="bdsnopic2">
    <w:name w:val="bds_nopic2"/>
    <w:basedOn w:val="a2"/>
  </w:style>
  <w:style w:type="character" w:customStyle="1" w:styleId="opdict3lineoneresulttip">
    <w:name w:val="op_dict3_lineone_result_tip"/>
    <w:rPr>
      <w:color w:val="999999"/>
    </w:rPr>
  </w:style>
  <w:style w:type="character" w:customStyle="1" w:styleId="gold">
    <w:name w:val="gold"/>
    <w:basedOn w:val="a2"/>
  </w:style>
  <w:style w:type="character" w:customStyle="1" w:styleId="digg">
    <w:name w:val="digg"/>
    <w:rPr>
      <w:color w:val="152F93"/>
    </w:rPr>
  </w:style>
  <w:style w:type="character" w:customStyle="1" w:styleId="thumbbox">
    <w:name w:val="thumb_box"/>
    <w:rPr>
      <w:bdr w:val="single" w:sz="6" w:space="0" w:color="CCCCCC"/>
    </w:rPr>
  </w:style>
  <w:style w:type="character" w:customStyle="1" w:styleId="bury1">
    <w:name w:val="bury1"/>
    <w:rPr>
      <w:color w:val="A03A32"/>
    </w:rPr>
  </w:style>
  <w:style w:type="character" w:customStyle="1" w:styleId="disabled">
    <w:name w:val="disabled"/>
    <w:rPr>
      <w:color w:val="DDDDDD"/>
      <w:bdr w:val="single" w:sz="6" w:space="0" w:color="EEEEEE"/>
    </w:rPr>
  </w:style>
  <w:style w:type="character" w:customStyle="1" w:styleId="bdsmore6">
    <w:name w:val="bds_more6"/>
    <w:basedOn w:val="a2"/>
  </w:style>
  <w:style w:type="character" w:customStyle="1" w:styleId="arrow">
    <w:name w:val="arrow"/>
    <w:rPr>
      <w:b w:val="0"/>
      <w:color w:val="999999"/>
      <w:sz w:val="18"/>
      <w:szCs w:val="18"/>
    </w:rPr>
  </w:style>
  <w:style w:type="character" w:customStyle="1" w:styleId="silver">
    <w:name w:val="silver"/>
    <w:basedOn w:val="a2"/>
  </w:style>
  <w:style w:type="character" w:customStyle="1" w:styleId="bdsnopic">
    <w:name w:val="bds_nopic"/>
    <w:basedOn w:val="a2"/>
  </w:style>
  <w:style w:type="character" w:customStyle="1" w:styleId="score">
    <w:name w:val="score"/>
    <w:rPr>
      <w:color w:val="17A300"/>
    </w:rPr>
  </w:style>
  <w:style w:type="character" w:customStyle="1" w:styleId="bury3">
    <w:name w:val="bury3"/>
    <w:rPr>
      <w:color w:val="A03A32"/>
    </w:rPr>
  </w:style>
  <w:style w:type="paragraph" w:styleId="TOC2">
    <w:name w:val="toc 2"/>
    <w:basedOn w:val="a"/>
    <w:next w:val="a"/>
    <w:uiPriority w:val="39"/>
    <w:pPr>
      <w:tabs>
        <w:tab w:val="right" w:leader="dot" w:pos="8211"/>
      </w:tabs>
      <w:spacing w:line="300" w:lineRule="auto"/>
      <w:ind w:leftChars="100" w:left="240"/>
    </w:pPr>
  </w:style>
  <w:style w:type="paragraph" w:styleId="TOC6">
    <w:name w:val="toc 6"/>
    <w:basedOn w:val="a"/>
    <w:next w:val="a"/>
    <w:semiHidden/>
    <w:pPr>
      <w:ind w:leftChars="1000" w:left="2100"/>
    </w:pPr>
    <w:rPr>
      <w:sz w:val="21"/>
      <w:szCs w:val="24"/>
    </w:rPr>
  </w:style>
  <w:style w:type="paragraph" w:styleId="a0">
    <w:name w:val="Title"/>
    <w:next w:val="a1"/>
    <w:qFormat/>
    <w:pPr>
      <w:keepLines/>
      <w:pageBreakBefore/>
      <w:widowControl w:val="0"/>
      <w:spacing w:before="240" w:after="120"/>
      <w:jc w:val="both"/>
      <w:outlineLvl w:val="0"/>
    </w:pPr>
    <w:rPr>
      <w:rFonts w:eastAsia="黑体"/>
      <w:b/>
      <w:kern w:val="2"/>
      <w:sz w:val="36"/>
    </w:rPr>
  </w:style>
  <w:style w:type="paragraph" w:styleId="TOC5">
    <w:name w:val="toc 5"/>
    <w:basedOn w:val="a"/>
    <w:next w:val="a"/>
    <w:semiHidden/>
    <w:pPr>
      <w:ind w:leftChars="800" w:left="1680"/>
    </w:pPr>
    <w:rPr>
      <w:sz w:val="21"/>
      <w:szCs w:val="24"/>
    </w:rPr>
  </w:style>
  <w:style w:type="paragraph" w:styleId="a1">
    <w:name w:val="Body Text First Indent"/>
    <w:basedOn w:val="a"/>
    <w:pPr>
      <w:spacing w:line="300" w:lineRule="auto"/>
      <w:ind w:firstLineChars="200" w:firstLine="720"/>
    </w:pPr>
  </w:style>
  <w:style w:type="paragraph" w:styleId="af2">
    <w:name w:val="Normal Indent"/>
    <w:basedOn w:val="a"/>
    <w:pPr>
      <w:ind w:firstLine="499"/>
    </w:pPr>
  </w:style>
  <w:style w:type="paragraph" w:styleId="af3">
    <w:name w:val="annotation subject"/>
    <w:basedOn w:val="af4"/>
    <w:next w:val="af4"/>
    <w:semiHidden/>
    <w:rPr>
      <w:b/>
      <w:bCs/>
    </w:rPr>
  </w:style>
  <w:style w:type="paragraph" w:styleId="TOC1">
    <w:name w:val="toc 1"/>
    <w:basedOn w:val="a"/>
    <w:next w:val="a"/>
    <w:uiPriority w:val="39"/>
    <w:pPr>
      <w:tabs>
        <w:tab w:val="right" w:leader="dot" w:pos="8210"/>
      </w:tabs>
      <w:spacing w:line="300" w:lineRule="auto"/>
    </w:pPr>
    <w:rPr>
      <w:rFonts w:eastAsia="黑体"/>
    </w:rPr>
  </w:style>
  <w:style w:type="paragraph" w:styleId="TOC7">
    <w:name w:val="toc 7"/>
    <w:basedOn w:val="a"/>
    <w:next w:val="a"/>
    <w:semiHidden/>
    <w:pPr>
      <w:ind w:leftChars="1200" w:left="2520"/>
    </w:pPr>
    <w:rPr>
      <w:sz w:val="21"/>
      <w:szCs w:val="24"/>
    </w:rPr>
  </w:style>
  <w:style w:type="paragraph" w:styleId="af5">
    <w:name w:val="Balloon Text"/>
    <w:basedOn w:val="a"/>
    <w:semiHidden/>
    <w:rPr>
      <w:sz w:val="18"/>
      <w:szCs w:val="18"/>
    </w:rPr>
  </w:style>
  <w:style w:type="paragraph" w:styleId="af6">
    <w:name w:val="caption"/>
    <w:basedOn w:val="a"/>
    <w:next w:val="a1"/>
    <w:qFormat/>
    <w:pPr>
      <w:spacing w:before="152" w:after="160"/>
      <w:jc w:val="center"/>
    </w:pPr>
    <w:rPr>
      <w:rFonts w:cs="Arial"/>
      <w:sz w:val="21"/>
      <w:szCs w:val="21"/>
    </w:rPr>
  </w:style>
  <w:style w:type="paragraph" w:styleId="a6">
    <w:name w:val="header"/>
    <w:basedOn w:val="a"/>
    <w:link w:val="a5"/>
    <w:uiPriority w:val="99"/>
    <w:pPr>
      <w:pBdr>
        <w:bottom w:val="single" w:sz="6" w:space="1" w:color="auto"/>
      </w:pBdr>
      <w:tabs>
        <w:tab w:val="center" w:pos="4153"/>
        <w:tab w:val="right" w:pos="8306"/>
      </w:tabs>
      <w:snapToGrid w:val="0"/>
      <w:jc w:val="center"/>
    </w:pPr>
    <w:rPr>
      <w:sz w:val="18"/>
    </w:rPr>
  </w:style>
  <w:style w:type="paragraph" w:styleId="af7">
    <w:name w:val="Document Map"/>
    <w:basedOn w:val="a"/>
    <w:semiHidden/>
    <w:pPr>
      <w:shd w:val="clear" w:color="auto" w:fill="000080"/>
    </w:pPr>
  </w:style>
  <w:style w:type="paragraph" w:styleId="af8">
    <w:name w:val="endnote text"/>
    <w:basedOn w:val="a"/>
    <w:semiHidden/>
    <w:pPr>
      <w:snapToGrid w:val="0"/>
      <w:jc w:val="left"/>
    </w:pPr>
  </w:style>
  <w:style w:type="paragraph" w:styleId="TOC9">
    <w:name w:val="toc 9"/>
    <w:basedOn w:val="a"/>
    <w:next w:val="a"/>
    <w:semiHidden/>
    <w:pPr>
      <w:ind w:leftChars="1600" w:left="3360"/>
    </w:pPr>
    <w:rPr>
      <w:sz w:val="21"/>
      <w:szCs w:val="24"/>
    </w:rPr>
  </w:style>
  <w:style w:type="paragraph" w:styleId="af4">
    <w:name w:val="annotation text"/>
    <w:basedOn w:val="a"/>
    <w:semiHidden/>
    <w:pPr>
      <w:jc w:val="left"/>
    </w:pPr>
  </w:style>
  <w:style w:type="paragraph" w:styleId="TOC3">
    <w:name w:val="toc 3"/>
    <w:basedOn w:val="a"/>
    <w:next w:val="a"/>
    <w:uiPriority w:val="39"/>
    <w:pPr>
      <w:spacing w:line="300" w:lineRule="auto"/>
      <w:ind w:leftChars="200" w:left="200"/>
    </w:pPr>
  </w:style>
  <w:style w:type="paragraph" w:customStyle="1" w:styleId="af9">
    <w:name w:val="源代码"/>
    <w:basedOn w:val="a"/>
    <w:pPr>
      <w:widowControl/>
      <w:kinsoku w:val="0"/>
      <w:overflowPunct w:val="0"/>
      <w:autoSpaceDE w:val="0"/>
      <w:autoSpaceDN w:val="0"/>
      <w:adjustRightInd w:val="0"/>
      <w:snapToGrid w:val="0"/>
      <w:jc w:val="left"/>
    </w:pPr>
    <w:rPr>
      <w:rFonts w:ascii="Courier New" w:hAnsi="Courier New"/>
      <w:snapToGrid w:val="0"/>
      <w:kern w:val="0"/>
      <w:szCs w:val="24"/>
      <w:lang w:val="en-US" w:eastAsia="zh-CN"/>
    </w:rPr>
  </w:style>
  <w:style w:type="paragraph" w:customStyle="1" w:styleId="10">
    <w:name w:val="样式1"/>
    <w:basedOn w:val="a6"/>
    <w:pPr>
      <w:pBdr>
        <w:bottom w:val="thinThickMediumGap" w:sz="18" w:space="1" w:color="auto"/>
      </w:pBdr>
    </w:pPr>
  </w:style>
  <w:style w:type="paragraph" w:styleId="af1">
    <w:name w:val="Plain Text"/>
    <w:basedOn w:val="a"/>
    <w:link w:val="af0"/>
    <w:pPr>
      <w:spacing w:line="300" w:lineRule="auto"/>
    </w:pPr>
    <w:rPr>
      <w:rFonts w:ascii="宋体" w:hAnsi="宋体"/>
    </w:rPr>
  </w:style>
  <w:style w:type="paragraph" w:styleId="TOC8">
    <w:name w:val="toc 8"/>
    <w:basedOn w:val="a"/>
    <w:next w:val="a"/>
    <w:semiHidden/>
    <w:pPr>
      <w:ind w:leftChars="1400" w:left="2940"/>
    </w:pPr>
    <w:rPr>
      <w:sz w:val="21"/>
      <w:szCs w:val="24"/>
    </w:rPr>
  </w:style>
  <w:style w:type="paragraph" w:customStyle="1" w:styleId="ParaCharCharCharCharCharCharChar">
    <w:name w:val="默认段落字体 Para Char Char Char Char Char Char Char"/>
    <w:basedOn w:val="a"/>
    <w:pPr>
      <w:keepNext/>
    </w:pPr>
    <w:rPr>
      <w:rFonts w:ascii="Tahoma" w:hAnsi="Tahoma"/>
    </w:rPr>
  </w:style>
  <w:style w:type="paragraph" w:customStyle="1" w:styleId="afa">
    <w:name w:val="章标题(不加入目录内)"/>
    <w:basedOn w:val="a0"/>
    <w:pPr>
      <w:outlineLvl w:val="9"/>
    </w:pPr>
  </w:style>
  <w:style w:type="paragraph" w:customStyle="1" w:styleId="p0">
    <w:name w:val="p0"/>
    <w:basedOn w:val="a"/>
    <w:qFormat/>
    <w:pPr>
      <w:widowControl/>
    </w:pPr>
    <w:rPr>
      <w:rFonts w:ascii="Calibri" w:hAnsi="Calibri" w:hint="eastAsia"/>
    </w:rPr>
  </w:style>
  <w:style w:type="paragraph" w:styleId="afb">
    <w:name w:val="footer"/>
    <w:basedOn w:val="a"/>
    <w:pPr>
      <w:tabs>
        <w:tab w:val="center" w:pos="4153"/>
        <w:tab w:val="right" w:pos="8306"/>
      </w:tabs>
      <w:snapToGrid w:val="0"/>
      <w:jc w:val="left"/>
    </w:pPr>
    <w:rPr>
      <w:sz w:val="18"/>
    </w:rPr>
  </w:style>
  <w:style w:type="paragraph" w:styleId="TOC4">
    <w:name w:val="toc 4"/>
    <w:basedOn w:val="a"/>
    <w:next w:val="a"/>
    <w:semiHidden/>
    <w:pPr>
      <w:ind w:leftChars="600" w:left="1260"/>
    </w:pPr>
    <w:rPr>
      <w:sz w:val="21"/>
      <w:szCs w:val="24"/>
    </w:rPr>
  </w:style>
  <w:style w:type="paragraph" w:styleId="afc">
    <w:name w:val="footnote text"/>
    <w:basedOn w:val="a"/>
    <w:semiHidden/>
    <w:pPr>
      <w:snapToGrid w:val="0"/>
      <w:jc w:val="left"/>
    </w:pPr>
  </w:style>
  <w:style w:type="paragraph" w:styleId="afd">
    <w:name w:val="Normal (Web)"/>
    <w:basedOn w:val="a"/>
    <w:pPr>
      <w:widowControl/>
      <w:spacing w:before="100" w:beforeAutospacing="1" w:after="100" w:afterAutospacing="1"/>
      <w:jc w:val="left"/>
    </w:pPr>
    <w:rPr>
      <w:rFonts w:ascii="宋体" w:hAnsi="宋体" w:cs="宋体"/>
      <w:color w:val="000000"/>
      <w:kern w:val="0"/>
      <w:szCs w:val="24"/>
    </w:rPr>
  </w:style>
  <w:style w:type="paragraph" w:customStyle="1" w:styleId="afe">
    <w:name w:val="灯泡注释(打印无效)"/>
    <w:basedOn w:val="a1"/>
    <w:pPr>
      <w:snapToGrid w:val="0"/>
      <w:ind w:firstLineChars="0" w:firstLine="0"/>
    </w:pPr>
    <w:rPr>
      <w:i/>
      <w:vanish/>
      <w:color w:val="FF0000"/>
      <w:sz w:val="21"/>
      <w:szCs w:val="21"/>
    </w:rPr>
  </w:style>
  <w:style w:type="paragraph" w:customStyle="1" w:styleId="CharCharCharChar">
    <w:name w:val=" Char Char Char Char"/>
    <w:basedOn w:val="a"/>
    <w:link w:val="a2"/>
    <w:rPr>
      <w:rFonts w:ascii="Tahoma" w:hAnsi="Tahoma"/>
    </w:rPr>
  </w:style>
  <w:style w:type="paragraph" w:customStyle="1" w:styleId="CharCharCharChar0">
    <w:name w:val="Char Char Char Char"/>
    <w:basedOn w:val="a"/>
    <w:rPr>
      <w:rFonts w:ascii="Tahoma" w:hAnsi="Tahoma"/>
    </w:rPr>
  </w:style>
  <w:style w:type="paragraph" w:customStyle="1" w:styleId="20">
    <w:name w:val="样式 标题 2节标题 + 黑体 居中"/>
    <w:basedOn w:val="2"/>
    <w:pPr>
      <w:ind w:left="576"/>
      <w:jc w:val="left"/>
    </w:pPr>
    <w:rPr>
      <w:rFonts w:ascii="黑体" w:cs="宋体"/>
      <w:bCs/>
    </w:rPr>
  </w:style>
  <w:style w:type="table" w:styleId="aff">
    <w:name w:val="Table Grid"/>
    <w:basedOn w:val="a3"/>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0">
    <w:name w:val="Table Theme"/>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Placeholder Text"/>
    <w:basedOn w:val="a2"/>
    <w:uiPriority w:val="99"/>
    <w:unhideWhenUsed/>
    <w:rsid w:val="00B70C0B"/>
    <w:rPr>
      <w:color w:val="808080"/>
    </w:rPr>
  </w:style>
  <w:style w:type="table" w:styleId="4-1">
    <w:name w:val="Grid Table 4 Accent 1"/>
    <w:basedOn w:val="a3"/>
    <w:uiPriority w:val="49"/>
    <w:rsid w:val="00B70C0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lt">
    <w:name w:val="alt"/>
    <w:basedOn w:val="a"/>
    <w:rsid w:val="00214B80"/>
    <w:pPr>
      <w:widowControl/>
      <w:spacing w:before="100" w:beforeAutospacing="1" w:after="100" w:afterAutospacing="1"/>
      <w:jc w:val="left"/>
    </w:pPr>
    <w:rPr>
      <w:rFonts w:ascii="宋体" w:hAnsi="宋体" w:cs="宋体"/>
      <w:kern w:val="0"/>
      <w:szCs w:val="24"/>
    </w:rPr>
  </w:style>
  <w:style w:type="character" w:customStyle="1" w:styleId="keyword">
    <w:name w:val="keyword"/>
    <w:basedOn w:val="a2"/>
    <w:rsid w:val="00214B80"/>
  </w:style>
  <w:style w:type="character" w:customStyle="1" w:styleId="datatypes">
    <w:name w:val="datatypes"/>
    <w:basedOn w:val="a2"/>
    <w:rsid w:val="00214B80"/>
  </w:style>
  <w:style w:type="character" w:customStyle="1" w:styleId="comment">
    <w:name w:val="comment"/>
    <w:basedOn w:val="a2"/>
    <w:rsid w:val="00214B80"/>
  </w:style>
  <w:style w:type="character" w:customStyle="1" w:styleId="string">
    <w:name w:val="string"/>
    <w:basedOn w:val="a2"/>
    <w:rsid w:val="00214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44937">
      <w:bodyDiv w:val="1"/>
      <w:marLeft w:val="0"/>
      <w:marRight w:val="0"/>
      <w:marTop w:val="0"/>
      <w:marBottom w:val="0"/>
      <w:divBdr>
        <w:top w:val="none" w:sz="0" w:space="0" w:color="auto"/>
        <w:left w:val="none" w:sz="0" w:space="0" w:color="auto"/>
        <w:bottom w:val="none" w:sz="0" w:space="0" w:color="auto"/>
        <w:right w:val="none" w:sz="0" w:space="0" w:color="auto"/>
      </w:divBdr>
      <w:divsChild>
        <w:div w:id="2048294134">
          <w:marLeft w:val="0"/>
          <w:marRight w:val="0"/>
          <w:marTop w:val="0"/>
          <w:marBottom w:val="0"/>
          <w:divBdr>
            <w:top w:val="none" w:sz="0" w:space="0" w:color="auto"/>
            <w:left w:val="none" w:sz="0" w:space="0" w:color="auto"/>
            <w:bottom w:val="none" w:sz="0" w:space="0" w:color="auto"/>
            <w:right w:val="none" w:sz="0" w:space="0" w:color="auto"/>
          </w:divBdr>
          <w:divsChild>
            <w:div w:id="12168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672">
      <w:bodyDiv w:val="1"/>
      <w:marLeft w:val="0"/>
      <w:marRight w:val="0"/>
      <w:marTop w:val="0"/>
      <w:marBottom w:val="0"/>
      <w:divBdr>
        <w:top w:val="none" w:sz="0" w:space="0" w:color="auto"/>
        <w:left w:val="none" w:sz="0" w:space="0" w:color="auto"/>
        <w:bottom w:val="none" w:sz="0" w:space="0" w:color="auto"/>
        <w:right w:val="none" w:sz="0" w:space="0" w:color="auto"/>
      </w:divBdr>
    </w:div>
    <w:div w:id="146288549">
      <w:bodyDiv w:val="1"/>
      <w:marLeft w:val="0"/>
      <w:marRight w:val="0"/>
      <w:marTop w:val="0"/>
      <w:marBottom w:val="0"/>
      <w:divBdr>
        <w:top w:val="none" w:sz="0" w:space="0" w:color="auto"/>
        <w:left w:val="none" w:sz="0" w:space="0" w:color="auto"/>
        <w:bottom w:val="none" w:sz="0" w:space="0" w:color="auto"/>
        <w:right w:val="none" w:sz="0" w:space="0" w:color="auto"/>
      </w:divBdr>
      <w:divsChild>
        <w:div w:id="1899828169">
          <w:marLeft w:val="0"/>
          <w:marRight w:val="0"/>
          <w:marTop w:val="0"/>
          <w:marBottom w:val="0"/>
          <w:divBdr>
            <w:top w:val="none" w:sz="0" w:space="0" w:color="auto"/>
            <w:left w:val="none" w:sz="0" w:space="0" w:color="auto"/>
            <w:bottom w:val="none" w:sz="0" w:space="0" w:color="auto"/>
            <w:right w:val="none" w:sz="0" w:space="0" w:color="auto"/>
          </w:divBdr>
          <w:divsChild>
            <w:div w:id="1172451087">
              <w:marLeft w:val="240"/>
              <w:marRight w:val="240"/>
              <w:marTop w:val="240"/>
              <w:marBottom w:val="240"/>
              <w:divBdr>
                <w:top w:val="dashed" w:sz="6" w:space="0" w:color="FFFFFF"/>
                <w:left w:val="dashed" w:sz="6" w:space="0" w:color="FFFFFF"/>
                <w:bottom w:val="dashed" w:sz="6" w:space="0" w:color="FFFFFF"/>
                <w:right w:val="dashed" w:sz="6" w:space="0" w:color="FFFFFF"/>
              </w:divBdr>
              <w:divsChild>
                <w:div w:id="1711998228">
                  <w:marLeft w:val="0"/>
                  <w:marRight w:val="0"/>
                  <w:marTop w:val="0"/>
                  <w:marBottom w:val="0"/>
                  <w:divBdr>
                    <w:top w:val="none" w:sz="0" w:space="0" w:color="auto"/>
                    <w:left w:val="none" w:sz="0" w:space="0" w:color="auto"/>
                    <w:bottom w:val="none" w:sz="0" w:space="0" w:color="auto"/>
                    <w:right w:val="none" w:sz="0" w:space="0" w:color="auto"/>
                  </w:divBdr>
                </w:div>
                <w:div w:id="13455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0764">
      <w:bodyDiv w:val="1"/>
      <w:marLeft w:val="0"/>
      <w:marRight w:val="0"/>
      <w:marTop w:val="0"/>
      <w:marBottom w:val="0"/>
      <w:divBdr>
        <w:top w:val="none" w:sz="0" w:space="0" w:color="auto"/>
        <w:left w:val="none" w:sz="0" w:space="0" w:color="auto"/>
        <w:bottom w:val="none" w:sz="0" w:space="0" w:color="auto"/>
        <w:right w:val="none" w:sz="0" w:space="0" w:color="auto"/>
      </w:divBdr>
    </w:div>
    <w:div w:id="219561273">
      <w:bodyDiv w:val="1"/>
      <w:marLeft w:val="0"/>
      <w:marRight w:val="0"/>
      <w:marTop w:val="0"/>
      <w:marBottom w:val="0"/>
      <w:divBdr>
        <w:top w:val="none" w:sz="0" w:space="0" w:color="auto"/>
        <w:left w:val="none" w:sz="0" w:space="0" w:color="auto"/>
        <w:bottom w:val="none" w:sz="0" w:space="0" w:color="auto"/>
        <w:right w:val="none" w:sz="0" w:space="0" w:color="auto"/>
      </w:divBdr>
      <w:divsChild>
        <w:div w:id="2066948285">
          <w:marLeft w:val="0"/>
          <w:marRight w:val="0"/>
          <w:marTop w:val="0"/>
          <w:marBottom w:val="0"/>
          <w:divBdr>
            <w:top w:val="none" w:sz="0" w:space="0" w:color="auto"/>
            <w:left w:val="none" w:sz="0" w:space="0" w:color="auto"/>
            <w:bottom w:val="none" w:sz="0" w:space="0" w:color="auto"/>
            <w:right w:val="none" w:sz="0" w:space="0" w:color="auto"/>
          </w:divBdr>
          <w:divsChild>
            <w:div w:id="21119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2866">
      <w:bodyDiv w:val="1"/>
      <w:marLeft w:val="0"/>
      <w:marRight w:val="0"/>
      <w:marTop w:val="0"/>
      <w:marBottom w:val="0"/>
      <w:divBdr>
        <w:top w:val="none" w:sz="0" w:space="0" w:color="auto"/>
        <w:left w:val="none" w:sz="0" w:space="0" w:color="auto"/>
        <w:bottom w:val="none" w:sz="0" w:space="0" w:color="auto"/>
        <w:right w:val="none" w:sz="0" w:space="0" w:color="auto"/>
      </w:divBdr>
      <w:divsChild>
        <w:div w:id="835196236">
          <w:marLeft w:val="0"/>
          <w:marRight w:val="0"/>
          <w:marTop w:val="0"/>
          <w:marBottom w:val="0"/>
          <w:divBdr>
            <w:top w:val="none" w:sz="0" w:space="0" w:color="auto"/>
            <w:left w:val="none" w:sz="0" w:space="0" w:color="auto"/>
            <w:bottom w:val="none" w:sz="0" w:space="0" w:color="auto"/>
            <w:right w:val="none" w:sz="0" w:space="0" w:color="auto"/>
          </w:divBdr>
          <w:divsChild>
            <w:div w:id="11837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1578">
      <w:bodyDiv w:val="1"/>
      <w:marLeft w:val="0"/>
      <w:marRight w:val="0"/>
      <w:marTop w:val="0"/>
      <w:marBottom w:val="0"/>
      <w:divBdr>
        <w:top w:val="none" w:sz="0" w:space="0" w:color="auto"/>
        <w:left w:val="none" w:sz="0" w:space="0" w:color="auto"/>
        <w:bottom w:val="none" w:sz="0" w:space="0" w:color="auto"/>
        <w:right w:val="none" w:sz="0" w:space="0" w:color="auto"/>
      </w:divBdr>
      <w:divsChild>
        <w:div w:id="1779181815">
          <w:marLeft w:val="0"/>
          <w:marRight w:val="0"/>
          <w:marTop w:val="0"/>
          <w:marBottom w:val="0"/>
          <w:divBdr>
            <w:top w:val="none" w:sz="0" w:space="0" w:color="auto"/>
            <w:left w:val="none" w:sz="0" w:space="0" w:color="auto"/>
            <w:bottom w:val="none" w:sz="0" w:space="0" w:color="auto"/>
            <w:right w:val="none" w:sz="0" w:space="0" w:color="auto"/>
          </w:divBdr>
          <w:divsChild>
            <w:div w:id="6314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9506">
      <w:bodyDiv w:val="1"/>
      <w:marLeft w:val="0"/>
      <w:marRight w:val="0"/>
      <w:marTop w:val="0"/>
      <w:marBottom w:val="0"/>
      <w:divBdr>
        <w:top w:val="none" w:sz="0" w:space="0" w:color="auto"/>
        <w:left w:val="none" w:sz="0" w:space="0" w:color="auto"/>
        <w:bottom w:val="none" w:sz="0" w:space="0" w:color="auto"/>
        <w:right w:val="none" w:sz="0" w:space="0" w:color="auto"/>
      </w:divBdr>
    </w:div>
    <w:div w:id="679937821">
      <w:bodyDiv w:val="1"/>
      <w:marLeft w:val="0"/>
      <w:marRight w:val="0"/>
      <w:marTop w:val="0"/>
      <w:marBottom w:val="0"/>
      <w:divBdr>
        <w:top w:val="none" w:sz="0" w:space="0" w:color="auto"/>
        <w:left w:val="none" w:sz="0" w:space="0" w:color="auto"/>
        <w:bottom w:val="none" w:sz="0" w:space="0" w:color="auto"/>
        <w:right w:val="none" w:sz="0" w:space="0" w:color="auto"/>
      </w:divBdr>
      <w:divsChild>
        <w:div w:id="517042582">
          <w:marLeft w:val="0"/>
          <w:marRight w:val="0"/>
          <w:marTop w:val="0"/>
          <w:marBottom w:val="0"/>
          <w:divBdr>
            <w:top w:val="none" w:sz="0" w:space="0" w:color="auto"/>
            <w:left w:val="none" w:sz="0" w:space="0" w:color="auto"/>
            <w:bottom w:val="none" w:sz="0" w:space="0" w:color="auto"/>
            <w:right w:val="none" w:sz="0" w:space="0" w:color="auto"/>
          </w:divBdr>
          <w:divsChild>
            <w:div w:id="1872764554">
              <w:marLeft w:val="240"/>
              <w:marRight w:val="240"/>
              <w:marTop w:val="240"/>
              <w:marBottom w:val="240"/>
              <w:divBdr>
                <w:top w:val="dashed" w:sz="6" w:space="0" w:color="FFFFFF"/>
                <w:left w:val="dashed" w:sz="6" w:space="0" w:color="FFFFFF"/>
                <w:bottom w:val="dashed" w:sz="6" w:space="0" w:color="FFFFFF"/>
                <w:right w:val="dashed" w:sz="6" w:space="0" w:color="FFFFFF"/>
              </w:divBdr>
              <w:divsChild>
                <w:div w:id="1210268205">
                  <w:marLeft w:val="0"/>
                  <w:marRight w:val="0"/>
                  <w:marTop w:val="0"/>
                  <w:marBottom w:val="0"/>
                  <w:divBdr>
                    <w:top w:val="none" w:sz="0" w:space="0" w:color="auto"/>
                    <w:left w:val="none" w:sz="0" w:space="0" w:color="auto"/>
                    <w:bottom w:val="none" w:sz="0" w:space="0" w:color="auto"/>
                    <w:right w:val="none" w:sz="0" w:space="0" w:color="auto"/>
                  </w:divBdr>
                </w:div>
                <w:div w:id="18620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69202">
      <w:bodyDiv w:val="1"/>
      <w:marLeft w:val="0"/>
      <w:marRight w:val="0"/>
      <w:marTop w:val="0"/>
      <w:marBottom w:val="0"/>
      <w:divBdr>
        <w:top w:val="none" w:sz="0" w:space="0" w:color="auto"/>
        <w:left w:val="none" w:sz="0" w:space="0" w:color="auto"/>
        <w:bottom w:val="none" w:sz="0" w:space="0" w:color="auto"/>
        <w:right w:val="none" w:sz="0" w:space="0" w:color="auto"/>
      </w:divBdr>
    </w:div>
    <w:div w:id="725371743">
      <w:bodyDiv w:val="1"/>
      <w:marLeft w:val="0"/>
      <w:marRight w:val="0"/>
      <w:marTop w:val="0"/>
      <w:marBottom w:val="0"/>
      <w:divBdr>
        <w:top w:val="none" w:sz="0" w:space="0" w:color="auto"/>
        <w:left w:val="none" w:sz="0" w:space="0" w:color="auto"/>
        <w:bottom w:val="none" w:sz="0" w:space="0" w:color="auto"/>
        <w:right w:val="none" w:sz="0" w:space="0" w:color="auto"/>
      </w:divBdr>
      <w:divsChild>
        <w:div w:id="1416510279">
          <w:marLeft w:val="0"/>
          <w:marRight w:val="0"/>
          <w:marTop w:val="0"/>
          <w:marBottom w:val="0"/>
          <w:divBdr>
            <w:top w:val="none" w:sz="0" w:space="0" w:color="auto"/>
            <w:left w:val="none" w:sz="0" w:space="0" w:color="auto"/>
            <w:bottom w:val="none" w:sz="0" w:space="0" w:color="auto"/>
            <w:right w:val="none" w:sz="0" w:space="0" w:color="auto"/>
          </w:divBdr>
          <w:divsChild>
            <w:div w:id="11758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6201">
      <w:bodyDiv w:val="1"/>
      <w:marLeft w:val="0"/>
      <w:marRight w:val="0"/>
      <w:marTop w:val="0"/>
      <w:marBottom w:val="0"/>
      <w:divBdr>
        <w:top w:val="none" w:sz="0" w:space="0" w:color="auto"/>
        <w:left w:val="none" w:sz="0" w:space="0" w:color="auto"/>
        <w:bottom w:val="none" w:sz="0" w:space="0" w:color="auto"/>
        <w:right w:val="none" w:sz="0" w:space="0" w:color="auto"/>
      </w:divBdr>
    </w:div>
    <w:div w:id="1164904220">
      <w:bodyDiv w:val="1"/>
      <w:marLeft w:val="0"/>
      <w:marRight w:val="0"/>
      <w:marTop w:val="0"/>
      <w:marBottom w:val="0"/>
      <w:divBdr>
        <w:top w:val="none" w:sz="0" w:space="0" w:color="auto"/>
        <w:left w:val="none" w:sz="0" w:space="0" w:color="auto"/>
        <w:bottom w:val="none" w:sz="0" w:space="0" w:color="auto"/>
        <w:right w:val="none" w:sz="0" w:space="0" w:color="auto"/>
      </w:divBdr>
    </w:div>
    <w:div w:id="1225867815">
      <w:bodyDiv w:val="1"/>
      <w:marLeft w:val="0"/>
      <w:marRight w:val="0"/>
      <w:marTop w:val="0"/>
      <w:marBottom w:val="0"/>
      <w:divBdr>
        <w:top w:val="none" w:sz="0" w:space="0" w:color="auto"/>
        <w:left w:val="none" w:sz="0" w:space="0" w:color="auto"/>
        <w:bottom w:val="none" w:sz="0" w:space="0" w:color="auto"/>
        <w:right w:val="none" w:sz="0" w:space="0" w:color="auto"/>
      </w:divBdr>
      <w:divsChild>
        <w:div w:id="1368483135">
          <w:marLeft w:val="0"/>
          <w:marRight w:val="0"/>
          <w:marTop w:val="0"/>
          <w:marBottom w:val="0"/>
          <w:divBdr>
            <w:top w:val="none" w:sz="0" w:space="0" w:color="auto"/>
            <w:left w:val="none" w:sz="0" w:space="0" w:color="auto"/>
            <w:bottom w:val="none" w:sz="0" w:space="0" w:color="auto"/>
            <w:right w:val="none" w:sz="0" w:space="0" w:color="auto"/>
          </w:divBdr>
          <w:divsChild>
            <w:div w:id="3750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48125">
      <w:bodyDiv w:val="1"/>
      <w:marLeft w:val="0"/>
      <w:marRight w:val="0"/>
      <w:marTop w:val="0"/>
      <w:marBottom w:val="0"/>
      <w:divBdr>
        <w:top w:val="none" w:sz="0" w:space="0" w:color="auto"/>
        <w:left w:val="none" w:sz="0" w:space="0" w:color="auto"/>
        <w:bottom w:val="none" w:sz="0" w:space="0" w:color="auto"/>
        <w:right w:val="none" w:sz="0" w:space="0" w:color="auto"/>
      </w:divBdr>
    </w:div>
    <w:div w:id="1586108395">
      <w:bodyDiv w:val="1"/>
      <w:marLeft w:val="0"/>
      <w:marRight w:val="0"/>
      <w:marTop w:val="0"/>
      <w:marBottom w:val="0"/>
      <w:divBdr>
        <w:top w:val="none" w:sz="0" w:space="0" w:color="auto"/>
        <w:left w:val="none" w:sz="0" w:space="0" w:color="auto"/>
        <w:bottom w:val="none" w:sz="0" w:space="0" w:color="auto"/>
        <w:right w:val="none" w:sz="0" w:space="0" w:color="auto"/>
      </w:divBdr>
    </w:div>
    <w:div w:id="1668706710">
      <w:bodyDiv w:val="1"/>
      <w:marLeft w:val="0"/>
      <w:marRight w:val="0"/>
      <w:marTop w:val="0"/>
      <w:marBottom w:val="0"/>
      <w:divBdr>
        <w:top w:val="none" w:sz="0" w:space="0" w:color="auto"/>
        <w:left w:val="none" w:sz="0" w:space="0" w:color="auto"/>
        <w:bottom w:val="none" w:sz="0" w:space="0" w:color="auto"/>
        <w:right w:val="none" w:sz="0" w:space="0" w:color="auto"/>
      </w:divBdr>
      <w:divsChild>
        <w:div w:id="1549027999">
          <w:marLeft w:val="0"/>
          <w:marRight w:val="0"/>
          <w:marTop w:val="0"/>
          <w:marBottom w:val="0"/>
          <w:divBdr>
            <w:top w:val="none" w:sz="0" w:space="0" w:color="auto"/>
            <w:left w:val="none" w:sz="0" w:space="0" w:color="auto"/>
            <w:bottom w:val="none" w:sz="0" w:space="0" w:color="auto"/>
            <w:right w:val="none" w:sz="0" w:space="0" w:color="auto"/>
          </w:divBdr>
          <w:divsChild>
            <w:div w:id="1971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7682">
      <w:bodyDiv w:val="1"/>
      <w:marLeft w:val="0"/>
      <w:marRight w:val="0"/>
      <w:marTop w:val="0"/>
      <w:marBottom w:val="0"/>
      <w:divBdr>
        <w:top w:val="none" w:sz="0" w:space="0" w:color="auto"/>
        <w:left w:val="none" w:sz="0" w:space="0" w:color="auto"/>
        <w:bottom w:val="none" w:sz="0" w:space="0" w:color="auto"/>
        <w:right w:val="none" w:sz="0" w:space="0" w:color="auto"/>
      </w:divBdr>
      <w:divsChild>
        <w:div w:id="843545898">
          <w:marLeft w:val="0"/>
          <w:marRight w:val="0"/>
          <w:marTop w:val="0"/>
          <w:marBottom w:val="0"/>
          <w:divBdr>
            <w:top w:val="none" w:sz="0" w:space="0" w:color="auto"/>
            <w:left w:val="none" w:sz="0" w:space="0" w:color="auto"/>
            <w:bottom w:val="none" w:sz="0" w:space="0" w:color="auto"/>
            <w:right w:val="none" w:sz="0" w:space="0" w:color="auto"/>
          </w:divBdr>
          <w:divsChild>
            <w:div w:id="5575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0905">
      <w:bodyDiv w:val="1"/>
      <w:marLeft w:val="0"/>
      <w:marRight w:val="0"/>
      <w:marTop w:val="0"/>
      <w:marBottom w:val="0"/>
      <w:divBdr>
        <w:top w:val="none" w:sz="0" w:space="0" w:color="auto"/>
        <w:left w:val="none" w:sz="0" w:space="0" w:color="auto"/>
        <w:bottom w:val="none" w:sz="0" w:space="0" w:color="auto"/>
        <w:right w:val="none" w:sz="0" w:space="0" w:color="auto"/>
      </w:divBdr>
      <w:divsChild>
        <w:div w:id="1279068227">
          <w:marLeft w:val="0"/>
          <w:marRight w:val="0"/>
          <w:marTop w:val="0"/>
          <w:marBottom w:val="0"/>
          <w:divBdr>
            <w:top w:val="none" w:sz="0" w:space="0" w:color="auto"/>
            <w:left w:val="none" w:sz="0" w:space="0" w:color="auto"/>
            <w:bottom w:val="none" w:sz="0" w:space="0" w:color="auto"/>
            <w:right w:val="none" w:sz="0" w:space="0" w:color="auto"/>
          </w:divBdr>
          <w:divsChild>
            <w:div w:id="2729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075">
      <w:bodyDiv w:val="1"/>
      <w:marLeft w:val="0"/>
      <w:marRight w:val="0"/>
      <w:marTop w:val="0"/>
      <w:marBottom w:val="0"/>
      <w:divBdr>
        <w:top w:val="none" w:sz="0" w:space="0" w:color="auto"/>
        <w:left w:val="none" w:sz="0" w:space="0" w:color="auto"/>
        <w:bottom w:val="none" w:sz="0" w:space="0" w:color="auto"/>
        <w:right w:val="none" w:sz="0" w:space="0" w:color="auto"/>
      </w:divBdr>
      <w:divsChild>
        <w:div w:id="67113983">
          <w:blockQuote w:val="1"/>
          <w:marLeft w:val="0"/>
          <w:marRight w:val="0"/>
          <w:marTop w:val="336"/>
          <w:marBottom w:val="336"/>
          <w:divBdr>
            <w:top w:val="none" w:sz="0" w:space="0" w:color="auto"/>
            <w:left w:val="single" w:sz="18" w:space="12" w:color="D3D3D3"/>
            <w:bottom w:val="none" w:sz="0" w:space="0" w:color="auto"/>
            <w:right w:val="none" w:sz="0" w:space="0" w:color="auto"/>
          </w:divBdr>
        </w:div>
        <w:div w:id="420680478">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load\&#30805;&#22763;&#30740;&#31350;&#29983;&#27605;&#19994;&#35770;&#25991;&#27169;&#29256;_Sunner&#29256;_1.22\&#25688;&#35201;&#12289;&#30446;&#24405;&#21450;&#27491;&#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摘要、目录及正文模板.dot</Template>
  <TotalTime>87</TotalTime>
  <Pages>14</Pages>
  <Words>1577</Words>
  <Characters>8992</Characters>
  <Application>Microsoft Office Word</Application>
  <DocSecurity>0</DocSecurity>
  <PresentationFormat/>
  <Lines>74</Lines>
  <Paragraphs>21</Paragraphs>
  <Slides>0</Slides>
  <Notes>0</Notes>
  <HiddenSlides>0</HiddenSlides>
  <MMClips>0</MMClips>
  <ScaleCrop>false</ScaleCrop>
  <Manager/>
  <Company>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hjt</dc:creator>
  <cp:keywords/>
  <dc:description/>
  <cp:lastModifiedBy>王 少博</cp:lastModifiedBy>
  <cp:revision>23</cp:revision>
  <cp:lastPrinted>2020-06-18T15:48:00Z</cp:lastPrinted>
  <dcterms:created xsi:type="dcterms:W3CDTF">2020-11-24T12:10:00Z</dcterms:created>
  <dcterms:modified xsi:type="dcterms:W3CDTF">2020-11-24T13:39:00Z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