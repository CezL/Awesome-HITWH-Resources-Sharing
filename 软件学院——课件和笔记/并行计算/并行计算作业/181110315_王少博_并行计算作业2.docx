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97CFE" w14:textId="77777777" w:rsidR="000C128E" w:rsidRDefault="00B52E94" w:rsidP="00A06747">
      <w:pPr>
        <w:ind w:firstLine="198"/>
        <w:jc w:val="center"/>
        <w:rPr>
          <w:rFonts w:ascii="仿宋_GB2312" w:eastAsia="仿宋_GB2312"/>
          <w:b/>
          <w:sz w:val="48"/>
          <w:szCs w:val="48"/>
        </w:rPr>
      </w:pP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 </w:t>
      </w:r>
      <w:r w:rsidR="002D3448" w:rsidRPr="00FD4264">
        <w:rPr>
          <w:rFonts w:ascii="仿宋" w:eastAsia="仿宋" w:hAnsi="仿宋" w:cs="Arial" w:hint="eastAsia"/>
          <w:b/>
          <w:sz w:val="48"/>
          <w:szCs w:val="48"/>
          <w:u w:val="single"/>
        </w:rPr>
        <w:t>并行计算</w:t>
      </w: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</w:t>
      </w:r>
      <w:r w:rsidR="002D3448">
        <w:rPr>
          <w:rFonts w:ascii="仿宋_GB2312" w:eastAsia="仿宋_GB2312" w:hint="eastAsia"/>
          <w:b/>
          <w:sz w:val="48"/>
          <w:szCs w:val="48"/>
        </w:rPr>
        <w:t>作业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35"/>
        <w:gridCol w:w="1701"/>
        <w:gridCol w:w="2893"/>
      </w:tblGrid>
      <w:tr w:rsidR="002D3448" w:rsidRPr="002D3448" w14:paraId="21A8B211" w14:textId="77777777" w:rsidTr="00FD4264">
        <w:trPr>
          <w:trHeight w:val="531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EDCE5A1" w14:textId="77777777" w:rsidR="002D3448" w:rsidRPr="002D3448" w:rsidRDefault="002D3448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姓名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B6224A8" w14:textId="7FF9A0FD" w:rsidR="002D3448" w:rsidRPr="002D3448" w:rsidRDefault="002A206E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王少博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F2532B3" w14:textId="77777777" w:rsidR="002D3448" w:rsidRPr="002D3448" w:rsidRDefault="002D3448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学号</w:t>
            </w:r>
          </w:p>
        </w:tc>
        <w:tc>
          <w:tcPr>
            <w:tcW w:w="28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16C5A2" w14:textId="47720E21" w:rsidR="002D3448" w:rsidRPr="002D3448" w:rsidRDefault="002A206E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181110315</w:t>
            </w:r>
          </w:p>
        </w:tc>
      </w:tr>
      <w:tr w:rsidR="002D3448" w:rsidRPr="002D3448" w14:paraId="0A56A046" w14:textId="77777777" w:rsidTr="00FD4264">
        <w:trPr>
          <w:trHeight w:val="573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5FC40453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总分</w:t>
            </w:r>
          </w:p>
        </w:tc>
        <w:tc>
          <w:tcPr>
            <w:tcW w:w="2835" w:type="dxa"/>
            <w:vAlign w:val="center"/>
          </w:tcPr>
          <w:p w14:paraId="7DE6CF4C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10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1AAB8D13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实际得分</w:t>
            </w:r>
          </w:p>
        </w:tc>
        <w:tc>
          <w:tcPr>
            <w:tcW w:w="2893" w:type="dxa"/>
            <w:tcBorders>
              <w:right w:val="single" w:sz="12" w:space="0" w:color="auto"/>
            </w:tcBorders>
            <w:vAlign w:val="center"/>
          </w:tcPr>
          <w:p w14:paraId="424FCC1F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</w:p>
        </w:tc>
      </w:tr>
      <w:tr w:rsidR="00BD5BAF" w:rsidRPr="002D3448" w14:paraId="57B710BE" w14:textId="77777777" w:rsidTr="00FD4264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84F5D32" w14:textId="77777777" w:rsidR="00BD5BAF" w:rsidRPr="002D3448" w:rsidRDefault="002D3448" w:rsidP="00BD5BAF">
            <w:pPr>
              <w:ind w:leftChars="34" w:left="71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作业</w:t>
            </w:r>
            <w:r w:rsidR="00BD5BAF" w:rsidRPr="002D3448">
              <w:rPr>
                <w:rFonts w:eastAsia="黑体"/>
                <w:sz w:val="24"/>
              </w:rPr>
              <w:t>内容（问题，思路，程序，结果</w:t>
            </w:r>
            <w:r w:rsidR="0055636B" w:rsidRPr="002D3448">
              <w:rPr>
                <w:rFonts w:eastAsia="黑体"/>
                <w:sz w:val="24"/>
              </w:rPr>
              <w:t>，过程中遇到问题的解决方法</w:t>
            </w:r>
            <w:r w:rsidR="00BD5BAF" w:rsidRPr="002D3448">
              <w:rPr>
                <w:rFonts w:eastAsia="黑体"/>
                <w:sz w:val="24"/>
              </w:rPr>
              <w:t>）</w:t>
            </w:r>
          </w:p>
        </w:tc>
      </w:tr>
      <w:tr w:rsidR="00E777AE" w:rsidRPr="002D3448" w14:paraId="6E420978" w14:textId="77777777" w:rsidTr="00FD4264">
        <w:tblPrEx>
          <w:tblLook w:val="0000" w:firstRow="0" w:lastRow="0" w:firstColumn="0" w:lastColumn="0" w:noHBand="0" w:noVBand="0"/>
        </w:tblPrEx>
        <w:trPr>
          <w:trHeight w:val="7792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D2F6829" w14:textId="4BF741EA" w:rsidR="003E35E9" w:rsidRPr="006A4855" w:rsidRDefault="003E35E9" w:rsidP="003E35E9">
            <w:pPr>
              <w:rPr>
                <w:rFonts w:eastAsia="黑体"/>
                <w:b/>
                <w:bCs/>
                <w:sz w:val="28"/>
                <w:szCs w:val="28"/>
                <w:u w:val="single"/>
              </w:rPr>
            </w:pPr>
            <w:r w:rsidRPr="006A4855">
              <w:rPr>
                <w:rFonts w:eastAsia="黑体" w:hint="eastAsia"/>
                <w:b/>
                <w:bCs/>
                <w:sz w:val="28"/>
                <w:szCs w:val="28"/>
                <w:u w:val="single"/>
              </w:rPr>
              <w:t>问题</w:t>
            </w:r>
            <w:r w:rsidR="006A4855">
              <w:rPr>
                <w:rFonts w:eastAsia="黑体" w:hint="eastAsia"/>
                <w:b/>
                <w:bCs/>
                <w:sz w:val="28"/>
                <w:szCs w:val="28"/>
                <w:u w:val="single"/>
              </w:rPr>
              <w:t>：编写一个</w:t>
            </w:r>
            <w:r w:rsidR="006A4855">
              <w:rPr>
                <w:rFonts w:eastAsia="黑体" w:hint="eastAsia"/>
                <w:b/>
                <w:bCs/>
                <w:sz w:val="28"/>
                <w:szCs w:val="28"/>
                <w:u w:val="single"/>
              </w:rPr>
              <w:t>M</w:t>
            </w:r>
            <w:r w:rsidR="006A4855">
              <w:rPr>
                <w:rFonts w:eastAsia="黑体"/>
                <w:b/>
                <w:bCs/>
                <w:sz w:val="28"/>
                <w:szCs w:val="28"/>
                <w:u w:val="single"/>
              </w:rPr>
              <w:t>PI</w:t>
            </w:r>
            <w:r w:rsidR="006A4855">
              <w:rPr>
                <w:rFonts w:eastAsia="黑体" w:hint="eastAsia"/>
                <w:b/>
                <w:bCs/>
                <w:sz w:val="28"/>
                <w:szCs w:val="28"/>
                <w:u w:val="single"/>
              </w:rPr>
              <w:t>程序，使用蒙特卡洛法估计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28"/>
                  <w:szCs w:val="28"/>
                  <w:u w:val="single"/>
                </w:rPr>
                <m:t>π</m:t>
              </m:r>
            </m:oMath>
            <w:r w:rsidR="006A4855">
              <w:rPr>
                <w:rFonts w:eastAsia="黑体" w:hint="eastAsia"/>
                <w:b/>
                <w:bCs/>
                <w:sz w:val="28"/>
                <w:szCs w:val="28"/>
                <w:u w:val="single"/>
              </w:rPr>
              <w:t>的值</w:t>
            </w:r>
          </w:p>
          <w:p w14:paraId="14430050" w14:textId="3BE7D509" w:rsidR="003E35E9" w:rsidRPr="006A4855" w:rsidRDefault="003E35E9" w:rsidP="006A4855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="黑体"/>
                <w:sz w:val="28"/>
                <w:szCs w:val="28"/>
              </w:rPr>
            </w:pPr>
            <w:r w:rsidRPr="006A4855">
              <w:rPr>
                <w:rFonts w:eastAsia="黑体" w:hint="eastAsia"/>
                <w:sz w:val="28"/>
                <w:szCs w:val="28"/>
              </w:rPr>
              <w:t>思路</w:t>
            </w:r>
          </w:p>
          <w:p w14:paraId="1DB9C35E" w14:textId="10B19E27" w:rsidR="003E35E9" w:rsidRPr="0060711C" w:rsidRDefault="002D5A88" w:rsidP="0060711C">
            <w:pPr>
              <w:rPr>
                <w:rFonts w:eastAsia="黑体" w:hint="eastAsia"/>
                <w:szCs w:val="21"/>
              </w:rPr>
            </w:pPr>
            <w:r w:rsidRPr="0060711C">
              <w:rPr>
                <w:rFonts w:eastAsia="黑体" w:hint="eastAsia"/>
                <w:szCs w:val="21"/>
              </w:rPr>
              <w:t>通过进程</w:t>
            </w:r>
            <w:r w:rsidRPr="0060711C">
              <w:rPr>
                <w:rFonts w:eastAsia="黑体" w:hint="eastAsia"/>
                <w:szCs w:val="21"/>
              </w:rPr>
              <w:t>0</w:t>
            </w:r>
            <w:r w:rsidRPr="0060711C">
              <w:rPr>
                <w:rFonts w:eastAsia="黑体" w:hint="eastAsia"/>
                <w:szCs w:val="21"/>
              </w:rPr>
              <w:t>读入总的投掷数，然后使用</w:t>
            </w:r>
            <w:r w:rsidRPr="0060711C">
              <w:rPr>
                <w:rFonts w:eastAsia="黑体" w:hint="eastAsia"/>
                <w:szCs w:val="21"/>
              </w:rPr>
              <w:t>M</w:t>
            </w:r>
            <w:r w:rsidRPr="0060711C">
              <w:rPr>
                <w:rFonts w:eastAsia="黑体"/>
                <w:szCs w:val="21"/>
              </w:rPr>
              <w:t>PI_S</w:t>
            </w:r>
            <w:r w:rsidRPr="0060711C">
              <w:rPr>
                <w:rFonts w:eastAsia="黑体" w:hint="eastAsia"/>
                <w:szCs w:val="21"/>
              </w:rPr>
              <w:t>end</w:t>
            </w:r>
            <w:r w:rsidRPr="0060711C">
              <w:rPr>
                <w:rFonts w:eastAsia="黑体" w:hint="eastAsia"/>
                <w:szCs w:val="21"/>
              </w:rPr>
              <w:t>发送到其他进程，其他进程</w:t>
            </w:r>
            <w:r w:rsidR="00FD4264" w:rsidRPr="0060711C">
              <w:rPr>
                <w:rFonts w:eastAsia="黑体" w:hint="eastAsia"/>
                <w:szCs w:val="21"/>
              </w:rPr>
              <w:t>使用</w:t>
            </w:r>
            <w:r w:rsidR="00FD4264" w:rsidRPr="0060711C">
              <w:rPr>
                <w:rFonts w:eastAsia="黑体" w:hint="eastAsia"/>
                <w:szCs w:val="21"/>
              </w:rPr>
              <w:t>M</w:t>
            </w:r>
            <w:r w:rsidR="00FD4264" w:rsidRPr="0060711C">
              <w:rPr>
                <w:rFonts w:eastAsia="黑体"/>
                <w:szCs w:val="21"/>
              </w:rPr>
              <w:t>PI</w:t>
            </w:r>
            <w:r w:rsidR="00FD4264" w:rsidRPr="0060711C">
              <w:rPr>
                <w:rFonts w:eastAsia="黑体" w:hint="eastAsia"/>
                <w:szCs w:val="21"/>
              </w:rPr>
              <w:t>_</w:t>
            </w:r>
            <w:r w:rsidR="00FD4264" w:rsidRPr="0060711C">
              <w:rPr>
                <w:rFonts w:eastAsia="黑体"/>
                <w:szCs w:val="21"/>
              </w:rPr>
              <w:t>Recv</w:t>
            </w:r>
            <w:r w:rsidR="00FD4264" w:rsidRPr="0060711C">
              <w:rPr>
                <w:rFonts w:eastAsia="黑体" w:hint="eastAsia"/>
                <w:szCs w:val="21"/>
              </w:rPr>
              <w:t>接收并</w:t>
            </w:r>
            <w:r w:rsidRPr="0060711C">
              <w:rPr>
                <w:rFonts w:eastAsia="黑体" w:hint="eastAsia"/>
                <w:szCs w:val="21"/>
              </w:rPr>
              <w:t>计算</w:t>
            </w:r>
            <w:r w:rsidR="00FD4264" w:rsidRPr="0060711C">
              <w:rPr>
                <w:rFonts w:eastAsia="黑体" w:hint="eastAsia"/>
                <w:szCs w:val="21"/>
              </w:rPr>
              <w:t>pi</w:t>
            </w:r>
            <w:r w:rsidRPr="0060711C">
              <w:rPr>
                <w:rFonts w:eastAsia="黑体" w:hint="eastAsia"/>
                <w:szCs w:val="21"/>
              </w:rPr>
              <w:t>值，再将</w:t>
            </w:r>
            <w:r w:rsidR="00FD4264" w:rsidRPr="0060711C">
              <w:rPr>
                <w:rFonts w:eastAsia="黑体" w:hint="eastAsia"/>
                <w:szCs w:val="21"/>
              </w:rPr>
              <w:t>p</w:t>
            </w:r>
            <w:r w:rsidR="00FD4264" w:rsidRPr="0060711C">
              <w:rPr>
                <w:rFonts w:eastAsia="黑体"/>
                <w:szCs w:val="21"/>
              </w:rPr>
              <w:t>i</w:t>
            </w:r>
            <w:r w:rsidRPr="0060711C">
              <w:rPr>
                <w:rFonts w:eastAsia="黑体" w:hint="eastAsia"/>
                <w:szCs w:val="21"/>
              </w:rPr>
              <w:t>值通过</w:t>
            </w:r>
            <w:r w:rsidRPr="0060711C">
              <w:rPr>
                <w:rFonts w:eastAsia="黑体" w:hint="eastAsia"/>
                <w:szCs w:val="21"/>
              </w:rPr>
              <w:t>M</w:t>
            </w:r>
            <w:r w:rsidRPr="0060711C">
              <w:rPr>
                <w:rFonts w:eastAsia="黑体"/>
                <w:szCs w:val="21"/>
              </w:rPr>
              <w:t>PI</w:t>
            </w:r>
            <w:r w:rsidRPr="0060711C">
              <w:rPr>
                <w:rFonts w:eastAsia="黑体" w:hint="eastAsia"/>
                <w:szCs w:val="21"/>
              </w:rPr>
              <w:t>_</w:t>
            </w:r>
            <w:r w:rsidRPr="0060711C">
              <w:rPr>
                <w:rFonts w:eastAsia="黑体"/>
                <w:szCs w:val="21"/>
              </w:rPr>
              <w:t>Send</w:t>
            </w:r>
            <w:r w:rsidRPr="0060711C">
              <w:rPr>
                <w:rFonts w:eastAsia="黑体" w:hint="eastAsia"/>
                <w:szCs w:val="21"/>
              </w:rPr>
              <w:t>发送回来。</w:t>
            </w:r>
            <w:r w:rsidR="00FD4264" w:rsidRPr="0060711C">
              <w:rPr>
                <w:rFonts w:eastAsia="黑体" w:hint="eastAsia"/>
                <w:szCs w:val="21"/>
              </w:rPr>
              <w:t>进程</w:t>
            </w:r>
            <w:r w:rsidR="00FD4264" w:rsidRPr="0060711C">
              <w:rPr>
                <w:rFonts w:eastAsia="黑体" w:hint="eastAsia"/>
                <w:szCs w:val="21"/>
              </w:rPr>
              <w:t>0</w:t>
            </w:r>
            <w:r w:rsidR="00FD4264" w:rsidRPr="0060711C">
              <w:rPr>
                <w:rFonts w:eastAsia="黑体" w:hint="eastAsia"/>
                <w:szCs w:val="21"/>
              </w:rPr>
              <w:t>使用</w:t>
            </w:r>
            <w:r w:rsidR="00FD4264" w:rsidRPr="0060711C">
              <w:rPr>
                <w:rFonts w:eastAsia="黑体" w:hint="eastAsia"/>
                <w:szCs w:val="21"/>
              </w:rPr>
              <w:t>M</w:t>
            </w:r>
            <w:r w:rsidR="00FD4264" w:rsidRPr="0060711C">
              <w:rPr>
                <w:rFonts w:eastAsia="黑体"/>
                <w:szCs w:val="21"/>
              </w:rPr>
              <w:t>PI</w:t>
            </w:r>
            <w:r w:rsidR="00FD4264" w:rsidRPr="0060711C">
              <w:rPr>
                <w:rFonts w:eastAsia="黑体" w:hint="eastAsia"/>
                <w:szCs w:val="21"/>
              </w:rPr>
              <w:t>_</w:t>
            </w:r>
            <w:r w:rsidR="00FD4264" w:rsidRPr="0060711C">
              <w:rPr>
                <w:rFonts w:eastAsia="黑体"/>
                <w:szCs w:val="21"/>
              </w:rPr>
              <w:t>Recv</w:t>
            </w:r>
            <w:r w:rsidR="00FD4264" w:rsidRPr="0060711C">
              <w:rPr>
                <w:rFonts w:eastAsia="黑体" w:hint="eastAsia"/>
                <w:szCs w:val="21"/>
              </w:rPr>
              <w:t>接收。</w:t>
            </w:r>
            <w:r w:rsidR="006A4855" w:rsidRPr="0060711C">
              <w:rPr>
                <w:rFonts w:eastAsia="黑体" w:hint="eastAsia"/>
                <w:szCs w:val="21"/>
              </w:rPr>
              <w:t>进程</w:t>
            </w:r>
            <w:r w:rsidR="006A4855" w:rsidRPr="0060711C">
              <w:rPr>
                <w:rFonts w:eastAsia="黑体" w:hint="eastAsia"/>
                <w:szCs w:val="21"/>
              </w:rPr>
              <w:t>0</w:t>
            </w:r>
            <w:r w:rsidR="006A4855" w:rsidRPr="0060711C">
              <w:rPr>
                <w:rFonts w:eastAsia="黑体" w:hint="eastAsia"/>
                <w:szCs w:val="21"/>
              </w:rPr>
              <w:t>读入总数，并且广播到其他进程。使用</w:t>
            </w:r>
            <w:r w:rsidR="006A4855" w:rsidRPr="0060711C">
              <w:rPr>
                <w:rFonts w:eastAsia="黑体"/>
                <w:szCs w:val="21"/>
              </w:rPr>
              <w:t>MPI_R</w:t>
            </w:r>
            <w:r w:rsidR="008B0605">
              <w:rPr>
                <w:rFonts w:eastAsia="黑体" w:hint="eastAsia"/>
                <w:szCs w:val="21"/>
              </w:rPr>
              <w:t>e</w:t>
            </w:r>
            <w:r w:rsidR="008B0605">
              <w:rPr>
                <w:rFonts w:eastAsia="黑体"/>
                <w:szCs w:val="21"/>
              </w:rPr>
              <w:t>duce</w:t>
            </w:r>
            <w:r w:rsidR="006A4855" w:rsidRPr="0060711C">
              <w:rPr>
                <w:rFonts w:eastAsia="黑体" w:hint="eastAsia"/>
                <w:szCs w:val="21"/>
              </w:rPr>
              <w:t>获得局部变量</w:t>
            </w:r>
            <w:r w:rsidR="006A4855" w:rsidRPr="0060711C">
              <w:rPr>
                <w:rFonts w:eastAsia="黑体" w:hint="eastAsia"/>
                <w:szCs w:val="21"/>
              </w:rPr>
              <w:t>n</w:t>
            </w:r>
            <w:r w:rsidR="006A4855" w:rsidRPr="0060711C">
              <w:rPr>
                <w:rFonts w:eastAsia="黑体"/>
                <w:szCs w:val="21"/>
              </w:rPr>
              <w:t>umber_in_circle</w:t>
            </w:r>
            <w:r w:rsidR="006A4855" w:rsidRPr="0060711C">
              <w:rPr>
                <w:rFonts w:eastAsia="黑体" w:hint="eastAsia"/>
                <w:szCs w:val="21"/>
              </w:rPr>
              <w:t>的总和，由进程</w:t>
            </w:r>
            <w:r w:rsidR="006A4855" w:rsidRPr="0060711C">
              <w:rPr>
                <w:rFonts w:eastAsia="黑体" w:hint="eastAsia"/>
                <w:szCs w:val="21"/>
              </w:rPr>
              <w:t>0</w:t>
            </w:r>
            <w:r w:rsidR="006A4855" w:rsidRPr="0060711C">
              <w:rPr>
                <w:rFonts w:eastAsia="黑体" w:hint="eastAsia"/>
                <w:szCs w:val="21"/>
              </w:rPr>
              <w:t>打印结果</w:t>
            </w:r>
            <w:r w:rsidR="00013D68">
              <w:rPr>
                <w:rFonts w:eastAsia="黑体" w:hint="eastAsia"/>
                <w:szCs w:val="21"/>
              </w:rPr>
              <w:t>。</w:t>
            </w:r>
          </w:p>
          <w:p w14:paraId="1B1F5A7C" w14:textId="7D84B8D3" w:rsidR="003E35E9" w:rsidRPr="006A4855" w:rsidRDefault="003E35E9" w:rsidP="006A4855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="黑体"/>
                <w:sz w:val="28"/>
                <w:szCs w:val="28"/>
              </w:rPr>
            </w:pPr>
            <w:r w:rsidRPr="006A4855">
              <w:rPr>
                <w:rFonts w:eastAsia="黑体" w:hint="eastAsia"/>
                <w:sz w:val="28"/>
                <w:szCs w:val="28"/>
              </w:rPr>
              <w:t>程序</w:t>
            </w:r>
            <w:r w:rsidR="006A4855">
              <w:rPr>
                <w:rFonts w:eastAsia="黑体" w:hint="eastAsia"/>
                <w:sz w:val="28"/>
                <w:szCs w:val="28"/>
              </w:rPr>
              <w:t>实现</w:t>
            </w:r>
          </w:p>
          <w:p w14:paraId="2EABDFD8" w14:textId="77777777" w:rsidR="006A4855" w:rsidRDefault="006A4855" w:rsidP="006A4855">
            <w:pPr>
              <w:pStyle w:val="SourceCode"/>
              <w:rPr>
                <w:rStyle w:val="CommentTok"/>
              </w:rPr>
            </w:pPr>
            <w:r>
              <w:rPr>
                <w:rStyle w:val="CommentTok"/>
              </w:rPr>
              <w:t xml:space="preserve">#include &lt;stdio.h&gt; </w:t>
            </w:r>
            <w:r>
              <w:br/>
            </w:r>
            <w:r>
              <w:rPr>
                <w:rStyle w:val="CommentTok"/>
              </w:rPr>
              <w:t xml:space="preserve">#include &lt;stdlib.h&gt; </w:t>
            </w:r>
            <w:r>
              <w:br/>
            </w:r>
            <w:r>
              <w:rPr>
                <w:rStyle w:val="CommentTok"/>
              </w:rPr>
              <w:t xml:space="preserve">#include &lt;string.h&gt; </w:t>
            </w:r>
            <w:r>
              <w:br/>
            </w:r>
            <w:r>
              <w:rPr>
                <w:rStyle w:val="CommentTok"/>
              </w:rPr>
              <w:t xml:space="preserve">#include &lt;mpi.h&gt; </w:t>
            </w:r>
            <w:r>
              <w:br/>
            </w:r>
            <w:r>
              <w:rPr>
                <w:rStyle w:val="CommentTok"/>
              </w:rPr>
              <w:t xml:space="preserve">#include &lt;time.h&gt; </w:t>
            </w:r>
          </w:p>
          <w:p w14:paraId="3DFE3761" w14:textId="10863546" w:rsidR="006A4855" w:rsidRDefault="006A4855" w:rsidP="006A4855">
            <w:pPr>
              <w:pStyle w:val="SourceCode"/>
            </w:pPr>
            <w:r>
              <w:rPr>
                <w:rStyle w:val="CommentTok"/>
                <w:i w:val="0"/>
              </w:rPr>
              <w:t>typedef long long ll;</w:t>
            </w:r>
            <w:r>
              <w:br/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main(void) { </w:t>
            </w:r>
            <w:r>
              <w:br/>
            </w:r>
            <w:r>
              <w:rPr>
                <w:rStyle w:val="NormalTok"/>
              </w:rPr>
              <w:tab/>
              <w:t>srand((unsigned)time(NULL))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//</w:t>
            </w:r>
            <w:r>
              <w:rPr>
                <w:rStyle w:val="NormalTok"/>
              </w:rPr>
              <w:t>随机数种子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number_of_tosses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1000000</w:t>
            </w:r>
            <w:r>
              <w:rPr>
                <w:rStyle w:val="OperatorTok"/>
              </w:rPr>
              <w:t>;//</w:t>
            </w:r>
            <w:r>
              <w:rPr>
                <w:rStyle w:val="NormalTok"/>
              </w:rPr>
              <w:t>投掷次数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double pi_estimate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BuiltInTok"/>
              </w:rPr>
              <w:t>ll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number_in_circle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;//</w:t>
            </w:r>
            <w:r>
              <w:rPr>
                <w:rStyle w:val="NormalTok"/>
              </w:rPr>
              <w:t>在线程中计算的在圆内的点数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BuiltInTok"/>
              </w:rPr>
              <w:t>ll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total_num_in_circle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;//</w:t>
            </w:r>
            <w:r>
              <w:rPr>
                <w:rStyle w:val="NormalTok"/>
              </w:rPr>
              <w:t>在圆内总共的点数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comm_sz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my_rank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>MPI_Comm comm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comm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MPI_COMM_WORLD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OperatorTok"/>
              </w:rPr>
              <w:t>//</w:t>
            </w:r>
            <w:r>
              <w:rPr>
                <w:rStyle w:val="NormalTok"/>
              </w:rPr>
              <w:t>初始化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>MPI_Init(NULL, NULL)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MPI_Comm_size(MPI_COMM_WORLD, 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>comm_sz)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MPI_Comm_rank(MPI_COMM_WORLD, 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>my_rank)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printf(</w:t>
            </w:r>
            <w:r>
              <w:rPr>
                <w:rStyle w:val="StringTok"/>
              </w:rPr>
              <w:t>"comm_sz=</w:t>
            </w:r>
            <w:r>
              <w:rPr>
                <w:rStyle w:val="SpecialCharTok"/>
              </w:rPr>
              <w:t>%d</w:t>
            </w:r>
            <w:r>
              <w:rPr>
                <w:rStyle w:val="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,comm_sz)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>printf(</w:t>
            </w:r>
            <w:r>
              <w:rPr>
                <w:rStyle w:val="StringTok"/>
              </w:rPr>
              <w:t>"my_rank=</w:t>
            </w:r>
            <w:r>
              <w:rPr>
                <w:rStyle w:val="SpecialCharTok"/>
              </w:rPr>
              <w:t>%d</w:t>
            </w:r>
            <w:r>
              <w:rPr>
                <w:rStyle w:val="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 my_rank)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OperatorTok"/>
              </w:rPr>
              <w:t>//</w:t>
            </w:r>
            <w:r>
              <w:rPr>
                <w:rStyle w:val="NormalTok"/>
              </w:rPr>
              <w:t>进程</w:t>
            </w:r>
            <w:r>
              <w:rPr>
                <w:rStyle w:val="NormalTok"/>
              </w:rPr>
              <w:t xml:space="preserve">0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(my_rank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printf(</w:t>
            </w:r>
            <w:r>
              <w:rPr>
                <w:rStyle w:val="StringTok"/>
              </w:rPr>
              <w:t>"process 0</w:t>
            </w:r>
            <w:r>
              <w:rPr>
                <w:rStyle w:val="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</w:t>
            </w:r>
            <w:r>
              <w:br/>
            </w:r>
            <w:r>
              <w:rPr>
                <w:rStyle w:val="NormalTok"/>
              </w:rPr>
              <w:lastRenderedPageBreak/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dest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dest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comm_sz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dest</w:t>
            </w:r>
            <w:r>
              <w:rPr>
                <w:rStyle w:val="OperatorTok"/>
              </w:rPr>
              <w:t>++</w:t>
            </w:r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 w:rsidR="00C8618E"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MPI_Send(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 xml:space="preserve">number_of_tosses,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MPI_LONG_LONG_INT, dest, </w:t>
            </w:r>
            <w:r w:rsidR="00C8618E">
              <w:rPr>
                <w:rStyle w:val="NormalTok"/>
              </w:rPr>
              <w:t xml:space="preserve">           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 MPI_COMM_WORLD)</w:t>
            </w:r>
            <w:r>
              <w:rPr>
                <w:rStyle w:val="OperatorTok"/>
              </w:rPr>
              <w:t>;//</w:t>
            </w:r>
            <w:r>
              <w:rPr>
                <w:rStyle w:val="NormalTok"/>
              </w:rPr>
              <w:t>发送投掷次数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src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src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comm_sz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src</w:t>
            </w:r>
            <w:r>
              <w:rPr>
                <w:rStyle w:val="OperatorTok"/>
              </w:rPr>
              <w:t>++</w:t>
            </w:r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MPI_Recv(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 xml:space="preserve">pi_estimate,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MPI_DOUBLE, src,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 MPI_COMM_W</w:t>
            </w:r>
            <w:r w:rsidR="00C8618E">
              <w:rPr>
                <w:rStyle w:val="NormalTok"/>
              </w:rPr>
              <w:t xml:space="preserve">           </w:t>
            </w:r>
            <w:r>
              <w:rPr>
                <w:rStyle w:val="NormalTok"/>
              </w:rPr>
              <w:t>ORLD, MPI_STATUS_IGNORE)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pi_estimate </w:t>
            </w:r>
            <w:r>
              <w:rPr>
                <w:rStyle w:val="OperatorTok"/>
              </w:rPr>
              <w:t>+=</w:t>
            </w:r>
            <w:r>
              <w:rPr>
                <w:rStyle w:val="NormalTok"/>
              </w:rPr>
              <w:t xml:space="preserve"> pi_estimate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printf(</w:t>
            </w:r>
            <w:r>
              <w:rPr>
                <w:rStyle w:val="StringTok"/>
              </w:rPr>
              <w:t>"pi_estimate=</w:t>
            </w:r>
            <w:r>
              <w:rPr>
                <w:rStyle w:val="SpecialCharTok"/>
              </w:rPr>
              <w:t>%lf</w:t>
            </w:r>
            <w:r>
              <w:rPr>
                <w:rStyle w:val="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 pi_estimate</w:t>
            </w:r>
            <w:r>
              <w:rPr>
                <w:rStyle w:val="OperatorTok"/>
              </w:rPr>
              <w:t>/</w:t>
            </w:r>
            <w:r>
              <w:rPr>
                <w:rStyle w:val="NormalTok"/>
              </w:rPr>
              <w:t>comm_sz)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 w:rsidRPr="006A4855">
              <w:rPr>
                <w:rStyle w:val="OperatorTok"/>
                <w:b/>
                <w:bCs/>
              </w:rPr>
              <w:t>//</w:t>
            </w:r>
            <w:r w:rsidRPr="006A4855">
              <w:rPr>
                <w:rStyle w:val="NormalTok"/>
                <w:b/>
                <w:bCs/>
              </w:rPr>
              <w:t>进程</w:t>
            </w:r>
            <w:r w:rsidRPr="006A4855">
              <w:rPr>
                <w:rStyle w:val="NormalTok"/>
                <w:b/>
                <w:bCs/>
              </w:rPr>
              <w:t xml:space="preserve">1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printf(</w:t>
            </w:r>
            <w:r>
              <w:rPr>
                <w:rStyle w:val="StringTok"/>
              </w:rPr>
              <w:t>"process 1</w:t>
            </w:r>
            <w:r>
              <w:rPr>
                <w:rStyle w:val="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MPI_Recv(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 xml:space="preserve">number_of_tosses,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MPI_LONG_LONG_INT,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 MPI_COMM_WORLD, MPI_STATUS_IGNORE)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 toss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toss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number_of_tosses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toss</w:t>
            </w:r>
            <w:r>
              <w:rPr>
                <w:rStyle w:val="OperatorTok"/>
              </w:rPr>
              <w:t>++</w:t>
            </w:r>
            <w:r>
              <w:rPr>
                <w:rStyle w:val="NormalTok"/>
              </w:rPr>
              <w:t xml:space="preserve">) {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double 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rand() </w:t>
            </w:r>
            <w:r>
              <w:rPr>
                <w:rStyle w:val="OperatorTok"/>
              </w:rPr>
              <w:t>%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double 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rand() </w:t>
            </w:r>
            <w:r>
              <w:rPr>
                <w:rStyle w:val="OperatorTok"/>
              </w:rPr>
              <w:t>%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double distance_squared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x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x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y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y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(distance_squared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number_in_circle</w:t>
            </w:r>
            <w:r>
              <w:rPr>
                <w:rStyle w:val="OperatorTok"/>
              </w:rPr>
              <w:t>++;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pi_estimate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number_in_circle </w:t>
            </w:r>
            <w:r>
              <w:rPr>
                <w:rStyle w:val="OperatorTok"/>
              </w:rPr>
              <w:t>/</w:t>
            </w:r>
            <w:r>
              <w:rPr>
                <w:rStyle w:val="NormalTok"/>
              </w:rPr>
              <w:t xml:space="preserve"> ((double)number_of_tosses)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MPI_Send(</w:t>
            </w:r>
            <w:r>
              <w:rPr>
                <w:rStyle w:val="OperatorTok"/>
              </w:rPr>
              <w:t>&amp;</w:t>
            </w:r>
            <w:r>
              <w:rPr>
                <w:rStyle w:val="NormalTok"/>
              </w:rPr>
              <w:t xml:space="preserve">pi_estimate,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MPI_DOUBLE,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 MPI_COMM_WORLD)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  <w:t xml:space="preserve">} </w:t>
            </w:r>
            <w:r>
              <w:br/>
            </w:r>
            <w:r>
              <w:rPr>
                <w:rStyle w:val="NormalTok"/>
              </w:rPr>
              <w:tab/>
              <w:t>MPI_Finalize()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} </w:t>
            </w:r>
          </w:p>
          <w:p w14:paraId="0A735DDA" w14:textId="2F543C72" w:rsidR="003E35E9" w:rsidRPr="006A4855" w:rsidRDefault="003E35E9" w:rsidP="006A4855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="黑体"/>
                <w:sz w:val="28"/>
                <w:szCs w:val="28"/>
              </w:rPr>
            </w:pPr>
            <w:r w:rsidRPr="006A4855">
              <w:rPr>
                <w:rFonts w:eastAsia="黑体" w:hint="eastAsia"/>
                <w:sz w:val="28"/>
                <w:szCs w:val="28"/>
              </w:rPr>
              <w:t>结果</w:t>
            </w:r>
          </w:p>
          <w:p w14:paraId="744F83E0" w14:textId="08EA8396" w:rsidR="00F2020B" w:rsidRPr="000B3379" w:rsidRDefault="000B3379" w:rsidP="006A4855">
            <w:pPr>
              <w:rPr>
                <w:rFonts w:eastAsia="黑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3C0C70" wp14:editId="23F542E2">
                  <wp:simplePos x="0" y="0"/>
                  <wp:positionH relativeFrom="column">
                    <wp:posOffset>747049</wp:posOffset>
                  </wp:positionH>
                  <wp:positionV relativeFrom="paragraph">
                    <wp:posOffset>466042</wp:posOffset>
                  </wp:positionV>
                  <wp:extent cx="1475485" cy="1128395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09" t="11469" r="57274" b="-918"/>
                          <a:stretch/>
                        </pic:blipFill>
                        <pic:spPr bwMode="auto">
                          <a:xfrm>
                            <a:off x="0" y="0"/>
                            <a:ext cx="1475485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2020B" w:rsidRPr="006A4855">
              <w:rPr>
                <w:rFonts w:eastAsia="黑体" w:hint="eastAsia"/>
                <w:szCs w:val="21"/>
              </w:rPr>
              <w:t>投掷的次数比较小的时候，计算的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Cs w:val="21"/>
                </w:rPr>
                <m:t>π</m:t>
              </m:r>
            </m:oMath>
            <w:r w:rsidR="00F2020B" w:rsidRPr="006A4855">
              <w:rPr>
                <w:rFonts w:eastAsia="黑体" w:hint="eastAsia"/>
                <w:szCs w:val="21"/>
              </w:rPr>
              <w:t>值误差比较大</w:t>
            </w:r>
            <w:r>
              <w:rPr>
                <w:rFonts w:eastAsia="黑体" w:hint="eastAsia"/>
                <w:szCs w:val="21"/>
              </w:rPr>
              <w:t>，</w:t>
            </w:r>
            <w:r w:rsidR="00F2020B" w:rsidRPr="006A4855">
              <w:rPr>
                <w:rFonts w:eastAsia="黑体" w:hint="eastAsia"/>
                <w:szCs w:val="21"/>
              </w:rPr>
              <w:t>但是当我们投掷的次数增加之后，大概在</w:t>
            </w:r>
            <w:r>
              <w:rPr>
                <w:rFonts w:eastAsia="黑体" w:hint="eastAsia"/>
                <w:szCs w:val="21"/>
              </w:rPr>
              <w:t>1e</w:t>
            </w:r>
            <w:r>
              <w:rPr>
                <w:rFonts w:eastAsia="黑体"/>
                <w:szCs w:val="21"/>
              </w:rPr>
              <w:t>8</w:t>
            </w:r>
            <w:r w:rsidR="00F2020B" w:rsidRPr="006A4855">
              <w:rPr>
                <w:rFonts w:eastAsia="黑体" w:hint="eastAsia"/>
                <w:szCs w:val="21"/>
              </w:rPr>
              <w:t>左右的时候，计算出的</w:t>
            </w:r>
            <w:r w:rsidR="00F2020B" w:rsidRPr="006A4855">
              <w:rPr>
                <w:rFonts w:eastAsia="黑体" w:hint="eastAsia"/>
                <w:szCs w:val="21"/>
              </w:rPr>
              <w:t>pi</w:t>
            </w:r>
            <w:r w:rsidR="00F2020B" w:rsidRPr="006A4855">
              <w:rPr>
                <w:rFonts w:eastAsia="黑体" w:hint="eastAsia"/>
                <w:szCs w:val="21"/>
              </w:rPr>
              <w:t>值就有点接近</w:t>
            </w:r>
            <w:r w:rsidR="00F2020B" w:rsidRPr="006A4855">
              <w:rPr>
                <w:rFonts w:eastAsia="黑体" w:hint="eastAsia"/>
                <w:szCs w:val="21"/>
              </w:rPr>
              <w:t>3.14</w:t>
            </w:r>
            <w:r w:rsidR="00F2020B" w:rsidRPr="006A4855">
              <w:rPr>
                <w:rFonts w:eastAsia="黑体" w:hint="eastAsia"/>
                <w:szCs w:val="21"/>
              </w:rPr>
              <w:t>了。</w:t>
            </w:r>
            <w:r>
              <w:rPr>
                <w:rFonts w:eastAsia="黑体" w:hint="eastAsia"/>
                <w:szCs w:val="21"/>
              </w:rPr>
              <w:t>因为越大的时候越容易收敛，</w:t>
            </w:r>
            <w:r>
              <w:rPr>
                <w:rFonts w:eastAsia="黑体" w:hint="eastAsia"/>
                <w:szCs w:val="21"/>
              </w:rPr>
              <w:t>b</w:t>
            </w:r>
            <w:r>
              <w:rPr>
                <w:rFonts w:eastAsia="黑体"/>
                <w:szCs w:val="21"/>
              </w:rPr>
              <w:t>ias</w:t>
            </w:r>
            <w:r>
              <w:rPr>
                <w:rFonts w:eastAsia="黑体" w:hint="eastAsia"/>
                <w:szCs w:val="21"/>
              </w:rPr>
              <w:t>越小。</w:t>
            </w:r>
          </w:p>
          <w:p w14:paraId="7A11B662" w14:textId="7D1AD1AB" w:rsidR="00FD4264" w:rsidRPr="003E35E9" w:rsidRDefault="000B3379" w:rsidP="00FD4264">
            <w:pPr>
              <w:pStyle w:val="a6"/>
              <w:ind w:left="420" w:firstLineChars="0" w:firstLine="0"/>
              <w:rPr>
                <w:rFonts w:eastAsia="黑体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B5DBE9" wp14:editId="78287F1D">
                  <wp:simplePos x="0" y="0"/>
                  <wp:positionH relativeFrom="column">
                    <wp:posOffset>2290903</wp:posOffset>
                  </wp:positionH>
                  <wp:positionV relativeFrom="paragraph">
                    <wp:posOffset>87879</wp:posOffset>
                  </wp:positionV>
                  <wp:extent cx="2470785" cy="554355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79" r="27992"/>
                          <a:stretch/>
                        </pic:blipFill>
                        <pic:spPr bwMode="auto">
                          <a:xfrm>
                            <a:off x="0" y="0"/>
                            <a:ext cx="247078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E9FEAB7" w14:textId="53FB48F7" w:rsidR="000B3379" w:rsidRDefault="000B3379" w:rsidP="000B3379">
            <w:pPr>
              <w:rPr>
                <w:rFonts w:eastAsia="黑体"/>
                <w:sz w:val="28"/>
                <w:szCs w:val="28"/>
              </w:rPr>
            </w:pPr>
          </w:p>
          <w:p w14:paraId="70439F74" w14:textId="64246DB5" w:rsidR="000B3379" w:rsidRPr="000B3379" w:rsidRDefault="000B3379" w:rsidP="000B3379">
            <w:pPr>
              <w:rPr>
                <w:rFonts w:eastAsia="黑体" w:hint="eastAsia"/>
                <w:sz w:val="28"/>
                <w:szCs w:val="28"/>
              </w:rPr>
            </w:pPr>
          </w:p>
          <w:p w14:paraId="7A9ECA2C" w14:textId="40DBE2FD" w:rsidR="003E35E9" w:rsidRPr="003E35E9" w:rsidRDefault="003E35E9" w:rsidP="006A4855">
            <w:pPr>
              <w:pStyle w:val="a6"/>
              <w:numPr>
                <w:ilvl w:val="0"/>
                <w:numId w:val="4"/>
              </w:numPr>
              <w:ind w:firstLineChars="0"/>
              <w:rPr>
                <w:rFonts w:eastAsia="黑体"/>
                <w:sz w:val="28"/>
                <w:szCs w:val="28"/>
              </w:rPr>
            </w:pPr>
            <w:r w:rsidRPr="003E35E9">
              <w:rPr>
                <w:rFonts w:eastAsia="黑体" w:hint="eastAsia"/>
                <w:sz w:val="28"/>
                <w:szCs w:val="28"/>
              </w:rPr>
              <w:lastRenderedPageBreak/>
              <w:t>问题的解决方法</w:t>
            </w:r>
          </w:p>
          <w:p w14:paraId="3F7E6052" w14:textId="27C6CBB7" w:rsidR="002D3448" w:rsidRPr="002D3448" w:rsidRDefault="006A4855" w:rsidP="000B3379">
            <w:pPr>
              <w:ind w:leftChars="200" w:left="420"/>
              <w:rPr>
                <w:rFonts w:eastAsia="黑体" w:hint="eastAsia"/>
              </w:rPr>
            </w:pPr>
            <w:r>
              <w:rPr>
                <w:rFonts w:eastAsia="黑体" w:hint="eastAsia"/>
              </w:rPr>
              <w:t>一开始使用</w:t>
            </w:r>
            <w:r>
              <w:rPr>
                <w:rFonts w:eastAsia="黑体" w:hint="eastAsia"/>
              </w:rPr>
              <w:t>u</w:t>
            </w:r>
            <w:r>
              <w:rPr>
                <w:rFonts w:eastAsia="黑体"/>
              </w:rPr>
              <w:t>buntu</w:t>
            </w:r>
            <w:r>
              <w:rPr>
                <w:rFonts w:eastAsia="黑体" w:hint="eastAsia"/>
              </w:rPr>
              <w:t>进行运行，总是报错，后来换成了</w:t>
            </w:r>
            <w:r>
              <w:rPr>
                <w:rFonts w:eastAsia="黑体" w:hint="eastAsia"/>
              </w:rPr>
              <w:t>windows</w:t>
            </w:r>
            <w:r>
              <w:rPr>
                <w:rFonts w:eastAsia="黑体" w:hint="eastAsia"/>
              </w:rPr>
              <w:t>之后就成功了，可能与线程库有关。</w:t>
            </w:r>
          </w:p>
        </w:tc>
      </w:tr>
      <w:tr w:rsidR="002D3448" w:rsidRPr="002D3448" w14:paraId="3CF06421" w14:textId="77777777" w:rsidTr="00FD4264">
        <w:tblPrEx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C6BC1A3" w14:textId="77777777" w:rsidR="002D3448" w:rsidRPr="002D3448" w:rsidRDefault="002D3448" w:rsidP="00767938">
            <w:pPr>
              <w:rPr>
                <w:rFonts w:eastAsia="黑体"/>
                <w:sz w:val="24"/>
              </w:rPr>
            </w:pPr>
            <w:bookmarkStart w:id="0" w:name="_Hlk3477274"/>
            <w:r w:rsidRPr="002D3448">
              <w:rPr>
                <w:rFonts w:eastAsia="黑体"/>
                <w:sz w:val="24"/>
              </w:rPr>
              <w:lastRenderedPageBreak/>
              <w:t>教师评价</w:t>
            </w:r>
          </w:p>
        </w:tc>
      </w:tr>
      <w:bookmarkEnd w:id="0"/>
      <w:tr w:rsidR="00767938" w:rsidRPr="002D3448" w14:paraId="52945669" w14:textId="77777777" w:rsidTr="00FD4264">
        <w:tblPrEx>
          <w:tblLook w:val="0000" w:firstRow="0" w:lastRow="0" w:firstColumn="0" w:lastColumn="0" w:noHBand="0" w:noVBand="0"/>
        </w:tblPrEx>
        <w:trPr>
          <w:trHeight w:val="1388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E1EA0" w14:textId="77777777" w:rsidR="00767938" w:rsidRPr="002D3448" w:rsidRDefault="00767938" w:rsidP="00DD72B3">
            <w:pPr>
              <w:jc w:val="center"/>
              <w:rPr>
                <w:rFonts w:eastAsia="黑体"/>
                <w:sz w:val="24"/>
              </w:rPr>
            </w:pPr>
          </w:p>
          <w:p w14:paraId="0329DBC3" w14:textId="77777777" w:rsidR="00BD5BAF" w:rsidRPr="002D3448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77E07039" w14:textId="77777777" w:rsidR="00BD5BAF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783E373D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</w:p>
          <w:p w14:paraId="05DA0BBC" w14:textId="77777777" w:rsidR="00BD5BAF" w:rsidRPr="002D3448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0AF72AE5" w14:textId="77777777" w:rsidR="00BD5BAF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651AFACE" w14:textId="77777777" w:rsidR="00FD4264" w:rsidRDefault="00FD4264" w:rsidP="00DD72B3">
            <w:pPr>
              <w:jc w:val="center"/>
              <w:rPr>
                <w:rFonts w:eastAsia="黑体"/>
                <w:sz w:val="24"/>
              </w:rPr>
            </w:pPr>
          </w:p>
          <w:p w14:paraId="4B9FCEEE" w14:textId="77777777" w:rsidR="00FD4264" w:rsidRDefault="00FD4264" w:rsidP="00DD72B3">
            <w:pPr>
              <w:jc w:val="center"/>
              <w:rPr>
                <w:rFonts w:eastAsia="黑体"/>
                <w:sz w:val="24"/>
              </w:rPr>
            </w:pPr>
          </w:p>
          <w:p w14:paraId="3F0CB48E" w14:textId="77777777" w:rsidR="00FD4264" w:rsidRDefault="00FD4264" w:rsidP="00DD72B3">
            <w:pPr>
              <w:jc w:val="center"/>
              <w:rPr>
                <w:rFonts w:eastAsia="黑体"/>
                <w:sz w:val="24"/>
              </w:rPr>
            </w:pPr>
          </w:p>
          <w:p w14:paraId="3620EE71" w14:textId="77777777" w:rsidR="00FD4264" w:rsidRDefault="00FD4264" w:rsidP="00DD72B3">
            <w:pPr>
              <w:jc w:val="center"/>
              <w:rPr>
                <w:rFonts w:eastAsia="黑体"/>
                <w:sz w:val="24"/>
              </w:rPr>
            </w:pPr>
          </w:p>
          <w:p w14:paraId="1900E66B" w14:textId="65778B1E" w:rsidR="00FD4264" w:rsidRPr="002D3448" w:rsidRDefault="00FD4264" w:rsidP="00DD72B3">
            <w:pPr>
              <w:jc w:val="center"/>
              <w:rPr>
                <w:rFonts w:eastAsia="黑体"/>
                <w:sz w:val="24"/>
              </w:rPr>
            </w:pPr>
          </w:p>
        </w:tc>
      </w:tr>
    </w:tbl>
    <w:p w14:paraId="1FC3D52F" w14:textId="620CA508" w:rsidR="003F2DB0" w:rsidRPr="00767938" w:rsidRDefault="003F2DB0" w:rsidP="003F2DB0">
      <w:pPr>
        <w:rPr>
          <w:sz w:val="10"/>
          <w:szCs w:val="10"/>
        </w:rPr>
      </w:pPr>
    </w:p>
    <w:sectPr w:rsidR="003F2DB0" w:rsidRPr="00767938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573FE" w14:textId="77777777" w:rsidR="00246106" w:rsidRDefault="00246106">
      <w:r>
        <w:separator/>
      </w:r>
    </w:p>
  </w:endnote>
  <w:endnote w:type="continuationSeparator" w:id="0">
    <w:p w14:paraId="46B0EF64" w14:textId="77777777" w:rsidR="00246106" w:rsidRDefault="0024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4DB09" w14:textId="77777777" w:rsidR="00246106" w:rsidRDefault="00246106">
      <w:r>
        <w:separator/>
      </w:r>
    </w:p>
  </w:footnote>
  <w:footnote w:type="continuationSeparator" w:id="0">
    <w:p w14:paraId="2A173667" w14:textId="77777777" w:rsidR="00246106" w:rsidRDefault="00246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46EFD"/>
    <w:multiLevelType w:val="hybridMultilevel"/>
    <w:tmpl w:val="E1F2889A"/>
    <w:lvl w:ilvl="0" w:tplc="D17C315C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27950"/>
    <w:multiLevelType w:val="hybridMultilevel"/>
    <w:tmpl w:val="118C93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62C"/>
    <w:multiLevelType w:val="hybridMultilevel"/>
    <w:tmpl w:val="6B16BCFC"/>
    <w:lvl w:ilvl="0" w:tplc="D188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03558"/>
    <w:multiLevelType w:val="hybridMultilevel"/>
    <w:tmpl w:val="4FB42A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A5058B"/>
    <w:multiLevelType w:val="hybridMultilevel"/>
    <w:tmpl w:val="4CC0B77E"/>
    <w:lvl w:ilvl="0" w:tplc="D8D88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42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27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C70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EDB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CB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8E2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A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0D"/>
    <w:rsid w:val="00013D68"/>
    <w:rsid w:val="00090F8A"/>
    <w:rsid w:val="000B0B2F"/>
    <w:rsid w:val="000B3379"/>
    <w:rsid w:val="000C128E"/>
    <w:rsid w:val="001242B2"/>
    <w:rsid w:val="0013728A"/>
    <w:rsid w:val="00194294"/>
    <w:rsid w:val="001A05FF"/>
    <w:rsid w:val="001A71B0"/>
    <w:rsid w:val="001C4C67"/>
    <w:rsid w:val="001D775A"/>
    <w:rsid w:val="00244894"/>
    <w:rsid w:val="00246106"/>
    <w:rsid w:val="00270D99"/>
    <w:rsid w:val="002A206E"/>
    <w:rsid w:val="002D3448"/>
    <w:rsid w:val="002D5A88"/>
    <w:rsid w:val="00316AB4"/>
    <w:rsid w:val="003C36C3"/>
    <w:rsid w:val="003E35E9"/>
    <w:rsid w:val="003F2DB0"/>
    <w:rsid w:val="00460003"/>
    <w:rsid w:val="00472BB5"/>
    <w:rsid w:val="0055636B"/>
    <w:rsid w:val="005834FC"/>
    <w:rsid w:val="005F0A9A"/>
    <w:rsid w:val="005F7FA3"/>
    <w:rsid w:val="0060711C"/>
    <w:rsid w:val="006A4855"/>
    <w:rsid w:val="006A670E"/>
    <w:rsid w:val="006F2AAC"/>
    <w:rsid w:val="00767938"/>
    <w:rsid w:val="008A0C1D"/>
    <w:rsid w:val="008A6608"/>
    <w:rsid w:val="008A7C20"/>
    <w:rsid w:val="008B0605"/>
    <w:rsid w:val="00A06747"/>
    <w:rsid w:val="00A4540D"/>
    <w:rsid w:val="00A71F5A"/>
    <w:rsid w:val="00AA55F3"/>
    <w:rsid w:val="00AC6E55"/>
    <w:rsid w:val="00AD65D3"/>
    <w:rsid w:val="00B17B3B"/>
    <w:rsid w:val="00B17D23"/>
    <w:rsid w:val="00B340DC"/>
    <w:rsid w:val="00B52E94"/>
    <w:rsid w:val="00B56AA6"/>
    <w:rsid w:val="00B910BE"/>
    <w:rsid w:val="00BB56BF"/>
    <w:rsid w:val="00BD5BAF"/>
    <w:rsid w:val="00BD7B0F"/>
    <w:rsid w:val="00BE013B"/>
    <w:rsid w:val="00C8618E"/>
    <w:rsid w:val="00CE7BDC"/>
    <w:rsid w:val="00DA078A"/>
    <w:rsid w:val="00DA408E"/>
    <w:rsid w:val="00DD72B3"/>
    <w:rsid w:val="00E777AE"/>
    <w:rsid w:val="00F2020B"/>
    <w:rsid w:val="00F77A93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9BE9BD"/>
  <w15:chartTrackingRefBased/>
  <w15:docId w15:val="{CC2324BD-F2EE-4B36-9A22-B6C0B308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3728A"/>
    <w:rPr>
      <w:color w:val="0000FF"/>
      <w:u w:val="single"/>
    </w:rPr>
  </w:style>
  <w:style w:type="paragraph" w:styleId="a4">
    <w:name w:val="header"/>
    <w:basedOn w:val="a"/>
    <w:rsid w:val="001A7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A7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3E35E9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D5A8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D4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D4264"/>
    <w:rPr>
      <w:rFonts w:ascii="宋体" w:hAnsi="宋体" w:cs="宋体"/>
      <w:sz w:val="24"/>
      <w:szCs w:val="24"/>
    </w:rPr>
  </w:style>
  <w:style w:type="paragraph" w:customStyle="1" w:styleId="FirstParagraph">
    <w:name w:val="First Paragraph"/>
    <w:basedOn w:val="a8"/>
    <w:next w:val="a8"/>
    <w:qFormat/>
    <w:rsid w:val="006A4855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6A4855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A4855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6A4855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6A485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6A485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A4855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6A4855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6A485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6A485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A4855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6A4855"/>
    <w:rPr>
      <w:rFonts w:ascii="Consolas" w:hAnsi="Consolas"/>
      <w:sz w:val="22"/>
    </w:rPr>
  </w:style>
  <w:style w:type="paragraph" w:styleId="a8">
    <w:name w:val="Body Text"/>
    <w:basedOn w:val="a"/>
    <w:link w:val="a9"/>
    <w:rsid w:val="006A4855"/>
    <w:pPr>
      <w:spacing w:after="120"/>
    </w:pPr>
  </w:style>
  <w:style w:type="character" w:customStyle="1" w:styleId="a9">
    <w:name w:val="正文文本 字符"/>
    <w:basedOn w:val="a0"/>
    <w:link w:val="a8"/>
    <w:rsid w:val="006A485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35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085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54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  <w:div w:id="835731170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4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81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  <w:div w:id="1686441513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641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</w:divsChild>
    </w:div>
    <w:div w:id="1938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ng\C++&#31243;&#24207;&#35774;&#35745;\2009&#24180;&#26149;&#23395;&#23398;&#26399;\&#23454;&#39564;\&#23454;&#39564;&#19968;(2009.03.14)\C++&#31243;&#24207;&#35774;&#35745;%20&#23454;&#39564;&#25253;&#21578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C++程序设计 实验报告模版.dot</Template>
  <TotalTime>43</TotalTime>
  <Pages>3</Pages>
  <Words>307</Words>
  <Characters>1754</Characters>
  <Application>Microsoft Office Word</Application>
  <DocSecurity>0</DocSecurity>
  <Lines>14</Lines>
  <Paragraphs>4</Paragraphs>
  <ScaleCrop>false</ScaleCrop>
  <Company>哈尔滨工业大学（威海）软件学院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>C++实验报告模版</dc:subject>
  <dc:creator>software</dc:creator>
  <cp:keywords/>
  <cp:lastModifiedBy>王 少博</cp:lastModifiedBy>
  <cp:revision>11</cp:revision>
  <dcterms:created xsi:type="dcterms:W3CDTF">2019-11-23T11:08:00Z</dcterms:created>
  <dcterms:modified xsi:type="dcterms:W3CDTF">2020-11-12T13:26:00Z</dcterms:modified>
  <cp:category>实验报告模版</cp:category>
</cp:coreProperties>
</file>