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75A6F" w14:textId="77777777" w:rsidR="000C128E" w:rsidRDefault="00B52E94" w:rsidP="00A06747">
      <w:pPr>
        <w:ind w:firstLine="198"/>
        <w:jc w:val="center"/>
        <w:rPr>
          <w:rFonts w:ascii="仿宋_GB2312" w:eastAsia="仿宋_GB2312"/>
          <w:b/>
          <w:sz w:val="48"/>
          <w:szCs w:val="48"/>
        </w:rPr>
      </w:pPr>
      <w:r w:rsidRPr="003F2DB0">
        <w:rPr>
          <w:rFonts w:ascii="仿宋_GB2312" w:eastAsia="仿宋_GB2312" w:hint="eastAsia"/>
          <w:b/>
          <w:sz w:val="48"/>
          <w:szCs w:val="48"/>
          <w:u w:val="single"/>
        </w:rPr>
        <w:t xml:space="preserve">    </w:t>
      </w:r>
      <w:r>
        <w:rPr>
          <w:rFonts w:ascii="Arial" w:eastAsia="仿宋_GB2312" w:hAnsi="Arial" w:cs="Arial" w:hint="eastAsia"/>
          <w:b/>
          <w:sz w:val="48"/>
          <w:szCs w:val="48"/>
          <w:u w:val="single"/>
        </w:rPr>
        <w:t xml:space="preserve">  </w:t>
      </w:r>
      <w:r w:rsidR="002D3448">
        <w:rPr>
          <w:rFonts w:ascii="Arial" w:eastAsia="仿宋_GB2312" w:hAnsi="Arial" w:cs="Arial" w:hint="eastAsia"/>
          <w:b/>
          <w:sz w:val="48"/>
          <w:szCs w:val="48"/>
          <w:u w:val="single"/>
        </w:rPr>
        <w:t>并行计算</w:t>
      </w:r>
      <w:r w:rsidRPr="003F2DB0">
        <w:rPr>
          <w:rFonts w:ascii="仿宋_GB2312" w:eastAsia="仿宋_GB2312" w:hint="eastAsia"/>
          <w:b/>
          <w:sz w:val="48"/>
          <w:szCs w:val="48"/>
          <w:u w:val="single"/>
        </w:rPr>
        <w:t xml:space="preserve">    </w:t>
      </w:r>
      <w:r>
        <w:rPr>
          <w:rFonts w:ascii="Arial" w:eastAsia="仿宋_GB2312" w:hAnsi="Arial" w:cs="Arial" w:hint="eastAsia"/>
          <w:b/>
          <w:sz w:val="48"/>
          <w:szCs w:val="48"/>
          <w:u w:val="single"/>
        </w:rPr>
        <w:t xml:space="preserve"> </w:t>
      </w:r>
      <w:r w:rsidR="002D3448">
        <w:rPr>
          <w:rFonts w:ascii="仿宋_GB2312" w:eastAsia="仿宋_GB2312" w:hint="eastAsia"/>
          <w:b/>
          <w:sz w:val="48"/>
          <w:szCs w:val="48"/>
        </w:rPr>
        <w:t>作业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835"/>
        <w:gridCol w:w="1701"/>
        <w:gridCol w:w="2893"/>
      </w:tblGrid>
      <w:tr w:rsidR="002D3448" w:rsidRPr="002D3448" w14:paraId="26580C63" w14:textId="77777777" w:rsidTr="002D3448">
        <w:trPr>
          <w:trHeight w:val="531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6885167C" w14:textId="77777777" w:rsidR="002D3448" w:rsidRPr="002D3448" w:rsidRDefault="002D3448" w:rsidP="00A06747">
            <w:pPr>
              <w:spacing w:before="100" w:beforeAutospacing="1" w:after="100" w:afterAutospacing="1"/>
              <w:jc w:val="center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姓名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54BC7BCC" w14:textId="29D07E3D" w:rsidR="002D3448" w:rsidRPr="002D3448" w:rsidRDefault="00793061" w:rsidP="00A06747">
            <w:pPr>
              <w:spacing w:before="100" w:beforeAutospacing="1" w:after="100" w:afterAutospacing="1"/>
              <w:jc w:val="center"/>
              <w:rPr>
                <w:rFonts w:eastAsia="黑体"/>
                <w:sz w:val="24"/>
              </w:rPr>
            </w:pPr>
            <w:proofErr w:type="gramStart"/>
            <w:r>
              <w:rPr>
                <w:rFonts w:eastAsia="黑体" w:hint="eastAsia"/>
                <w:sz w:val="24"/>
              </w:rPr>
              <w:t>王少博</w:t>
            </w:r>
            <w:proofErr w:type="gramEnd"/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DE61866" w14:textId="77777777" w:rsidR="002D3448" w:rsidRPr="002D3448" w:rsidRDefault="002D3448" w:rsidP="00A06747">
            <w:pPr>
              <w:spacing w:before="100" w:beforeAutospacing="1" w:after="100" w:afterAutospacing="1"/>
              <w:jc w:val="center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学号</w:t>
            </w:r>
          </w:p>
        </w:tc>
        <w:tc>
          <w:tcPr>
            <w:tcW w:w="28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42F258" w14:textId="42AB2D11" w:rsidR="002D3448" w:rsidRPr="002D3448" w:rsidRDefault="00793061" w:rsidP="00A06747">
            <w:pPr>
              <w:spacing w:before="100" w:beforeAutospacing="1" w:after="100" w:afterAutospacing="1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181110315</w:t>
            </w:r>
          </w:p>
        </w:tc>
      </w:tr>
      <w:tr w:rsidR="002D3448" w:rsidRPr="002D3448" w14:paraId="7C8C68F3" w14:textId="77777777" w:rsidTr="002D3448">
        <w:trPr>
          <w:trHeight w:val="573"/>
        </w:trPr>
        <w:tc>
          <w:tcPr>
            <w:tcW w:w="851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ADFF374" w14:textId="77777777" w:rsidR="002D3448" w:rsidRPr="002D3448" w:rsidRDefault="002D3448" w:rsidP="00DD72B3">
            <w:pPr>
              <w:jc w:val="center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总分</w:t>
            </w:r>
          </w:p>
        </w:tc>
        <w:tc>
          <w:tcPr>
            <w:tcW w:w="2835" w:type="dxa"/>
            <w:vAlign w:val="center"/>
          </w:tcPr>
          <w:p w14:paraId="1C8B798B" w14:textId="77777777" w:rsidR="002D3448" w:rsidRPr="002D3448" w:rsidRDefault="002D3448" w:rsidP="00DD72B3">
            <w:pPr>
              <w:jc w:val="center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10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2DC27927" w14:textId="77777777" w:rsidR="002D3448" w:rsidRPr="002D3448" w:rsidRDefault="002D3448" w:rsidP="00DD72B3">
            <w:pPr>
              <w:jc w:val="center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实际得分</w:t>
            </w:r>
          </w:p>
        </w:tc>
        <w:tc>
          <w:tcPr>
            <w:tcW w:w="2893" w:type="dxa"/>
            <w:tcBorders>
              <w:right w:val="single" w:sz="12" w:space="0" w:color="auto"/>
            </w:tcBorders>
            <w:vAlign w:val="center"/>
          </w:tcPr>
          <w:p w14:paraId="18AE94BA" w14:textId="77777777" w:rsidR="002D3448" w:rsidRPr="002D3448" w:rsidRDefault="002D3448" w:rsidP="00DD72B3">
            <w:pPr>
              <w:jc w:val="center"/>
              <w:rPr>
                <w:rFonts w:eastAsia="黑体"/>
                <w:sz w:val="24"/>
              </w:rPr>
            </w:pPr>
          </w:p>
        </w:tc>
      </w:tr>
      <w:tr w:rsidR="00BD5BAF" w:rsidRPr="002D3448" w14:paraId="5DF99D3D" w14:textId="77777777" w:rsidTr="002D3448">
        <w:tblPrEx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1A33A20" w14:textId="77777777" w:rsidR="00BD5BAF" w:rsidRPr="002D3448" w:rsidRDefault="002D3448" w:rsidP="00BD5BAF">
            <w:pPr>
              <w:ind w:leftChars="34" w:left="71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作业</w:t>
            </w:r>
            <w:r w:rsidR="00BD5BAF" w:rsidRPr="002D3448">
              <w:rPr>
                <w:rFonts w:eastAsia="黑体"/>
                <w:sz w:val="24"/>
              </w:rPr>
              <w:t>内容（问题，思路，程序，结果</w:t>
            </w:r>
            <w:r w:rsidR="0055636B" w:rsidRPr="002D3448">
              <w:rPr>
                <w:rFonts w:eastAsia="黑体"/>
                <w:sz w:val="24"/>
              </w:rPr>
              <w:t>，过程中遇到问题的解决方法</w:t>
            </w:r>
            <w:r w:rsidR="00BD5BAF" w:rsidRPr="002D3448">
              <w:rPr>
                <w:rFonts w:eastAsia="黑体"/>
                <w:sz w:val="24"/>
              </w:rPr>
              <w:t>）</w:t>
            </w:r>
          </w:p>
        </w:tc>
      </w:tr>
      <w:tr w:rsidR="00E777AE" w:rsidRPr="002D3448" w14:paraId="7E266A7C" w14:textId="77777777">
        <w:tblPrEx>
          <w:tblLook w:val="0000" w:firstRow="0" w:lastRow="0" w:firstColumn="0" w:lastColumn="0" w:noHBand="0" w:noVBand="0"/>
        </w:tblPrEx>
        <w:trPr>
          <w:trHeight w:val="6536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C120F2A" w14:textId="2BE6B03C" w:rsidR="0013728A" w:rsidRDefault="001F7C7D" w:rsidP="001F7C7D">
            <w:pPr>
              <w:rPr>
                <w:rFonts w:eastAsia="黑体"/>
              </w:rPr>
            </w:pPr>
            <w:r w:rsidRPr="001F7C7D">
              <w:rPr>
                <w:rFonts w:eastAsia="黑体" w:hint="eastAsia"/>
                <w:b/>
                <w:bCs/>
                <w:u w:val="single"/>
              </w:rPr>
              <w:t>问题</w:t>
            </w:r>
            <w:r w:rsidRPr="001F7C7D">
              <w:rPr>
                <w:rFonts w:eastAsia="黑体" w:hint="eastAsia"/>
                <w:b/>
                <w:bCs/>
                <w:u w:val="single"/>
              </w:rPr>
              <w:t>1</w:t>
            </w:r>
            <w:r>
              <w:rPr>
                <w:rFonts w:eastAsia="黑体" w:hint="eastAsia"/>
              </w:rPr>
              <w:t>：</w:t>
            </w:r>
          </w:p>
          <w:p w14:paraId="4300484C" w14:textId="77777777" w:rsidR="001F7C7D" w:rsidRPr="001F7C7D" w:rsidRDefault="001F7C7D" w:rsidP="001F7C7D">
            <w:pPr>
              <w:rPr>
                <w:rFonts w:eastAsia="黑体"/>
              </w:rPr>
            </w:pPr>
            <w:r w:rsidRPr="001F7C7D">
              <w:rPr>
                <w:rFonts w:eastAsia="黑体" w:hint="eastAsia"/>
              </w:rPr>
              <w:t>a.</w:t>
            </w:r>
            <w:r w:rsidRPr="001F7C7D">
              <w:rPr>
                <w:rFonts w:eastAsia="黑体" w:hint="eastAsia"/>
              </w:rPr>
              <w:tab/>
            </w:r>
            <w:r w:rsidRPr="001F7C7D">
              <w:rPr>
                <w:rFonts w:eastAsia="黑体" w:hint="eastAsia"/>
              </w:rPr>
              <w:t>假设一个共享内存系统使用窥探缓存一致性（</w:t>
            </w:r>
            <w:r w:rsidRPr="001F7C7D">
              <w:rPr>
                <w:rFonts w:eastAsia="黑体" w:hint="eastAsia"/>
              </w:rPr>
              <w:t>snooping cache coherence</w:t>
            </w:r>
            <w:r w:rsidRPr="001F7C7D">
              <w:rPr>
                <w:rFonts w:eastAsia="黑体" w:hint="eastAsia"/>
              </w:rPr>
              <w:t>）和写回（</w:t>
            </w:r>
            <w:r w:rsidRPr="001F7C7D">
              <w:rPr>
                <w:rFonts w:eastAsia="黑体" w:hint="eastAsia"/>
              </w:rPr>
              <w:t>write-back</w:t>
            </w:r>
            <w:r w:rsidRPr="001F7C7D">
              <w:rPr>
                <w:rFonts w:eastAsia="黑体" w:hint="eastAsia"/>
              </w:rPr>
              <w:t>）机制，</w:t>
            </w:r>
            <w:r w:rsidRPr="001F7C7D">
              <w:rPr>
                <w:rFonts w:eastAsia="黑体" w:hint="eastAsia"/>
              </w:rPr>
              <w:t xml:space="preserve">core 0 </w:t>
            </w:r>
            <w:r w:rsidRPr="001F7C7D">
              <w:rPr>
                <w:rFonts w:eastAsia="黑体" w:hint="eastAsia"/>
              </w:rPr>
              <w:t>的缓存中有变量</w:t>
            </w:r>
            <w:r w:rsidRPr="001F7C7D">
              <w:rPr>
                <w:rFonts w:eastAsia="黑体" w:hint="eastAsia"/>
              </w:rPr>
              <w:t xml:space="preserve"> x</w:t>
            </w:r>
            <w:r w:rsidRPr="001F7C7D">
              <w:rPr>
                <w:rFonts w:eastAsia="黑体" w:hint="eastAsia"/>
              </w:rPr>
              <w:t>，并执行赋值语句</w:t>
            </w:r>
            <w:r w:rsidRPr="001F7C7D">
              <w:rPr>
                <w:rFonts w:eastAsia="黑体" w:hint="eastAsia"/>
              </w:rPr>
              <w:t>x=5</w:t>
            </w:r>
            <w:r w:rsidRPr="001F7C7D">
              <w:rPr>
                <w:rFonts w:eastAsia="黑体" w:hint="eastAsia"/>
              </w:rPr>
              <w:t>，假设</w:t>
            </w:r>
            <w:r w:rsidRPr="001F7C7D">
              <w:rPr>
                <w:rFonts w:eastAsia="黑体" w:hint="eastAsia"/>
              </w:rPr>
              <w:t xml:space="preserve"> core 1 </w:t>
            </w:r>
            <w:r w:rsidRPr="001F7C7D">
              <w:rPr>
                <w:rFonts w:eastAsia="黑体" w:hint="eastAsia"/>
              </w:rPr>
              <w:t>的缓存中没有</w:t>
            </w:r>
            <w:r w:rsidRPr="001F7C7D">
              <w:rPr>
                <w:rFonts w:eastAsia="黑体" w:hint="eastAsia"/>
              </w:rPr>
              <w:t xml:space="preserve"> x</w:t>
            </w:r>
            <w:r w:rsidRPr="001F7C7D">
              <w:rPr>
                <w:rFonts w:eastAsia="黑体" w:hint="eastAsia"/>
              </w:rPr>
              <w:t>，在</w:t>
            </w:r>
            <w:r w:rsidRPr="001F7C7D">
              <w:rPr>
                <w:rFonts w:eastAsia="黑体" w:hint="eastAsia"/>
              </w:rPr>
              <w:t xml:space="preserve">core 0 </w:t>
            </w:r>
            <w:r w:rsidRPr="001F7C7D">
              <w:rPr>
                <w:rFonts w:eastAsia="黑体" w:hint="eastAsia"/>
              </w:rPr>
              <w:t>更新</w:t>
            </w:r>
            <w:r w:rsidRPr="001F7C7D">
              <w:rPr>
                <w:rFonts w:eastAsia="黑体" w:hint="eastAsia"/>
              </w:rPr>
              <w:t xml:space="preserve"> x </w:t>
            </w:r>
            <w:r w:rsidRPr="001F7C7D">
              <w:rPr>
                <w:rFonts w:eastAsia="黑体" w:hint="eastAsia"/>
              </w:rPr>
              <w:t>后，</w:t>
            </w:r>
            <w:r w:rsidRPr="001F7C7D">
              <w:rPr>
                <w:rFonts w:eastAsia="黑体" w:hint="eastAsia"/>
              </w:rPr>
              <w:t xml:space="preserve">core 1 </w:t>
            </w:r>
            <w:r w:rsidRPr="001F7C7D">
              <w:rPr>
                <w:rFonts w:eastAsia="黑体" w:hint="eastAsia"/>
              </w:rPr>
              <w:t>尝试执行</w:t>
            </w:r>
            <w:r w:rsidRPr="001F7C7D">
              <w:rPr>
                <w:rFonts w:eastAsia="黑体" w:hint="eastAsia"/>
              </w:rPr>
              <w:t>y=x</w:t>
            </w:r>
            <w:r w:rsidRPr="001F7C7D">
              <w:rPr>
                <w:rFonts w:eastAsia="黑体" w:hint="eastAsia"/>
              </w:rPr>
              <w:t>，</w:t>
            </w:r>
            <w:r w:rsidRPr="001F7C7D">
              <w:rPr>
                <w:rFonts w:eastAsia="黑体" w:hint="eastAsia"/>
              </w:rPr>
              <w:t xml:space="preserve">y </w:t>
            </w:r>
            <w:r w:rsidRPr="001F7C7D">
              <w:rPr>
                <w:rFonts w:eastAsia="黑体" w:hint="eastAsia"/>
              </w:rPr>
              <w:t>的值是什么？为什么？</w:t>
            </w:r>
          </w:p>
          <w:p w14:paraId="7CE259C2" w14:textId="77777777" w:rsidR="001F7C7D" w:rsidRPr="001F7C7D" w:rsidRDefault="001F7C7D" w:rsidP="001F7C7D">
            <w:pPr>
              <w:rPr>
                <w:rFonts w:eastAsia="黑体"/>
              </w:rPr>
            </w:pPr>
            <w:r w:rsidRPr="001F7C7D">
              <w:rPr>
                <w:rFonts w:eastAsia="黑体" w:hint="eastAsia"/>
              </w:rPr>
              <w:t>b.</w:t>
            </w:r>
            <w:r w:rsidRPr="001F7C7D">
              <w:rPr>
                <w:rFonts w:eastAsia="黑体" w:hint="eastAsia"/>
              </w:rPr>
              <w:tab/>
            </w:r>
            <w:r w:rsidRPr="001F7C7D">
              <w:rPr>
                <w:rFonts w:eastAsia="黑体" w:hint="eastAsia"/>
              </w:rPr>
              <w:t>假设上面的共享内存系统使用基于目录的缓存一致性（</w:t>
            </w:r>
            <w:r w:rsidRPr="001F7C7D">
              <w:rPr>
                <w:rFonts w:eastAsia="黑体" w:hint="eastAsia"/>
              </w:rPr>
              <w:t>Directory-based cache coherence</w:t>
            </w:r>
            <w:r w:rsidRPr="001F7C7D">
              <w:rPr>
                <w:rFonts w:eastAsia="黑体" w:hint="eastAsia"/>
              </w:rPr>
              <w:t>），</w:t>
            </w:r>
            <w:r w:rsidRPr="001F7C7D">
              <w:rPr>
                <w:rFonts w:eastAsia="黑体" w:hint="eastAsia"/>
              </w:rPr>
              <w:t xml:space="preserve">y </w:t>
            </w:r>
            <w:r w:rsidRPr="001F7C7D">
              <w:rPr>
                <w:rFonts w:eastAsia="黑体" w:hint="eastAsia"/>
              </w:rPr>
              <w:t>的值会是什么？为什么？</w:t>
            </w:r>
          </w:p>
          <w:p w14:paraId="4C03ABEA" w14:textId="129A52A1" w:rsidR="001F7C7D" w:rsidRDefault="001F7C7D" w:rsidP="001F7C7D">
            <w:pPr>
              <w:rPr>
                <w:rFonts w:eastAsia="黑体"/>
              </w:rPr>
            </w:pPr>
            <w:r w:rsidRPr="001F7C7D">
              <w:rPr>
                <w:rFonts w:eastAsia="黑体" w:hint="eastAsia"/>
              </w:rPr>
              <w:t>c.</w:t>
            </w:r>
            <w:r w:rsidRPr="001F7C7D">
              <w:rPr>
                <w:rFonts w:eastAsia="黑体" w:hint="eastAsia"/>
              </w:rPr>
              <w:tab/>
            </w:r>
            <w:r w:rsidRPr="001F7C7D">
              <w:rPr>
                <w:rFonts w:eastAsia="黑体" w:hint="eastAsia"/>
              </w:rPr>
              <w:t>如何解决上面出现的问题？</w:t>
            </w:r>
          </w:p>
          <w:p w14:paraId="37E1174B" w14:textId="77777777" w:rsidR="00462EE5" w:rsidRDefault="00462EE5" w:rsidP="004F106A">
            <w:pPr>
              <w:rPr>
                <w:rFonts w:eastAsia="黑体"/>
                <w:b/>
                <w:bCs/>
                <w:u w:val="single"/>
              </w:rPr>
            </w:pPr>
          </w:p>
          <w:p w14:paraId="128A4564" w14:textId="682A3FDE" w:rsidR="004F106A" w:rsidRDefault="000A2EC7" w:rsidP="004F106A">
            <w:pPr>
              <w:rPr>
                <w:rFonts w:eastAsia="黑体"/>
              </w:rPr>
            </w:pPr>
            <w:r>
              <w:rPr>
                <w:rFonts w:eastAsia="黑体" w:hint="eastAsia"/>
                <w:b/>
                <w:bCs/>
                <w:u w:val="single"/>
              </w:rPr>
              <w:t>解答</w:t>
            </w:r>
            <w:r w:rsidR="001F7C7D">
              <w:rPr>
                <w:rFonts w:eastAsia="黑体" w:hint="eastAsia"/>
              </w:rPr>
              <w:t>：首先对于问题的条件进行分析。</w:t>
            </w:r>
          </w:p>
          <w:p w14:paraId="6BDCAE93" w14:textId="2B317AFB" w:rsidR="002D3448" w:rsidRPr="001F7C7D" w:rsidRDefault="001F7C7D" w:rsidP="004F106A">
            <w:pPr>
              <w:numPr>
                <w:ilvl w:val="0"/>
                <w:numId w:val="6"/>
              </w:numPr>
              <w:rPr>
                <w:rFonts w:eastAsia="黑体"/>
              </w:rPr>
            </w:pPr>
            <w:r w:rsidRPr="001F7C7D">
              <w:rPr>
                <w:rFonts w:eastAsia="黑体" w:hint="eastAsia"/>
              </w:rPr>
              <w:t>窥探缓存一致性</w:t>
            </w:r>
            <w:r>
              <w:rPr>
                <w:rFonts w:eastAsia="黑体" w:hint="eastAsia"/>
              </w:rPr>
              <w:t>的定义：</w:t>
            </w:r>
            <w:r w:rsidR="004F106A">
              <w:rPr>
                <w:rFonts w:eastAsia="黑体" w:hint="eastAsia"/>
              </w:rPr>
              <w:t>1</w:t>
            </w:r>
            <w:r w:rsidR="004F106A">
              <w:rPr>
                <w:rFonts w:eastAsia="黑体"/>
              </w:rPr>
              <w:t>)</w:t>
            </w:r>
            <w:r w:rsidRPr="001F7C7D">
              <w:rPr>
                <w:rFonts w:eastAsia="黑体" w:hint="eastAsia"/>
              </w:rPr>
              <w:t>所有的</w:t>
            </w:r>
            <w:r w:rsidRPr="001F7C7D">
              <w:rPr>
                <w:rFonts w:eastAsia="黑体" w:hint="eastAsia"/>
              </w:rPr>
              <w:t xml:space="preserve">core </w:t>
            </w:r>
            <w:r w:rsidRPr="001F7C7D">
              <w:rPr>
                <w:rFonts w:eastAsia="黑体" w:hint="eastAsia"/>
              </w:rPr>
              <w:t>共享总线</w:t>
            </w:r>
            <w:r w:rsidR="004F106A">
              <w:rPr>
                <w:rFonts w:eastAsia="黑体" w:hint="eastAsia"/>
              </w:rPr>
              <w:t>2</w:t>
            </w:r>
            <w:r w:rsidR="004F106A">
              <w:rPr>
                <w:rFonts w:eastAsia="黑体"/>
              </w:rPr>
              <w:t>)</w:t>
            </w:r>
            <w:r w:rsidRPr="001F7C7D">
              <w:rPr>
                <w:rFonts w:eastAsia="黑体" w:hint="eastAsia"/>
              </w:rPr>
              <w:t>总线上传输的任何信号都可以被连接到总线的</w:t>
            </w:r>
            <w:r w:rsidRPr="001F7C7D">
              <w:rPr>
                <w:rFonts w:eastAsia="黑体" w:hint="eastAsia"/>
              </w:rPr>
              <w:t>core</w:t>
            </w:r>
            <w:r w:rsidRPr="001F7C7D">
              <w:rPr>
                <w:rFonts w:eastAsia="黑体" w:hint="eastAsia"/>
              </w:rPr>
              <w:t>“看到”</w:t>
            </w:r>
            <w:r w:rsidR="004F106A">
              <w:rPr>
                <w:rFonts w:eastAsia="黑体" w:hint="eastAsia"/>
              </w:rPr>
              <w:t>3</w:t>
            </w:r>
            <w:r w:rsidR="004F106A">
              <w:rPr>
                <w:rFonts w:eastAsia="黑体"/>
              </w:rPr>
              <w:t>)</w:t>
            </w:r>
            <w:r w:rsidRPr="001F7C7D">
              <w:rPr>
                <w:rFonts w:eastAsia="黑体" w:hint="eastAsia"/>
              </w:rPr>
              <w:t>当</w:t>
            </w:r>
            <w:r w:rsidRPr="001F7C7D">
              <w:rPr>
                <w:rFonts w:eastAsia="黑体" w:hint="eastAsia"/>
              </w:rPr>
              <w:t xml:space="preserve">core 0 </w:t>
            </w:r>
            <w:r w:rsidRPr="001F7C7D">
              <w:rPr>
                <w:rFonts w:eastAsia="黑体" w:hint="eastAsia"/>
              </w:rPr>
              <w:t>更新存储在其缓存中的</w:t>
            </w:r>
            <w:r w:rsidRPr="001F7C7D">
              <w:rPr>
                <w:rFonts w:eastAsia="黑体" w:hint="eastAsia"/>
              </w:rPr>
              <w:t xml:space="preserve">x </w:t>
            </w:r>
            <w:r w:rsidRPr="001F7C7D">
              <w:rPr>
                <w:rFonts w:eastAsia="黑体" w:hint="eastAsia"/>
              </w:rPr>
              <w:t>的副本时，向总线</w:t>
            </w:r>
            <w:proofErr w:type="gramStart"/>
            <w:r w:rsidRPr="001F7C7D">
              <w:rPr>
                <w:rFonts w:eastAsia="黑体" w:hint="eastAsia"/>
              </w:rPr>
              <w:t>广播此</w:t>
            </w:r>
            <w:proofErr w:type="gramEnd"/>
            <w:r w:rsidRPr="001F7C7D">
              <w:rPr>
                <w:rFonts w:eastAsia="黑体" w:hint="eastAsia"/>
              </w:rPr>
              <w:t>信息</w:t>
            </w:r>
            <w:r w:rsidR="004F106A">
              <w:rPr>
                <w:rFonts w:eastAsia="黑体" w:hint="eastAsia"/>
              </w:rPr>
              <w:t>4</w:t>
            </w:r>
            <w:r w:rsidR="004F106A">
              <w:rPr>
                <w:rFonts w:eastAsia="黑体"/>
              </w:rPr>
              <w:t>)</w:t>
            </w:r>
            <w:r w:rsidRPr="001F7C7D">
              <w:rPr>
                <w:rFonts w:eastAsia="黑体" w:hint="eastAsia"/>
              </w:rPr>
              <w:t>如果</w:t>
            </w:r>
            <w:r w:rsidRPr="001F7C7D">
              <w:rPr>
                <w:rFonts w:eastAsia="黑体" w:hint="eastAsia"/>
              </w:rPr>
              <w:t xml:space="preserve"> core 1</w:t>
            </w:r>
            <w:r w:rsidRPr="001F7C7D">
              <w:rPr>
                <w:rFonts w:eastAsia="黑体" w:hint="eastAsia"/>
              </w:rPr>
              <w:t>“窥探”总线，将看到</w:t>
            </w:r>
            <w:r w:rsidRPr="001F7C7D">
              <w:rPr>
                <w:rFonts w:eastAsia="黑体" w:hint="eastAsia"/>
              </w:rPr>
              <w:t xml:space="preserve"> x </w:t>
            </w:r>
            <w:r w:rsidRPr="001F7C7D">
              <w:rPr>
                <w:rFonts w:eastAsia="黑体" w:hint="eastAsia"/>
              </w:rPr>
              <w:t>已被更新，可以将其</w:t>
            </w:r>
            <w:r w:rsidRPr="001F7C7D">
              <w:rPr>
                <w:rFonts w:eastAsia="黑体" w:hint="eastAsia"/>
              </w:rPr>
              <w:t xml:space="preserve"> x </w:t>
            </w:r>
            <w:r w:rsidRPr="001F7C7D">
              <w:rPr>
                <w:rFonts w:eastAsia="黑体" w:hint="eastAsia"/>
              </w:rPr>
              <w:t>的副本标记为无效</w:t>
            </w:r>
            <w:r w:rsidR="004F106A">
              <w:rPr>
                <w:rFonts w:eastAsia="黑体" w:hint="eastAsia"/>
              </w:rPr>
              <w:t>5</w:t>
            </w:r>
            <w:r w:rsidR="004F106A">
              <w:rPr>
                <w:rFonts w:eastAsia="黑体"/>
              </w:rPr>
              <w:t>)</w:t>
            </w:r>
            <w:r w:rsidRPr="001F7C7D">
              <w:rPr>
                <w:rFonts w:eastAsia="黑体" w:hint="eastAsia"/>
              </w:rPr>
              <w:t>实际的广播只通知其他</w:t>
            </w:r>
            <w:r w:rsidRPr="001F7C7D">
              <w:rPr>
                <w:rFonts w:eastAsia="黑体" w:hint="eastAsia"/>
              </w:rPr>
              <w:t xml:space="preserve">core </w:t>
            </w:r>
            <w:r w:rsidRPr="001F7C7D">
              <w:rPr>
                <w:rFonts w:eastAsia="黑体" w:hint="eastAsia"/>
              </w:rPr>
              <w:t>包含</w:t>
            </w:r>
            <w:r w:rsidRPr="001F7C7D">
              <w:rPr>
                <w:rFonts w:eastAsia="黑体" w:hint="eastAsia"/>
              </w:rPr>
              <w:t xml:space="preserve">x </w:t>
            </w:r>
            <w:r w:rsidRPr="001F7C7D">
              <w:rPr>
                <w:rFonts w:eastAsia="黑体" w:hint="eastAsia"/>
              </w:rPr>
              <w:t>的</w:t>
            </w:r>
            <w:r w:rsidRPr="001F7C7D">
              <w:rPr>
                <w:rFonts w:eastAsia="黑体" w:hint="eastAsia"/>
              </w:rPr>
              <w:t xml:space="preserve">cache line </w:t>
            </w:r>
            <w:r w:rsidRPr="001F7C7D">
              <w:rPr>
                <w:rFonts w:eastAsia="黑体" w:hint="eastAsia"/>
              </w:rPr>
              <w:t>已经更新</w:t>
            </w:r>
            <w:r w:rsidR="004F106A">
              <w:rPr>
                <w:rFonts w:eastAsia="黑体" w:hint="eastAsia"/>
              </w:rPr>
              <w:t>;</w:t>
            </w:r>
          </w:p>
          <w:p w14:paraId="0C2221F6" w14:textId="64CC7FD8" w:rsidR="002D3448" w:rsidRDefault="004F106A" w:rsidP="004F106A">
            <w:pPr>
              <w:numPr>
                <w:ilvl w:val="0"/>
                <w:numId w:val="6"/>
              </w:numPr>
              <w:rPr>
                <w:rFonts w:eastAsia="黑体"/>
              </w:rPr>
            </w:pPr>
            <w:r w:rsidRPr="004F106A">
              <w:rPr>
                <w:rFonts w:eastAsia="黑体" w:hint="eastAsia"/>
              </w:rPr>
              <w:t>写回（</w:t>
            </w:r>
            <w:r w:rsidRPr="004F106A">
              <w:rPr>
                <w:rFonts w:eastAsia="黑体" w:hint="eastAsia"/>
              </w:rPr>
              <w:t>Write-back</w:t>
            </w:r>
            <w:r w:rsidRPr="004F106A">
              <w:rPr>
                <w:rFonts w:eastAsia="黑体" w:hint="eastAsia"/>
              </w:rPr>
              <w:t>）：当写入</w:t>
            </w:r>
            <w:r w:rsidRPr="004F106A">
              <w:rPr>
                <w:rFonts w:eastAsia="黑体" w:hint="eastAsia"/>
              </w:rPr>
              <w:t xml:space="preserve"> Cache </w:t>
            </w:r>
            <w:r w:rsidRPr="004F106A">
              <w:rPr>
                <w:rFonts w:eastAsia="黑体" w:hint="eastAsia"/>
              </w:rPr>
              <w:t>时，</w:t>
            </w:r>
            <w:proofErr w:type="gramStart"/>
            <w:r w:rsidRPr="004F106A">
              <w:rPr>
                <w:rFonts w:eastAsia="黑体" w:hint="eastAsia"/>
              </w:rPr>
              <w:t>不</w:t>
            </w:r>
            <w:proofErr w:type="gramEnd"/>
            <w:r w:rsidRPr="004F106A">
              <w:rPr>
                <w:rFonts w:eastAsia="黑体" w:hint="eastAsia"/>
              </w:rPr>
              <w:t>马上写入主存，而是将</w:t>
            </w:r>
            <w:r w:rsidRPr="004F106A">
              <w:rPr>
                <w:rFonts w:eastAsia="黑体" w:hint="eastAsia"/>
              </w:rPr>
              <w:t xml:space="preserve">cache </w:t>
            </w:r>
            <w:r w:rsidRPr="004F106A">
              <w:rPr>
                <w:rFonts w:eastAsia="黑体" w:hint="eastAsia"/>
              </w:rPr>
              <w:t>中更新的数据标记为</w:t>
            </w:r>
            <w:r w:rsidRPr="004F106A">
              <w:rPr>
                <w:rFonts w:eastAsia="黑体" w:hint="eastAsia"/>
              </w:rPr>
              <w:t xml:space="preserve"> dirty </w:t>
            </w:r>
            <w:r w:rsidRPr="004F106A">
              <w:rPr>
                <w:rFonts w:eastAsia="黑体" w:hint="eastAsia"/>
              </w:rPr>
              <w:t>，当该</w:t>
            </w:r>
            <w:r w:rsidRPr="004F106A">
              <w:rPr>
                <w:rFonts w:eastAsia="黑体" w:hint="eastAsia"/>
              </w:rPr>
              <w:t xml:space="preserve"> cache line </w:t>
            </w:r>
            <w:r w:rsidRPr="004F106A">
              <w:rPr>
                <w:rFonts w:eastAsia="黑体" w:hint="eastAsia"/>
              </w:rPr>
              <w:t>被从主存中读取的新的</w:t>
            </w:r>
            <w:r w:rsidRPr="004F106A">
              <w:rPr>
                <w:rFonts w:eastAsia="黑体" w:hint="eastAsia"/>
              </w:rPr>
              <w:t xml:space="preserve">cache line </w:t>
            </w:r>
            <w:r w:rsidRPr="004F106A">
              <w:rPr>
                <w:rFonts w:eastAsia="黑体" w:hint="eastAsia"/>
              </w:rPr>
              <w:t>所替换时，将该</w:t>
            </w:r>
            <w:r w:rsidRPr="004F106A">
              <w:rPr>
                <w:rFonts w:eastAsia="黑体" w:hint="eastAsia"/>
              </w:rPr>
              <w:t xml:space="preserve">dirty line </w:t>
            </w:r>
            <w:r w:rsidRPr="004F106A">
              <w:rPr>
                <w:rFonts w:eastAsia="黑体" w:hint="eastAsia"/>
              </w:rPr>
              <w:t>写入主存</w:t>
            </w:r>
          </w:p>
          <w:p w14:paraId="25984042" w14:textId="05B9ED73" w:rsidR="000A2EC7" w:rsidRPr="000A2EC7" w:rsidRDefault="000A2EC7" w:rsidP="000A2EC7">
            <w:pPr>
              <w:numPr>
                <w:ilvl w:val="0"/>
                <w:numId w:val="6"/>
              </w:numPr>
              <w:rPr>
                <w:rFonts w:eastAsia="黑体"/>
              </w:rPr>
            </w:pPr>
            <w:r w:rsidRPr="000A2EC7">
              <w:rPr>
                <w:rFonts w:eastAsia="黑体" w:hint="eastAsia"/>
              </w:rPr>
              <w:t>基于目录的缓存一致性</w:t>
            </w:r>
            <w:r>
              <w:rPr>
                <w:rFonts w:eastAsia="黑体" w:hint="eastAsia"/>
              </w:rPr>
              <w:t>:</w:t>
            </w:r>
            <w:r>
              <w:rPr>
                <w:rFonts w:eastAsia="黑体"/>
              </w:rPr>
              <w:t xml:space="preserve"> </w:t>
            </w:r>
            <w:r>
              <w:rPr>
                <w:rFonts w:eastAsia="黑体" w:hint="eastAsia"/>
              </w:rPr>
              <w:t>1)</w:t>
            </w:r>
            <w:r w:rsidRPr="000A2EC7">
              <w:rPr>
                <w:rFonts w:eastAsia="黑体" w:hint="eastAsia"/>
              </w:rPr>
              <w:t>使用称为“目录”的数据结构来存储每条</w:t>
            </w:r>
            <w:r w:rsidRPr="000A2EC7">
              <w:rPr>
                <w:rFonts w:eastAsia="黑体" w:hint="eastAsia"/>
              </w:rPr>
              <w:t>cache line</w:t>
            </w:r>
            <w:r w:rsidRPr="000A2EC7">
              <w:rPr>
                <w:rFonts w:eastAsia="黑体" w:hint="eastAsia"/>
              </w:rPr>
              <w:t>的状态</w:t>
            </w:r>
          </w:p>
          <w:p w14:paraId="14515CA9" w14:textId="28101C62" w:rsidR="000A2EC7" w:rsidRDefault="000A2EC7" w:rsidP="000A2EC7">
            <w:pPr>
              <w:ind w:left="360"/>
              <w:rPr>
                <w:rFonts w:eastAsia="黑体"/>
              </w:rPr>
            </w:pPr>
            <w:r w:rsidRPr="000A2EC7">
              <w:rPr>
                <w:rFonts w:eastAsia="黑体" w:hint="eastAsia"/>
              </w:rPr>
              <w:t>2</w:t>
            </w:r>
            <w:r w:rsidRPr="000A2EC7">
              <w:rPr>
                <w:rFonts w:eastAsia="黑体"/>
              </w:rPr>
              <w:t>)</w:t>
            </w:r>
            <w:r w:rsidRPr="000A2EC7">
              <w:rPr>
                <w:rFonts w:eastAsia="黑体" w:hint="eastAsia"/>
              </w:rPr>
              <w:t>当一个变量被更新时，会查询目录，并且在其缓存中包含该变量的</w:t>
            </w:r>
            <w:r w:rsidRPr="000A2EC7">
              <w:rPr>
                <w:rFonts w:eastAsia="黑体" w:hint="eastAsia"/>
              </w:rPr>
              <w:t>cache line</w:t>
            </w:r>
            <w:r w:rsidRPr="000A2EC7">
              <w:rPr>
                <w:rFonts w:eastAsia="黑体" w:hint="eastAsia"/>
              </w:rPr>
              <w:t>将失效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/>
              </w:rPr>
              <w:t>)</w:t>
            </w:r>
            <w:r w:rsidRPr="000A2EC7">
              <w:rPr>
                <w:rFonts w:eastAsia="黑体" w:hint="eastAsia"/>
              </w:rPr>
              <w:t>目录需要额外存储空间，但是更新缓存变量时，只需要与存储该变量的</w:t>
            </w:r>
            <w:r w:rsidRPr="000A2EC7">
              <w:rPr>
                <w:rFonts w:eastAsia="黑体" w:hint="eastAsia"/>
              </w:rPr>
              <w:t>core</w:t>
            </w:r>
            <w:r w:rsidRPr="000A2EC7">
              <w:rPr>
                <w:rFonts w:eastAsia="黑体" w:hint="eastAsia"/>
              </w:rPr>
              <w:t>联络</w:t>
            </w:r>
            <w:r>
              <w:rPr>
                <w:rFonts w:eastAsia="黑体"/>
              </w:rPr>
              <w:t>4)</w:t>
            </w:r>
            <w:r w:rsidRPr="000A2EC7">
              <w:rPr>
                <w:rFonts w:eastAsia="黑体" w:hint="eastAsia"/>
              </w:rPr>
              <w:t>使用称为“目录”的数据结构来存储每条</w:t>
            </w:r>
            <w:r w:rsidRPr="000A2EC7">
              <w:rPr>
                <w:rFonts w:eastAsia="黑体" w:hint="eastAsia"/>
              </w:rPr>
              <w:t xml:space="preserve">cache line </w:t>
            </w:r>
            <w:r w:rsidRPr="000A2EC7">
              <w:rPr>
                <w:rFonts w:eastAsia="黑体" w:hint="eastAsia"/>
              </w:rPr>
              <w:t>的状态</w:t>
            </w:r>
            <w:r w:rsidRPr="000A2EC7">
              <w:rPr>
                <w:rFonts w:eastAsia="黑体" w:hint="eastAsia"/>
              </w:rPr>
              <w:t>5</w:t>
            </w:r>
            <w:r w:rsidRPr="000A2EC7">
              <w:rPr>
                <w:rFonts w:eastAsia="黑体"/>
              </w:rPr>
              <w:t>)</w:t>
            </w:r>
            <w:r w:rsidRPr="000A2EC7">
              <w:rPr>
                <w:rFonts w:eastAsia="黑体" w:hint="eastAsia"/>
              </w:rPr>
              <w:t>当一个变量被更新时，会查询目录，并且在其缓存中包含该变量的</w:t>
            </w:r>
            <w:r w:rsidRPr="000A2EC7">
              <w:rPr>
                <w:rFonts w:eastAsia="黑体" w:hint="eastAsia"/>
              </w:rPr>
              <w:t xml:space="preserve">cache line </w:t>
            </w:r>
            <w:r w:rsidRPr="000A2EC7">
              <w:rPr>
                <w:rFonts w:eastAsia="黑体" w:hint="eastAsia"/>
              </w:rPr>
              <w:t>将失效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/>
              </w:rPr>
              <w:t>6)</w:t>
            </w:r>
            <w:r w:rsidRPr="000A2EC7">
              <w:rPr>
                <w:rFonts w:eastAsia="黑体" w:hint="eastAsia"/>
              </w:rPr>
              <w:t>目录需要额外存储空间，但是更新缓存变量时，只需要与存储该变量的</w:t>
            </w:r>
            <w:r w:rsidRPr="000A2EC7">
              <w:rPr>
                <w:rFonts w:eastAsia="黑体" w:hint="eastAsia"/>
              </w:rPr>
              <w:t xml:space="preserve">core </w:t>
            </w:r>
            <w:r w:rsidRPr="000A2EC7">
              <w:rPr>
                <w:rFonts w:eastAsia="黑体" w:hint="eastAsia"/>
              </w:rPr>
              <w:t>联络</w:t>
            </w:r>
          </w:p>
          <w:p w14:paraId="414362F5" w14:textId="29B87B50" w:rsidR="000A2EC7" w:rsidRDefault="000A2EC7" w:rsidP="000A2EC7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解答如下：</w:t>
            </w:r>
          </w:p>
          <w:p w14:paraId="129C86F8" w14:textId="77777777" w:rsidR="009A29F4" w:rsidRDefault="009A29F4" w:rsidP="000A2EC7">
            <w:pPr>
              <w:numPr>
                <w:ilvl w:val="0"/>
                <w:numId w:val="7"/>
              </w:numPr>
              <w:rPr>
                <w:rFonts w:eastAsia="黑体"/>
              </w:rPr>
            </w:pPr>
            <w:r w:rsidRPr="009A29F4">
              <w:rPr>
                <w:rFonts w:eastAsia="黑体" w:hint="eastAsia"/>
              </w:rPr>
              <w:t>y</w:t>
            </w:r>
            <w:r w:rsidRPr="009A29F4">
              <w:rPr>
                <w:rFonts w:eastAsia="黑体" w:hint="eastAsia"/>
              </w:rPr>
              <w:t>的值应该是</w:t>
            </w:r>
            <w:r w:rsidRPr="009A29F4">
              <w:rPr>
                <w:rFonts w:eastAsia="黑体" w:hint="eastAsia"/>
              </w:rPr>
              <w:t>x</w:t>
            </w:r>
            <w:r w:rsidRPr="009A29F4">
              <w:rPr>
                <w:rFonts w:eastAsia="黑体" w:hint="eastAsia"/>
              </w:rPr>
              <w:t>的初始值或者</w:t>
            </w:r>
            <w:r w:rsidRPr="009A29F4">
              <w:rPr>
                <w:rFonts w:eastAsia="黑体" w:hint="eastAsia"/>
              </w:rPr>
              <w:t>5</w:t>
            </w:r>
            <w:r w:rsidRPr="009A29F4">
              <w:rPr>
                <w:rFonts w:eastAsia="黑体" w:hint="eastAsia"/>
              </w:rPr>
              <w:t>。因为所有的</w:t>
            </w:r>
            <w:r w:rsidRPr="009A29F4">
              <w:rPr>
                <w:rFonts w:eastAsia="黑体" w:hint="eastAsia"/>
              </w:rPr>
              <w:t>core</w:t>
            </w:r>
            <w:r w:rsidRPr="009A29F4">
              <w:rPr>
                <w:rFonts w:eastAsia="黑体" w:hint="eastAsia"/>
              </w:rPr>
              <w:t>共享总线，总线上传输的任何信号都可以被连接到总线的</w:t>
            </w:r>
            <w:r w:rsidRPr="009A29F4">
              <w:rPr>
                <w:rFonts w:eastAsia="黑体" w:hint="eastAsia"/>
              </w:rPr>
              <w:t>core</w:t>
            </w:r>
            <w:r w:rsidRPr="009A29F4">
              <w:rPr>
                <w:rFonts w:eastAsia="黑体" w:hint="eastAsia"/>
              </w:rPr>
              <w:t>“看到”，当</w:t>
            </w:r>
            <w:r w:rsidRPr="009A29F4">
              <w:rPr>
                <w:rFonts w:eastAsia="黑体" w:hint="eastAsia"/>
              </w:rPr>
              <w:t>core0</w:t>
            </w:r>
            <w:r w:rsidRPr="009A29F4">
              <w:rPr>
                <w:rFonts w:eastAsia="黑体" w:hint="eastAsia"/>
              </w:rPr>
              <w:t>更新了</w:t>
            </w:r>
            <w:r w:rsidRPr="009A29F4">
              <w:rPr>
                <w:rFonts w:eastAsia="黑体" w:hint="eastAsia"/>
              </w:rPr>
              <w:t>x</w:t>
            </w:r>
            <w:r w:rsidRPr="009A29F4">
              <w:rPr>
                <w:rFonts w:eastAsia="黑体" w:hint="eastAsia"/>
              </w:rPr>
              <w:t>的值，之后，会向总线</w:t>
            </w:r>
            <w:proofErr w:type="gramStart"/>
            <w:r w:rsidRPr="009A29F4">
              <w:rPr>
                <w:rFonts w:eastAsia="黑体" w:hint="eastAsia"/>
              </w:rPr>
              <w:t>广播此</w:t>
            </w:r>
            <w:proofErr w:type="gramEnd"/>
            <w:r w:rsidRPr="009A29F4">
              <w:rPr>
                <w:rFonts w:eastAsia="黑体" w:hint="eastAsia"/>
              </w:rPr>
              <w:t>信息，此时</w:t>
            </w:r>
            <w:r w:rsidRPr="009A29F4">
              <w:rPr>
                <w:rFonts w:eastAsia="黑体" w:hint="eastAsia"/>
              </w:rPr>
              <w:t>core0</w:t>
            </w:r>
            <w:r w:rsidRPr="009A29F4">
              <w:rPr>
                <w:rFonts w:eastAsia="黑体" w:hint="eastAsia"/>
              </w:rPr>
              <w:t>中的</w:t>
            </w:r>
            <w:r w:rsidRPr="009A29F4">
              <w:rPr>
                <w:rFonts w:eastAsia="黑体" w:hint="eastAsia"/>
              </w:rPr>
              <w:t>x</w:t>
            </w:r>
            <w:r w:rsidRPr="009A29F4">
              <w:rPr>
                <w:rFonts w:eastAsia="黑体" w:hint="eastAsia"/>
              </w:rPr>
              <w:t>已经标记为已修改（</w:t>
            </w:r>
            <w:r w:rsidRPr="009A29F4">
              <w:rPr>
                <w:rFonts w:eastAsia="黑体" w:hint="eastAsia"/>
              </w:rPr>
              <w:t>Modified</w:t>
            </w:r>
            <w:r w:rsidRPr="009A29F4">
              <w:rPr>
                <w:rFonts w:eastAsia="黑体" w:hint="eastAsia"/>
              </w:rPr>
              <w:t>）缓存段，已修改缓存</w:t>
            </w:r>
            <w:proofErr w:type="gramStart"/>
            <w:r w:rsidRPr="009A29F4">
              <w:rPr>
                <w:rFonts w:eastAsia="黑体" w:hint="eastAsia"/>
              </w:rPr>
              <w:t>段如果</w:t>
            </w:r>
            <w:proofErr w:type="gramEnd"/>
            <w:r w:rsidRPr="009A29F4">
              <w:rPr>
                <w:rFonts w:eastAsia="黑体" w:hint="eastAsia"/>
              </w:rPr>
              <w:t>被丢弃或标记为失效，那么先要把它的内容回写到内存中——这和回</w:t>
            </w:r>
            <w:proofErr w:type="gramStart"/>
            <w:r w:rsidRPr="009A29F4">
              <w:rPr>
                <w:rFonts w:eastAsia="黑体" w:hint="eastAsia"/>
              </w:rPr>
              <w:t>写模式</w:t>
            </w:r>
            <w:proofErr w:type="gramEnd"/>
            <w:r w:rsidRPr="009A29F4">
              <w:rPr>
                <w:rFonts w:eastAsia="黑体" w:hint="eastAsia"/>
              </w:rPr>
              <w:t>下常规的脏（</w:t>
            </w:r>
            <w:r w:rsidRPr="009A29F4">
              <w:rPr>
                <w:rFonts w:eastAsia="黑体" w:hint="eastAsia"/>
              </w:rPr>
              <w:t>dirty</w:t>
            </w:r>
            <w:r w:rsidRPr="009A29F4">
              <w:rPr>
                <w:rFonts w:eastAsia="黑体" w:hint="eastAsia"/>
              </w:rPr>
              <w:t>）</w:t>
            </w:r>
            <w:proofErr w:type="gramStart"/>
            <w:r w:rsidRPr="009A29F4">
              <w:rPr>
                <w:rFonts w:eastAsia="黑体" w:hint="eastAsia"/>
              </w:rPr>
              <w:t>段处理</w:t>
            </w:r>
            <w:proofErr w:type="gramEnd"/>
            <w:r w:rsidRPr="009A29F4">
              <w:rPr>
                <w:rFonts w:eastAsia="黑体" w:hint="eastAsia"/>
              </w:rPr>
              <w:t>方式一样，所以当</w:t>
            </w:r>
            <w:r w:rsidRPr="009A29F4">
              <w:rPr>
                <w:rFonts w:eastAsia="黑体" w:hint="eastAsia"/>
              </w:rPr>
              <w:t>core1</w:t>
            </w:r>
            <w:r w:rsidRPr="009A29F4">
              <w:rPr>
                <w:rFonts w:eastAsia="黑体" w:hint="eastAsia"/>
              </w:rPr>
              <w:t>尝试执行</w:t>
            </w:r>
            <w:r w:rsidRPr="009A29F4">
              <w:rPr>
                <w:rFonts w:eastAsia="黑体" w:hint="eastAsia"/>
              </w:rPr>
              <w:t>y=x</w:t>
            </w:r>
            <w:r w:rsidRPr="009A29F4">
              <w:rPr>
                <w:rFonts w:eastAsia="黑体" w:hint="eastAsia"/>
              </w:rPr>
              <w:t>时，如果</w:t>
            </w:r>
            <w:r w:rsidRPr="009A29F4">
              <w:rPr>
                <w:rFonts w:eastAsia="黑体" w:hint="eastAsia"/>
              </w:rPr>
              <w:t>core0</w:t>
            </w:r>
            <w:r w:rsidRPr="009A29F4">
              <w:rPr>
                <w:rFonts w:eastAsia="黑体" w:hint="eastAsia"/>
              </w:rPr>
              <w:t>已经成功将</w:t>
            </w:r>
            <w:r w:rsidRPr="009A29F4">
              <w:rPr>
                <w:rFonts w:eastAsia="黑体" w:hint="eastAsia"/>
              </w:rPr>
              <w:t>x</w:t>
            </w:r>
            <w:r w:rsidRPr="009A29F4">
              <w:rPr>
                <w:rFonts w:eastAsia="黑体" w:hint="eastAsia"/>
              </w:rPr>
              <w:t>写回（</w:t>
            </w:r>
            <w:r w:rsidRPr="009A29F4">
              <w:rPr>
                <w:rFonts w:eastAsia="黑体" w:hint="eastAsia"/>
              </w:rPr>
              <w:t>write-back</w:t>
            </w:r>
            <w:r w:rsidRPr="009A29F4">
              <w:rPr>
                <w:rFonts w:eastAsia="黑体" w:hint="eastAsia"/>
              </w:rPr>
              <w:t>）了，</w:t>
            </w:r>
            <w:r w:rsidRPr="009A29F4">
              <w:rPr>
                <w:rFonts w:eastAsia="黑体" w:hint="eastAsia"/>
              </w:rPr>
              <w:t>y</w:t>
            </w:r>
            <w:r w:rsidRPr="009A29F4">
              <w:rPr>
                <w:rFonts w:eastAsia="黑体" w:hint="eastAsia"/>
              </w:rPr>
              <w:t>的值就是</w:t>
            </w:r>
            <w:r w:rsidRPr="009A29F4">
              <w:rPr>
                <w:rFonts w:eastAsia="黑体" w:hint="eastAsia"/>
              </w:rPr>
              <w:t>5</w:t>
            </w:r>
            <w:r w:rsidRPr="009A29F4">
              <w:rPr>
                <w:rFonts w:eastAsia="黑体" w:hint="eastAsia"/>
              </w:rPr>
              <w:t>，否则就是</w:t>
            </w:r>
            <w:r w:rsidRPr="009A29F4">
              <w:rPr>
                <w:rFonts w:eastAsia="黑体" w:hint="eastAsia"/>
              </w:rPr>
              <w:t>x</w:t>
            </w:r>
            <w:r w:rsidRPr="009A29F4">
              <w:rPr>
                <w:rFonts w:eastAsia="黑体" w:hint="eastAsia"/>
              </w:rPr>
              <w:t>的初始值。</w:t>
            </w:r>
          </w:p>
          <w:p w14:paraId="1EC83009" w14:textId="77777777" w:rsidR="009A29F4" w:rsidRDefault="009A29F4" w:rsidP="000A2EC7">
            <w:pPr>
              <w:numPr>
                <w:ilvl w:val="0"/>
                <w:numId w:val="7"/>
              </w:numPr>
              <w:rPr>
                <w:rFonts w:eastAsia="黑体"/>
              </w:rPr>
            </w:pPr>
            <w:r w:rsidRPr="009A29F4">
              <w:rPr>
                <w:rFonts w:eastAsia="黑体" w:hint="eastAsia"/>
              </w:rPr>
              <w:t>答：</w:t>
            </w:r>
            <w:r w:rsidRPr="009A29F4">
              <w:rPr>
                <w:rFonts w:eastAsia="黑体" w:hint="eastAsia"/>
              </w:rPr>
              <w:t>y</w:t>
            </w:r>
            <w:r w:rsidRPr="009A29F4">
              <w:rPr>
                <w:rFonts w:eastAsia="黑体" w:hint="eastAsia"/>
              </w:rPr>
              <w:t>等于</w:t>
            </w:r>
            <w:r w:rsidRPr="009A29F4">
              <w:rPr>
                <w:rFonts w:eastAsia="黑体" w:hint="eastAsia"/>
              </w:rPr>
              <w:t>x</w:t>
            </w:r>
            <w:r w:rsidRPr="009A29F4">
              <w:rPr>
                <w:rFonts w:eastAsia="黑体" w:hint="eastAsia"/>
              </w:rPr>
              <w:t>的初始值或者</w:t>
            </w:r>
            <w:r w:rsidRPr="009A29F4">
              <w:rPr>
                <w:rFonts w:eastAsia="黑体" w:hint="eastAsia"/>
              </w:rPr>
              <w:t>5</w:t>
            </w:r>
            <w:r w:rsidRPr="009A29F4">
              <w:rPr>
                <w:rFonts w:eastAsia="黑体" w:hint="eastAsia"/>
              </w:rPr>
              <w:t>。因为</w:t>
            </w:r>
            <w:r w:rsidRPr="009A29F4">
              <w:rPr>
                <w:rFonts w:eastAsia="黑体" w:hint="eastAsia"/>
              </w:rPr>
              <w:t>core0</w:t>
            </w:r>
            <w:r w:rsidRPr="009A29F4">
              <w:rPr>
                <w:rFonts w:eastAsia="黑体" w:hint="eastAsia"/>
              </w:rPr>
              <w:t>在执行赋值语句</w:t>
            </w:r>
            <w:r w:rsidRPr="009A29F4">
              <w:rPr>
                <w:rFonts w:eastAsia="黑体" w:hint="eastAsia"/>
              </w:rPr>
              <w:t>x=5</w:t>
            </w:r>
            <w:r w:rsidRPr="009A29F4">
              <w:rPr>
                <w:rFonts w:eastAsia="黑体" w:hint="eastAsia"/>
              </w:rPr>
              <w:t>之后，由于采用写回机制，并没有立即将</w:t>
            </w:r>
            <w:r w:rsidRPr="009A29F4">
              <w:rPr>
                <w:rFonts w:eastAsia="黑体" w:hint="eastAsia"/>
              </w:rPr>
              <w:t>x</w:t>
            </w:r>
            <w:r w:rsidRPr="009A29F4">
              <w:rPr>
                <w:rFonts w:eastAsia="黑体" w:hint="eastAsia"/>
              </w:rPr>
              <w:t>写入磁盘中，而且将主目录</w:t>
            </w:r>
            <w:r w:rsidRPr="009A29F4">
              <w:rPr>
                <w:rFonts w:eastAsia="黑体" w:hint="eastAsia"/>
              </w:rPr>
              <w:t>x=5</w:t>
            </w:r>
            <w:r w:rsidRPr="009A29F4">
              <w:rPr>
                <w:rFonts w:eastAsia="黑体" w:hint="eastAsia"/>
              </w:rPr>
              <w:t>中存储的这个</w:t>
            </w:r>
            <w:r w:rsidRPr="009A29F4">
              <w:rPr>
                <w:rFonts w:eastAsia="黑体" w:hint="eastAsia"/>
              </w:rPr>
              <w:t>cache line</w:t>
            </w:r>
            <w:r w:rsidRPr="009A29F4">
              <w:rPr>
                <w:rFonts w:eastAsia="黑体" w:hint="eastAsia"/>
              </w:rPr>
              <w:t>标记为</w:t>
            </w:r>
            <w:r w:rsidRPr="009A29F4">
              <w:rPr>
                <w:rFonts w:eastAsia="黑体" w:hint="eastAsia"/>
              </w:rPr>
              <w:t>dirty</w:t>
            </w:r>
            <w:r w:rsidRPr="009A29F4">
              <w:rPr>
                <w:rFonts w:eastAsia="黑体" w:hint="eastAsia"/>
              </w:rPr>
              <w:t>。但是由于主目录更新存在时延，有可能在主目录没有更新的时候</w:t>
            </w:r>
            <w:r w:rsidRPr="009A29F4">
              <w:rPr>
                <w:rFonts w:eastAsia="黑体" w:hint="eastAsia"/>
              </w:rPr>
              <w:t>core1</w:t>
            </w:r>
            <w:r w:rsidRPr="009A29F4">
              <w:rPr>
                <w:rFonts w:eastAsia="黑体" w:hint="eastAsia"/>
              </w:rPr>
              <w:t>就执行了</w:t>
            </w:r>
            <w:r w:rsidRPr="009A29F4">
              <w:rPr>
                <w:rFonts w:eastAsia="黑体" w:hint="eastAsia"/>
              </w:rPr>
              <w:t>y=x</w:t>
            </w:r>
            <w:r w:rsidRPr="009A29F4">
              <w:rPr>
                <w:rFonts w:eastAsia="黑体" w:hint="eastAsia"/>
              </w:rPr>
              <w:t>这个赋值语句，所以</w:t>
            </w:r>
            <w:r w:rsidRPr="009A29F4">
              <w:rPr>
                <w:rFonts w:eastAsia="黑体" w:hint="eastAsia"/>
              </w:rPr>
              <w:t>y</w:t>
            </w:r>
            <w:r w:rsidRPr="009A29F4">
              <w:rPr>
                <w:rFonts w:eastAsia="黑体" w:hint="eastAsia"/>
              </w:rPr>
              <w:t>可以等于</w:t>
            </w:r>
            <w:r w:rsidRPr="009A29F4">
              <w:rPr>
                <w:rFonts w:eastAsia="黑体" w:hint="eastAsia"/>
              </w:rPr>
              <w:t>x</w:t>
            </w:r>
            <w:r w:rsidRPr="009A29F4">
              <w:rPr>
                <w:rFonts w:eastAsia="黑体" w:hint="eastAsia"/>
              </w:rPr>
              <w:t>的初始值或者</w:t>
            </w:r>
            <w:r w:rsidRPr="009A29F4">
              <w:rPr>
                <w:rFonts w:eastAsia="黑体" w:hint="eastAsia"/>
              </w:rPr>
              <w:t>5</w:t>
            </w:r>
            <w:r w:rsidRPr="009A29F4">
              <w:rPr>
                <w:rFonts w:eastAsia="黑体" w:hint="eastAsia"/>
              </w:rPr>
              <w:t>。</w:t>
            </w:r>
          </w:p>
          <w:p w14:paraId="5132ED31" w14:textId="37E6D241" w:rsidR="0009420B" w:rsidRDefault="0009420B" w:rsidP="000A2EC7">
            <w:pPr>
              <w:numPr>
                <w:ilvl w:val="0"/>
                <w:numId w:val="7"/>
              </w:numPr>
              <w:rPr>
                <w:rFonts w:eastAsia="黑体"/>
              </w:rPr>
            </w:pPr>
            <w:r>
              <w:rPr>
                <w:rFonts w:eastAsia="黑体" w:hint="eastAsia"/>
              </w:rPr>
              <w:t>更新协议结合两者的优势。</w:t>
            </w:r>
            <w:r w:rsidRPr="0009420B">
              <w:rPr>
                <w:rFonts w:eastAsia="黑体" w:hint="eastAsia"/>
              </w:rPr>
              <w:t>基于目录的</w:t>
            </w:r>
            <w:r w:rsidRPr="0009420B">
              <w:rPr>
                <w:rFonts w:eastAsia="黑体" w:hint="eastAsia"/>
              </w:rPr>
              <w:t>Cache</w:t>
            </w:r>
            <w:r w:rsidRPr="0009420B">
              <w:rPr>
                <w:rFonts w:eastAsia="黑体" w:hint="eastAsia"/>
              </w:rPr>
              <w:t>一致性协议</w:t>
            </w:r>
            <w:r>
              <w:rPr>
                <w:rFonts w:eastAsia="黑体" w:hint="eastAsia"/>
              </w:rPr>
              <w:t>。同时使用</w:t>
            </w:r>
            <w:r>
              <w:rPr>
                <w:rFonts w:eastAsia="黑体" w:hint="eastAsia"/>
              </w:rPr>
              <w:t>cache</w:t>
            </w:r>
            <w:r>
              <w:rPr>
                <w:rFonts w:eastAsia="黑体" w:hint="eastAsia"/>
              </w:rPr>
              <w:t>和目录结构。</w:t>
            </w:r>
            <w:r w:rsidR="009A29F4" w:rsidRPr="009A29F4">
              <w:rPr>
                <w:rFonts w:eastAsia="黑体" w:hint="eastAsia"/>
              </w:rPr>
              <w:t>问题</w:t>
            </w:r>
            <w:r w:rsidR="009A29F4" w:rsidRPr="009A29F4">
              <w:rPr>
                <w:rFonts w:eastAsia="黑体" w:hint="eastAsia"/>
              </w:rPr>
              <w:t>a</w:t>
            </w:r>
            <w:r w:rsidR="009A29F4" w:rsidRPr="009A29F4">
              <w:rPr>
                <w:rFonts w:eastAsia="黑体" w:hint="eastAsia"/>
              </w:rPr>
              <w:t>可以采用窥探缓存一致性（</w:t>
            </w:r>
            <w:r w:rsidR="009A29F4" w:rsidRPr="009A29F4">
              <w:rPr>
                <w:rFonts w:eastAsia="黑体" w:hint="eastAsia"/>
              </w:rPr>
              <w:t>snooping cache coherence</w:t>
            </w:r>
            <w:r w:rsidR="009A29F4" w:rsidRPr="009A29F4">
              <w:rPr>
                <w:rFonts w:eastAsia="黑体" w:hint="eastAsia"/>
              </w:rPr>
              <w:t>）和直写（</w:t>
            </w:r>
            <w:r w:rsidR="009A29F4" w:rsidRPr="009A29F4">
              <w:rPr>
                <w:rFonts w:eastAsia="黑体" w:hint="eastAsia"/>
              </w:rPr>
              <w:t>write through</w:t>
            </w:r>
            <w:r w:rsidR="009A29F4" w:rsidRPr="009A29F4">
              <w:rPr>
                <w:rFonts w:eastAsia="黑体" w:hint="eastAsia"/>
              </w:rPr>
              <w:t>）来解决共享内存一致性问题，直写可以保证数据都被及时地写到内存中。问题</w:t>
            </w:r>
            <w:r w:rsidR="009A29F4" w:rsidRPr="009A29F4">
              <w:rPr>
                <w:rFonts w:eastAsia="黑体" w:hint="eastAsia"/>
              </w:rPr>
              <w:t>b</w:t>
            </w:r>
            <w:r w:rsidR="009A29F4" w:rsidRPr="009A29F4">
              <w:rPr>
                <w:rFonts w:eastAsia="黑体" w:hint="eastAsia"/>
              </w:rPr>
              <w:t>可以</w:t>
            </w:r>
            <w:r w:rsidR="009A29F4" w:rsidRPr="009A29F4">
              <w:rPr>
                <w:rFonts w:eastAsia="黑体" w:hint="eastAsia"/>
              </w:rPr>
              <w:lastRenderedPageBreak/>
              <w:t>采用加入内存屏障的方法。</w:t>
            </w:r>
          </w:p>
          <w:p w14:paraId="147D84DB" w14:textId="77777777" w:rsidR="002D3448" w:rsidRDefault="002D3448" w:rsidP="0013728A">
            <w:pPr>
              <w:rPr>
                <w:rFonts w:eastAsia="黑体"/>
              </w:rPr>
            </w:pPr>
          </w:p>
          <w:p w14:paraId="1BA9695B" w14:textId="77777777" w:rsidR="002D3448" w:rsidRDefault="002D3448" w:rsidP="0013728A">
            <w:pPr>
              <w:rPr>
                <w:rFonts w:eastAsia="黑体" w:hint="eastAsia"/>
              </w:rPr>
            </w:pPr>
          </w:p>
          <w:p w14:paraId="4D3B8187" w14:textId="3605D7D8" w:rsidR="002D3448" w:rsidRPr="00F22C45" w:rsidRDefault="00F22C45" w:rsidP="0013728A">
            <w:pPr>
              <w:rPr>
                <w:rFonts w:eastAsia="黑体"/>
                <w:b/>
                <w:bCs/>
                <w:u w:val="single"/>
              </w:rPr>
            </w:pPr>
            <w:r w:rsidRPr="00F22C45">
              <w:rPr>
                <w:rFonts w:eastAsia="黑体" w:hint="eastAsia"/>
                <w:b/>
                <w:bCs/>
                <w:u w:val="single"/>
              </w:rPr>
              <w:t>问题</w:t>
            </w:r>
            <w:r w:rsidRPr="00F22C45">
              <w:rPr>
                <w:rFonts w:eastAsia="黑体" w:hint="eastAsia"/>
                <w:b/>
                <w:bCs/>
                <w:u w:val="single"/>
              </w:rPr>
              <w:t>2</w:t>
            </w:r>
          </w:p>
          <w:p w14:paraId="78102D19" w14:textId="469414DE" w:rsidR="00F22C45" w:rsidRDefault="00F22C45" w:rsidP="0013728A">
            <w:pPr>
              <w:rPr>
                <w:rFonts w:eastAsia="黑体"/>
              </w:rPr>
            </w:pPr>
            <w:r w:rsidRPr="00F22C45">
              <w:rPr>
                <w:rFonts w:eastAsia="黑体" w:hint="eastAsia"/>
              </w:rPr>
              <w:t>假设一个串行程序的运行时间为：</w:t>
            </w:r>
            <w:proofErr w:type="spellStart"/>
            <w:r w:rsidRPr="00F22C45">
              <w:rPr>
                <w:rFonts w:eastAsia="黑体" w:hint="eastAsia"/>
              </w:rPr>
              <w:t>Tserial</w:t>
            </w:r>
            <w:proofErr w:type="spellEnd"/>
            <w:r w:rsidRPr="00F22C45">
              <w:rPr>
                <w:rFonts w:eastAsia="黑体" w:hint="eastAsia"/>
              </w:rPr>
              <w:t xml:space="preserve"> = </w:t>
            </w:r>
            <w:r w:rsidR="000D646D">
              <w:rPr>
                <w:rFonts w:eastAsia="黑体" w:hint="eastAsia"/>
              </w:rPr>
              <w:t>n</w:t>
            </w:r>
            <w:r w:rsidR="000D646D">
              <w:rPr>
                <w:rFonts w:ascii="Calibri" w:eastAsia="黑体" w:hAnsi="Calibri" w:cs="Calibri" w:hint="eastAsia"/>
              </w:rPr>
              <w:t>²</w:t>
            </w:r>
            <w:r w:rsidRPr="00F22C45">
              <w:rPr>
                <w:rFonts w:eastAsia="黑体" w:hint="eastAsia"/>
              </w:rPr>
              <w:t>（单位为毫秒），这个程序的并行版本运行时间为：</w:t>
            </w:r>
            <w:proofErr w:type="spellStart"/>
            <w:r w:rsidRPr="00F22C45">
              <w:rPr>
                <w:rFonts w:eastAsia="黑体" w:hint="eastAsia"/>
              </w:rPr>
              <w:t>Tparallel</w:t>
            </w:r>
            <w:proofErr w:type="spellEnd"/>
            <w:r w:rsidRPr="00F22C45">
              <w:rPr>
                <w:rFonts w:eastAsia="黑体" w:hint="eastAsia"/>
              </w:rPr>
              <w:t xml:space="preserve"> = </w:t>
            </w:r>
            <w:r w:rsidR="000D646D">
              <w:rPr>
                <w:rFonts w:eastAsia="黑体" w:hint="eastAsia"/>
              </w:rPr>
              <w:t>n</w:t>
            </w:r>
            <w:r w:rsidR="000D646D">
              <w:rPr>
                <w:rFonts w:ascii="Calibri" w:eastAsia="黑体" w:hAnsi="Calibri" w:cs="Calibri" w:hint="eastAsia"/>
              </w:rPr>
              <w:t>²</w:t>
            </w:r>
            <w:r w:rsidRPr="00F22C45">
              <w:rPr>
                <w:rFonts w:eastAsia="黑体" w:hint="eastAsia"/>
              </w:rPr>
              <w:t>/p + log2(p)</w:t>
            </w:r>
            <w:r w:rsidRPr="00F22C45">
              <w:rPr>
                <w:rFonts w:eastAsia="黑体" w:hint="eastAsia"/>
              </w:rPr>
              <w:t>，编写一个程序获得在</w:t>
            </w:r>
            <w:r w:rsidRPr="00F22C45">
              <w:rPr>
                <w:rFonts w:eastAsia="黑体" w:hint="eastAsia"/>
              </w:rPr>
              <w:t>n</w:t>
            </w:r>
            <w:r w:rsidRPr="00F22C45">
              <w:rPr>
                <w:rFonts w:eastAsia="黑体" w:hint="eastAsia"/>
              </w:rPr>
              <w:t>和</w:t>
            </w:r>
            <w:r w:rsidRPr="00F22C45">
              <w:rPr>
                <w:rFonts w:eastAsia="黑体" w:hint="eastAsia"/>
              </w:rPr>
              <w:t>p</w:t>
            </w:r>
            <w:r w:rsidRPr="00F22C45">
              <w:rPr>
                <w:rFonts w:eastAsia="黑体" w:hint="eastAsia"/>
              </w:rPr>
              <w:t>为不同值时，并行版本的加速和效率（</w:t>
            </w:r>
            <w:r w:rsidRPr="00F22C45">
              <w:rPr>
                <w:rFonts w:eastAsia="黑体" w:hint="eastAsia"/>
              </w:rPr>
              <w:t>n = 10, 20, 40,</w:t>
            </w:r>
            <w:r w:rsidRPr="00F22C45">
              <w:rPr>
                <w:rFonts w:eastAsia="黑体" w:hint="eastAsia"/>
              </w:rPr>
              <w:t>……</w:t>
            </w:r>
            <w:r w:rsidRPr="00F22C45">
              <w:rPr>
                <w:rFonts w:eastAsia="黑体" w:hint="eastAsia"/>
              </w:rPr>
              <w:t xml:space="preserve">,320 </w:t>
            </w:r>
            <w:r w:rsidRPr="00F22C45">
              <w:rPr>
                <w:rFonts w:eastAsia="黑体" w:hint="eastAsia"/>
              </w:rPr>
              <w:t>和</w:t>
            </w:r>
            <w:r w:rsidRPr="00F22C45">
              <w:rPr>
                <w:rFonts w:eastAsia="黑体" w:hint="eastAsia"/>
              </w:rPr>
              <w:t xml:space="preserve"> p = 1, 2, 4, </w:t>
            </w:r>
            <w:r w:rsidRPr="00F22C45">
              <w:rPr>
                <w:rFonts w:eastAsia="黑体" w:hint="eastAsia"/>
              </w:rPr>
              <w:t>……</w:t>
            </w:r>
            <w:r w:rsidRPr="00F22C45">
              <w:rPr>
                <w:rFonts w:eastAsia="黑体"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F22C45">
              <w:rPr>
                <w:rFonts w:eastAsia="黑体" w:hint="eastAsia"/>
              </w:rPr>
              <w:t>128</w:t>
            </w:r>
            <w:r w:rsidRPr="00F22C45">
              <w:rPr>
                <w:rFonts w:eastAsia="黑体" w:hint="eastAsia"/>
              </w:rPr>
              <w:t>）。当固定</w:t>
            </w:r>
            <w:r w:rsidRPr="00F22C45">
              <w:rPr>
                <w:rFonts w:eastAsia="黑体" w:hint="eastAsia"/>
              </w:rPr>
              <w:t>n</w:t>
            </w:r>
            <w:r w:rsidRPr="00F22C45">
              <w:rPr>
                <w:rFonts w:eastAsia="黑体" w:hint="eastAsia"/>
              </w:rPr>
              <w:t>，</w:t>
            </w:r>
            <w:r w:rsidRPr="00F22C45">
              <w:rPr>
                <w:rFonts w:eastAsia="黑体" w:hint="eastAsia"/>
              </w:rPr>
              <w:t>p</w:t>
            </w:r>
            <w:r w:rsidRPr="00F22C45">
              <w:rPr>
                <w:rFonts w:eastAsia="黑体" w:hint="eastAsia"/>
              </w:rPr>
              <w:t>增加时，加速和效率如何变化？当固定</w:t>
            </w:r>
            <w:r w:rsidRPr="00F22C45">
              <w:rPr>
                <w:rFonts w:eastAsia="黑体" w:hint="eastAsia"/>
              </w:rPr>
              <w:t>p</w:t>
            </w:r>
            <w:r w:rsidRPr="00F22C45">
              <w:rPr>
                <w:rFonts w:eastAsia="黑体" w:hint="eastAsia"/>
              </w:rPr>
              <w:t>，</w:t>
            </w:r>
            <w:r w:rsidRPr="00F22C45">
              <w:rPr>
                <w:rFonts w:eastAsia="黑体" w:hint="eastAsia"/>
              </w:rPr>
              <w:t>n</w:t>
            </w:r>
            <w:r w:rsidRPr="00F22C45">
              <w:rPr>
                <w:rFonts w:eastAsia="黑体" w:hint="eastAsia"/>
              </w:rPr>
              <w:t>增加时，加速和效率如何变化？</w:t>
            </w:r>
          </w:p>
          <w:p w14:paraId="7EE4FE17" w14:textId="77777777" w:rsidR="002D3448" w:rsidRDefault="002D3448" w:rsidP="0013728A">
            <w:pPr>
              <w:rPr>
                <w:rFonts w:eastAsia="黑体"/>
              </w:rPr>
            </w:pPr>
          </w:p>
          <w:p w14:paraId="10E6251B" w14:textId="77777777" w:rsidR="00462EE5" w:rsidRDefault="00462EE5" w:rsidP="0013728A">
            <w:pPr>
              <w:rPr>
                <w:rFonts w:eastAsia="黑体"/>
                <w:b/>
                <w:bCs/>
                <w:u w:val="single"/>
              </w:rPr>
            </w:pPr>
          </w:p>
          <w:p w14:paraId="31F4C7B2" w14:textId="48C0360B" w:rsidR="002D3448" w:rsidRPr="00462EE5" w:rsidRDefault="00462EE5" w:rsidP="0013728A">
            <w:pPr>
              <w:rPr>
                <w:rFonts w:eastAsia="黑体"/>
                <w:b/>
                <w:bCs/>
                <w:u w:val="single"/>
              </w:rPr>
            </w:pPr>
            <w:r w:rsidRPr="00462EE5">
              <w:rPr>
                <w:rFonts w:eastAsia="黑体" w:hint="eastAsia"/>
                <w:b/>
                <w:bCs/>
                <w:u w:val="single"/>
              </w:rPr>
              <w:t>解答</w:t>
            </w:r>
          </w:p>
          <w:p w14:paraId="169DBD93" w14:textId="6D592609" w:rsidR="002D3448" w:rsidRDefault="00462EE5" w:rsidP="0013728A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回顾一下两个定义。</w:t>
            </w:r>
          </w:p>
          <w:p w14:paraId="059BE755" w14:textId="654C50E7" w:rsidR="00462EE5" w:rsidRPr="00005F04" w:rsidRDefault="00462EE5" w:rsidP="00005F04">
            <w:pPr>
              <w:numPr>
                <w:ilvl w:val="0"/>
                <w:numId w:val="9"/>
              </w:numPr>
              <w:rPr>
                <w:rFonts w:eastAsia="黑体"/>
              </w:rPr>
            </w:pPr>
            <w:r>
              <w:rPr>
                <w:rFonts w:eastAsia="黑体" w:hint="eastAsia"/>
              </w:rPr>
              <w:t>加速：</w:t>
            </w:r>
          </w:p>
          <w:p w14:paraId="1AEFEADA" w14:textId="77777777" w:rsidR="00005F04" w:rsidRPr="00005F04" w:rsidRDefault="009A29F4" w:rsidP="00005F04">
            <w:pPr>
              <w:pStyle w:val="Compact"/>
              <w:jc w:val="center"/>
              <w:rPr>
                <w:rFonts w:ascii="Times New Roman" w:eastAsia="黑体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62563F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.3pt;height:48.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0104D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Pr=&quot;0070104D&quot; wsp:rsidRDefault=&quot;0070104D&quot; wsp:rsidP=&quot;0070104D&quot;&gt;&lt;m:oMathPara&gt;&lt;m:oMathParaPr&gt;&lt;m:jc m:val=&quot;center&quot;/&gt;&lt;/m:oMathParaPr&gt;&lt;m:oMath&gt;&lt;m:r&gt;&lt;w:rPr&gt;&lt;w:rFonts w:ascii=&quot;Cambria Math&quot; w:h-ansi=&quot;Cambria Math&quot;/&gt;&lt;wx:font wx:val=&quot;Cambria Math&quot;/&gt;&lt;w:i/&gt;&lt;/w:rPr&gt;&lt;m:t&gt;S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serial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parallel&lt;/m:t&gt;&lt;/m:r&gt;&lt;/m:sub&gt;&lt;/m:sSub&gt;&lt;/m:den&gt;&lt;/m:f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num&gt;&lt;m:den&gt;&lt;m:f&gt;&lt;m:fPr&gt;&lt;m:ctrlPr&gt;&lt;w:rPr&gt;&lt;w:rFonts w:ascii=&quot;Cambria Math&quot; w:h-ansi=&quot;Cambria Math&quot;/&gt;&lt;wx:font wx:val=&quot;Cambria Math&quot;/&gt;&lt;/w:rPr&gt;&lt;/m:ctrlPr&gt;&lt;/m:fPr&gt;&lt;m:num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/w:rPr&gt;&lt;m:t&gt;p&lt;/m:t&gt;&lt;/m:r&gt;&lt;/m:den&gt;&lt;/m:f&gt;&lt;m:r&gt;&lt;w:rPr&gt;&lt;w:rFonts w:ascii=&quot;Cambria Math&quot; w:h-ansi=&quot;Cambria Math&quot;/&gt;&lt;wx:font wx:val=&quot;Cambria Math&quot;/&gt;&lt;w:i/&gt;&lt;/w:rPr&gt;&lt;m:t&gt;+lo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g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(p)&lt;/m:t&gt;&lt;/m:r&gt;&lt;/m:den&gt;&lt;/m:f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p&lt;/m:t&gt;&lt;/m:r&gt;&lt;/m:den&gt;&lt;/m:f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lo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g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(p)&lt;/m:t&gt;&lt;/m:r&gt;&lt;/m:num&gt;&lt;m:den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den&gt;&lt;/m:f&gt;&lt;/m:den&gt;&lt;/m:f&gt;&lt;m:r&gt;&lt;w:rPr&gt;&lt;w:rFonts w:ascii=&quot;Cambria Math&quot; w:h-ansi=&quot;Cambria Math&quot;/&gt;&lt;wx:font wx:val=&quot;Cambria Math&quot;/&gt;&lt;w:i/&gt;&lt;/w:rPr&gt;&lt;m:t&gt;鈥佲€?/m:t&gt;&lt;/m:r&gt;&lt;m:r&gt;&lt;m:rPr&gt;&lt;m:sty m:val=&quot;p&quot;/&gt;&lt;/m:rPr&gt;&lt;w:rPr&gt;&lt;w:rFonts w:ascii=&quot;Cambria Math&quot; w:h-ansi=&quot;Cambria Mat&lt;/m/mh&quot;/&gt;&lt;wx:font wx:val=&quot;Cambria Math&quot;/&gt;&lt;/w:rPr&gt;&lt;m:t&gt;(1)&lt;/m:t&gt;&lt;/m:r&gt;&lt;/m:oMath&gt;&lt;/m:oMathPara&gt;&lt;/w:p&gt;&lt;w:sectPr wsp:rsidR=&quot;00000000&quot; wsp:rsidRPr=&quot;0070104D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7" o:title="" chromakey="white"/>
                </v:shape>
              </w:pict>
            </w:r>
          </w:p>
          <w:p w14:paraId="6219606B" w14:textId="29E395A0" w:rsidR="00005F04" w:rsidRPr="00005F04" w:rsidRDefault="00005F04" w:rsidP="00005F04">
            <w:pPr>
              <w:pStyle w:val="Compact"/>
              <w:rPr>
                <w:rFonts w:ascii="Times New Roman" w:eastAsia="黑体" w:hAnsi="Times New Roman"/>
                <w:kern w:val="2"/>
                <w:sz w:val="21"/>
                <w:lang w:eastAsia="zh-CN"/>
              </w:rPr>
            </w:pP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令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738F6121">
                <v:shape id="_x0000_i1026" type="#_x0000_t75" style="width:73.35pt;height:40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C22EB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DC22EB&quot; wsp:rsidP=&quot;00DC22EB&quot;&gt;&lt;m:oMathPara&gt;&lt;m:oMath&gt;&lt;m:r&gt;&lt;w:rPr&gt;&lt;w:rFonts w:ascii=&quot;Cambria Math&quot; w:h-ansi=&quot;Cambria Math&quot;/&gt;&lt;wx:font wx:val=&quot;Cambria Math&quot;/&gt;&lt;w:i/&gt;&lt;/w:rPr&gt;&lt;m:t&gt;y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p&lt;/m:t&gt;&lt;/m:r&gt;&lt;/m:den&gt;&lt;/m:f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lo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g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(p)&lt;/m:t&gt;&lt;/m:r&gt;&lt;/m:num&gt;&lt;m:den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0AE5C793">
                <v:shape id="_x0000_i1027" type="#_x0000_t75" style="width:73.35pt;height:40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C22EB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DC22EB&quot; wsp:rsidP=&quot;00DC22EB&quot;&gt;&lt;m:oMathPara&gt;&lt;m:oMath&gt;&lt;m:r&gt;&lt;w:rPr&gt;&lt;w:rFonts w:ascii=&quot;Cambria Math&quot; w:h-ansi=&quot;Cambria Math&quot;/&gt;&lt;wx:font wx:val=&quot;Cambria Math&quot;/&gt;&lt;w:i/&gt;&lt;/w:rPr&gt;&lt;m:t&gt;y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p&lt;/m:t&gt;&lt;/m:r&gt;&lt;/m:den&gt;&lt;/m:f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lo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g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(p)&lt;/m:t&gt;&lt;/m:r&gt;&lt;/m:num&gt;&lt;m:den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则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496BDC75">
                <v:shape id="_x0000_i1028" type="#_x0000_t75" style="width:95.25pt;height:40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C3FDA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2C3FDA&quot; wsp:rsidP=&quot;002C3FDA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鈭倅&lt;/m:t&gt;&lt;/m:r&gt;&lt;/m:num&gt;&lt;m:den&gt;&lt;m:r&gt;&lt;w:rPr&gt;&lt;w:rFonts w:ascii=&quot;Cambria Math&quot; w:h-ansi=&quot;Cambria Math&quot;/&gt;&gt;&lt;&gt;&lt;&lt;wx:font wx:val=&quot;Cambria Math&quot;/&gt;&lt;w:i/&gt;&lt;/w:rPr&gt;&lt;m:t&gt;鈭俻&lt;/m:t&gt;&lt;/m:r&gt;&lt;/m:den&gt;&lt;/m:f&gt;&lt;m:r&gt;&lt;w:rPr&gt;&lt;w:rFonts w:ascii=&quot;Cambria Math&quot; w:h-ansi=&quot;Cambria Math&quot;/&gt;&lt;wx:font wx:val=&quot;Cambria Math&quot;/&gt;&lt;w:i/&gt;&lt;/w:rPr&gt;&lt;m:t&gt;=-&lt;/m:t&gt;&lt;/m:r&gt;&lt;m:f&gt;&lt;m:fPr&gt;&lt;m:ctrlPr&gt;&lt;w:rPr&gt;&lt;w:rFont&gt;&lt;s &gt;&lt;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p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ln&lt;/m:t&gt;&lt;/m:r&gt;&lt;m:r&gt;&lt;w:rPr&gt;&lt;w:rFonts w:ascii=&quot;Cambria Math&quot; w:h-ansi=&quot;Cambria Math&quot;/&gt;&lt;wx:font wx:val=&quot;Cambria Math&quot;/&gt;&lt;w:i/&gt;&lt;/w:rPr&gt;&lt;m:t&gt;2鈰卲鈰?/m:t&gt;&lt;/m:r&gt;&lt;m:sSup&gt;&lt;m:sSupPr&gt;&lt;m:ctrlPr&gt;&lt;w:rPr&gt;&lt;w:rFonts w:ascii=ath&quot;Ca&quot;/&gt;&lt;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394D4404">
                <v:shape id="_x0000_i1029" type="#_x0000_t75" style="width:95.25pt;height:40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C3FDA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2C3FDA&quot; wsp:rsidP=&quot;002C3FDA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鈭倅&lt;/m:t&gt;&lt;/m:r&gt;&lt;/m:num&gt;&lt;m:den&gt;&lt;m:r&gt;&lt;w:rPr&gt;&lt;w:rFonts w:ascii=&quot;Cambria Math&quot; w:h-ansi=&quot;Cambria Math&quot;/&gt;&gt;&lt;&gt;&lt;&lt;wx:font wx:val=&quot;Cambria Math&quot;/&gt;&lt;w:i/&gt;&lt;/w:rPr&gt;&lt;m:t&gt;鈭俻&lt;/m:t&gt;&lt;/m:r&gt;&lt;/m:den&gt;&lt;/m:f&gt;&lt;m:r&gt;&lt;w:rPr&gt;&lt;w:rFonts w:ascii=&quot;Cambria Math&quot; w:h-ansi=&quot;Cambria Math&quot;/&gt;&lt;wx:font wx:val=&quot;Cambria Math&quot;/&gt;&lt;w:i/&gt;&lt;/w:rPr&gt;&lt;m:t&gt;=-&lt;/m:t&gt;&lt;/m:r&gt;&lt;m:f&gt;&lt;m:fPr&gt;&lt;m:ctrlPr&gt;&lt;w:rPr&gt;&lt;w:rFont&gt;&lt;s &gt;&lt;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p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ln&lt;/m:t&gt;&lt;/m:r&gt;&lt;m:r&gt;&lt;w:rPr&gt;&lt;w:rFonts w:ascii=&quot;Cambria Math&quot; w:h-ansi=&quot;Cambria Math&quot;/&gt;&lt;wx:font wx:val=&quot;Cambria Math&quot;/&gt;&lt;w:i/&gt;&lt;/w:rPr&gt;&lt;m:t&gt;2鈰卲鈰?/m:t&gt;&lt;/m:r&gt;&lt;m:sSup&gt;&lt;m:sSupPr&gt;&lt;m:ctrlPr&gt;&lt;w:rPr&gt;&lt;w:rFonts w:ascii=ath&quot;Ca&quot;/&gt;&lt;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</w:p>
          <w:p w14:paraId="0294E4BB" w14:textId="27F97665" w:rsidR="00005F04" w:rsidRPr="00005F04" w:rsidRDefault="00005F04" w:rsidP="009A29F4">
            <w:pPr>
              <w:pStyle w:val="a6"/>
              <w:rPr>
                <w:rFonts w:ascii="Times New Roman" w:eastAsia="黑体" w:hAnsi="Times New Roman" w:hint="eastAsia"/>
                <w:kern w:val="2"/>
                <w:sz w:val="21"/>
                <w:lang w:eastAsia="zh-CN"/>
              </w:rPr>
            </w:pP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因此当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64A669AE">
                <v:shape id="_x0000_i1144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05D8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0C05D8&quot; wsp:rsidP=&quot;000C05D8&quot;&gt;&lt;m:oMathPara&gt;&lt;m:oMath&gt;&lt;m:r&gt;&lt;w:rPr&gt;&lt;w:rFonts w:ascii=&quot;Cambria Math&quot; w:h-ansi=&quot;Cambria Math&quot;/&gt;&lt;wx:font wx:val=&quot;Cambria Math&quot;/&gt;&lt;w:i/&gt;&lt;/w:rPr&gt;&lt;m:t&gt;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0E13D704">
                <v:shape id="_x0000_i1145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05D8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0C05D8&quot; wsp:rsidP=&quot;000C05D8&quot;&gt;&lt;m:oMathPara&gt;&lt;m:oMath&gt;&lt;m:r&gt;&lt;w:rPr&gt;&lt;w:rFonts w:ascii=&quot;Cambria Math&quot; w:h-ansi=&quot;Cambria Math&quot;/&gt;&lt;wx:font wx:val=&quot;Cambria Math&quot;/&gt;&lt;w:i/&gt;&lt;/w:rPr&gt;&lt;m:t&gt;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固定时，当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1BDF9CAE">
                <v:shape id="_x0000_i1146" type="#_x0000_t75" style="width:75.6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wsp:rsid wsp:val=&quot;00FE7945&quot;/&gt;&lt;/wsp:rsids&gt;&lt;/w:docPr&gt;&lt;w:body&gt;&lt;wx:sect&gt;&lt;w:p wsp:rsidR=&quot;00000000&quot; wsp:rsidRDefault=&quot;00FE7945&quot; wsp:rsidP=&quot;00FE7945&quot;&gt;&lt;m:oMathPara&gt;&lt;m:oMath&gt;&lt;m:r&gt;&lt;w:rPr&gt;&lt;w:rFonts w:ascii=&quot;Cambria Math&quot; w:h-ansi=&quot;Cambria Math&quot;/&gt;&lt;wx:font wx:val=&quot;Cambria Math&quot;/&gt;&lt;w:i/&gt;&lt;/w:rPr&gt;&lt;m:t&gt;p&amp;gt;&lt;/m:t&gt;&lt;/m:r&gt;&lt;m:r&gt;&lt;m:rPr&gt;&lt;m:sty m:val=&quot;p&quot;/&gt;&lt;/m:rPr&gt;&lt;w:rPr&gt;&lt;w:rFonts w:ascii=&quot;Cambria Math&quot; w:h-ansi=&quot;Cambria Math&quot;/&gt;&lt;wx:font wx:val=&quot;Cambria Math&quot;/&gt;&lt;/w:rPr&gt;&lt;m:t&gt;ln&lt;/m:t&gt;&lt;/m:r&gt;&lt;m:r&gt;&lt;w:rPr&gt;&lt;w:rFonts w:ascii=&quot;Cambria Math&quot; w:h-ansi=&quot;Cambria Math&quot;/&gt;&lt;wx:font wx:val=&quot;Cambria Math&quot;/&gt;&lt;w:i/&gt;&lt;/w:rPr&gt;&lt;m:t&gt;2鈰卲鈰?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wx:fx:f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6601A22D">
                <v:shape id="_x0000_i1147" type="#_x0000_t75" style="width:75.6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wsp:rsid wsp:val=&quot;00FE7945&quot;/&gt;&lt;/wsp:rsids&gt;&lt;/w:docPr&gt;&lt;w:body&gt;&lt;wx:sect&gt;&lt;w:p wsp:rsidR=&quot;00000000&quot; wsp:rsidRDefault=&quot;00FE7945&quot; wsp:rsidP=&quot;00FE7945&quot;&gt;&lt;m:oMathPara&gt;&lt;m:oMath&gt;&lt;m:r&gt;&lt;w:rPr&gt;&lt;w:rFonts w:ascii=&quot;Cambria Math&quot; w:h-ansi=&quot;Cambria Math&quot;/&gt;&lt;wx:font wx:val=&quot;Cambria Math&quot;/&gt;&lt;w:i/&gt;&lt;/w:rPr&gt;&lt;m:t&gt;p&amp;gt;&lt;/m:t&gt;&lt;/m:r&gt;&lt;m:r&gt;&lt;m:rPr&gt;&lt;m:sty m:val=&quot;p&quot;/&gt;&lt;/m:rPr&gt;&lt;w:rPr&gt;&lt;w:rFonts w:ascii=&quot;Cambria Math&quot; w:h-ansi=&quot;Cambria Math&quot;/&gt;&lt;wx:font wx:val=&quot;Cambria Math&quot;/&gt;&lt;/w:rPr&gt;&lt;m:t&gt;ln&lt;/m:t&gt;&lt;/m:r&gt;&lt;m:r&gt;&lt;w:rPr&gt;&lt;w:rFonts w:ascii=&quot;Cambria Math&quot; w:h-ansi=&quot;Cambria Math&quot;/&gt;&lt;wx:font wx:val=&quot;Cambria Math&quot;/&gt;&lt;w:i/&gt;&lt;/w:rPr&gt;&lt;m:t&gt;2鈰卲鈰?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wx:fx:f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时候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y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随着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p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单调递增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,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当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668502F8">
                <v:shape id="_x0000_i1148" type="#_x0000_t75" style="width:75.6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955E4F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955E4F&quot; wsp:rsidP=&quot;00955E4F&quot;&gt;&lt;m:oMathPara&gt;&lt;m:oMath&gt;&lt;m:r&gt;&lt;w:rPr&gt;&lt;w:rFonts w:ascii=&quot;Cambria Math&quot; w:h-ansi=&quot;Cambria Math&quot;/&gt;&lt;wx:font wx:val=&quot;Cambria Math&quot;/&gt;&lt;w:i/&gt;&lt;/w:rPr&gt;&lt;m:t&gt;p&amp;lt;&lt;/m:t&gt;&lt;/m:r&gt;&lt;m:r&gt;&lt;m:rPr&gt;&lt;m:sty m:val=&quot;p&quot;/&gt;&lt;/m:rPr&gt;&lt;w:rPr&gt;&lt;w:rFonts w:ascii=&quot;Cambria Math&quot; w:h-ansi=&quot;Cambria Math&quot;/&gt;&lt;wx:font wx:val=&quot;Cambria Math&quot;/&gt;&lt;/w:rPr&gt;&lt;m:t&gt;ln&lt;/m:t&gt;&lt;/m:r&gt;&lt;m:r&gt;&lt;w:rPr&gt;&lt;w:rFonts w:ascii=&quot;Cambria Math&quot; w:h-ansi=&quot;Cambria Math&quot;/&gt;&lt;wx:font wx:val=&quot;Cambria Math&quot;/&gt;&lt;w:i/&gt;&lt;/w:rPr&gt;&lt;m:t&gt;2鈰卲鈰?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wx:fx:f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1F5A82D2">
                <v:shape id="_x0000_i1149" type="#_x0000_t75" style="width:75.6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955E4F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955E4F&quot; wsp:rsidP=&quot;00955E4F&quot;&gt;&lt;m:oMathPara&gt;&lt;m:oMath&gt;&lt;m:r&gt;&lt;w:rPr&gt;&lt;w:rFonts w:ascii=&quot;Cambria Math&quot; w:h-ansi=&quot;Cambria Math&quot;/&gt;&lt;wx:font wx:val=&quot;Cambria Math&quot;/&gt;&lt;w:i/&gt;&lt;/w:rPr&gt;&lt;m:t&gt;p&amp;lt;&lt;/m:t&gt;&lt;/m:r&gt;&lt;m:r&gt;&lt;m:rPr&gt;&lt;m:sty m:val=&quot;p&quot;/&gt;&lt;/m:rPr&gt;&lt;w:rPr&gt;&lt;w:rFonts w:ascii=&quot;Cambria Math&quot; w:h-ansi=&quot;Cambria Math&quot;/&gt;&lt;wx:font wx:val=&quot;Cambria Math&quot;/&gt;&lt;/w:rPr&gt;&lt;m:t&gt;ln&lt;/m:t&gt;&lt;/m:r&gt;&lt;m:r&gt;&lt;w:rPr&gt;&lt;w:rFonts w:ascii=&quot;Cambria Math&quot; w:h-ansi=&quot;Cambria Math&quot;/&gt;&lt;wx:font wx:val=&quot;Cambria Math&quot;/&gt;&lt;w:i/&gt;&lt;/w:rPr&gt;&lt;m:t&gt;2鈰卲鈰?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wx:fx:f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时候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449EA8D5">
                <v:shape id="_x0000_i1150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74512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774512&quot; wsp:rsidP=&quot;00774512&quot;&gt;&lt;m:oMathPara&gt;&lt;m:oMath&gt;&lt;m:r&gt;&lt;w:rPr&gt;&lt;w:rFonts w:ascii=&quot;Cambria Math&quot; w:h-ansi=&quot;Cambria Math&quot;/&gt;&lt;wx:font wx:val=&quot;Cambria Math&quot;/&gt;&lt;w:i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3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252EDF5E">
                <v:shape id="_x0000_i1151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74512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774512&quot; wsp:rsidP=&quot;00774512&quot;&gt;&lt;m:oMathPara&gt;&lt;m:oMath&gt;&lt;m:r&gt;&lt;w:rPr&gt;&lt;w:rFonts w:ascii=&quot;Cambria Math&quot; w:h-ansi=&quot;Cambria Math&quot;/&gt;&lt;wx:font wx:val=&quot;Cambria Math&quot;/&gt;&lt;w:i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3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随着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241E2194">
                <v:shape id="_x0000_i1152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71CBF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671CBF&quot; wsp:rsidP=&quot;00671CBF&quot;&gt;&lt;m:oMathPara&gt;&lt;m:oMath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797EC552">
                <v:shape id="_x0000_i1153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71CBF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671CBF&quot; wsp:rsidP=&quot;00671CBF&quot;&gt;&lt;m:oMathPara&gt;&lt;m:oMath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单调递减。即当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29C9656E">
                <v:shape id="_x0000_i1154" type="#_x0000_t75" style="width:75.6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92291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B92291&quot; wsp:rsidP=&quot;00B92291&quot;&gt;&lt;m:oMathPara&gt;&lt;m:oMath&gt;&lt;m:r&gt;&lt;w:rPr&gt;&lt;w:rFonts w:ascii=&quot;Cambria Math&quot; w:h-ansi=&quot;Cambria Math&quot;/&gt;&lt;wx:font wx:val=&quot;Cambria Math&quot;/&gt;&lt;w:i/&gt;&lt;/w:rPr&gt;&lt;m:t&gt;p&amp;gt;&lt;/m:t&gt;&lt;/m:r&gt;&lt;m:r&gt;&lt;m:rPr&gt;&lt;m:sty m:val=&quot;p&quot;/&gt;&lt;/m:rPr&gt;&lt;w:rPr&gt;&lt;w:rFonts w:ascii=&quot;Cambria Math&quot; w:h-ansi=&quot;Cambria Math&quot;/&gt;&lt;wx:font wx:val=&quot;Cambria Math&quot;/&gt;&lt;/w:rPr&gt;&lt;m:t&gt;ln&lt;/m:t&gt;&lt;/m:r&gt;&lt;m:r&gt;&lt;w:rPr&gt;&lt;w:rFonts w:ascii=&quot;Cambria Math&quot; w:h-ansi=&quot;Cambria Math&quot;/&gt;&lt;wx:font wx:val=&quot;Cambria Math&quot;/&gt;&lt;w:i/&gt;&lt;/w:rPr&gt;&lt;m:t&gt;2鈰卲鈰?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wx:fx:f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433D791F">
                <v:shape id="_x0000_i1155" type="#_x0000_t75" style="width:75.6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92291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B92291&quot; wsp:rsidP=&quot;00B92291&quot;&gt;&lt;m:oMathPara&gt;&lt;m:oMath&gt;&lt;m:r&gt;&lt;w:rPr&gt;&lt;w:rFonts w:ascii=&quot;Cambria Math&quot; w:h-ansi=&quot;Cambria Math&quot;/&gt;&lt;wx:font wx:val=&quot;Cambria Math&quot;/&gt;&lt;w:i/&gt;&lt;/w:rPr&gt;&lt;m:t&gt;p&amp;gt;&lt;/m:t&gt;&lt;/m:r&gt;&lt;m:r&gt;&lt;m:rPr&gt;&lt;m:sty m:val=&quot;p&quot;/&gt;&lt;/m:rPr&gt;&lt;w:rPr&gt;&lt;w:rFonts w:ascii=&quot;Cambria Math&quot; w:h-ansi=&quot;Cambria Math&quot;/&gt;&lt;wx:font wx:val=&quot;Cambria Math&quot;/&gt;&lt;/w:rPr&gt;&lt;m:t&gt;ln&lt;/m:t&gt;&lt;/m:r&gt;&lt;m:r&gt;&lt;w:rPr&gt;&lt;w:rFonts w:ascii=&quot;Cambria Math&quot; w:h-ansi=&quot;Cambria Math&quot;/&gt;&lt;wx:font wx:val=&quot;Cambria Math&quot;/&gt;&lt;w:i/&gt;&lt;/w:rPr&gt;&lt;m:t&gt;2鈰卲鈰?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wx:fx:f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时候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1C2AD988">
                <v:shape id="_x0000_i1156" type="#_x0000_t75" style="width:6.4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8505A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48505A&quot; wsp:rsidP=&quot;0048505A&quot;&gt;&lt;m:oMathPara&gt;&lt;m:oMath&gt;&lt;m:r&gt;&lt;w:rPr&gt;&lt;w:rFonts w:ascii=&quot;Cambria Math&quot; w:h-ansi=&quot;Cambria Math&quot;/&gt;&lt;wx:font wx:val=&quot;Cambria Math&quot;/&gt;&lt;w:i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4EB3721E">
                <v:shape id="_x0000_i1157" type="#_x0000_t75" style="width:6.4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8505A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48505A&quot; wsp:rsidP=&quot;0048505A&quot;&gt;&lt;m:oMathPara&gt;&lt;m:oMath&gt;&lt;m:r&gt;&lt;w:rPr&gt;&lt;w:rFonts w:ascii=&quot;Cambria Math&quot; w:h-ansi=&quot;Cambria Math&quot;/&gt;&lt;wx:font wx:val=&quot;Cambria Math&quot;/&gt;&lt;w:i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随着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3D35BCFA">
                <v:shape id="_x0000_i1158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17B3F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317B3F&quot; wsp:rsidP=&quot;00317B3F&quot;&gt;&lt;m:oMathPara&gt;&lt;m:oMath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2A50DF88">
                <v:shape id="_x0000_i1159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17B3F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317B3F&quot; wsp:rsidP=&quot;00317B3F&quot;&gt;&lt;m:oMathPara&gt;&lt;m:oMath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单调递减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,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当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576EB7EF">
                <v:shape id="_x0000_i1160" type="#_x0000_t75" style="width:75.6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8E5F74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8E5F74&quot; wsp:rsidP=&quot;008E5F74&quot;&gt;&lt;m:oMathPara&gt;&lt;m:oMath&gt;&lt;m:r&gt;&lt;w:rPr&gt;&lt;w:rFonts w:ascii=&quot;Cambria Math&quot; w:h-ansi=&quot;Cambria Math&quot;/&gt;&lt;wx:font wx:val=&quot;Cambria Math&quot;/&gt;&lt;w:i/&gt;&lt;/w:rPr&gt;&lt;m:t&gt;p&amp;lt;&lt;/m:t&gt;&lt;/m:r&gt;&lt;m:r&gt;&lt;m:rPr&gt;&lt;m:sty m:val=&quot;p&quot;/&gt;&lt;/m:rPr&gt;&lt;w:rPr&gt;&lt;w:rFonts w:ascii=&quot;Cambria Math&quot; w:h-ansi=&quot;Cambria Math&quot;/&gt;&lt;wx:font wx:val=&quot;Cambria Math&quot;/&gt;&lt;/w:rPr&gt;&lt;m:t&gt;ln&lt;/m:t&gt;&lt;/m:r&gt;&lt;m:r&gt;&lt;w:rPr&gt;&lt;w:rFonts w:ascii=&quot;Cambria Math&quot; w:h-ansi=&quot;Cambria Math&quot;/&gt;&lt;wx:font wx:val=&quot;Cambria Math&quot;/&gt;&lt;w:i/&gt;&lt;/w:rPr&gt;&lt;m:t&gt;2鈰卲鈰?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wx:fx:f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69D9AC5F">
                <v:shape id="_x0000_i1161" type="#_x0000_t75" style="width:75.6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8E5F74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8E5F74&quot; wsp:rsidP=&quot;008E5F74&quot;&gt;&lt;m:oMathPara&gt;&lt;m:oMath&gt;&lt;m:r&gt;&lt;w:rPr&gt;&lt;w:rFonts w:ascii=&quot;Cambria Math&quot; w:h-ansi=&quot;Cambria Math&quot;/&gt;&lt;wx:font wx:val=&quot;Cambria Math&quot;/&gt;&lt;w:i/&gt;&lt;/w:rPr&gt;&lt;m:t&gt;p&amp;lt;&lt;/m:t&gt;&lt;/m:r&gt;&lt;m:r&gt;&lt;m:rPr&gt;&lt;m:sty m:val=&quot;p&quot;/&gt;&lt;/m:rPr&gt;&lt;w:rPr&gt;&lt;w:rFonts w:ascii=&quot;Cambria Math&quot; w:h-ansi=&quot;Cambria Math&quot;/&gt;&lt;wx:font wx:val=&quot;Cambria Math&quot;/&gt;&lt;/w:rPr&gt;&lt;m:t&gt;ln&lt;/m:t&gt;&lt;/m:r&gt;&lt;m:r&gt;&lt;w:rPr&gt;&lt;w:rFonts w:ascii=&quot;Cambria Math&quot; w:h-ansi=&quot;Cambria Math&quot;/&gt;&lt;wx:font wx:val=&quot;Cambria Math&quot;/&gt;&lt;w:i/&gt;&lt;/w:rPr&gt;&lt;m:t&gt;2鈰卲鈰?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wx:fx:f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时候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70961F3F">
                <v:shape id="_x0000_i1162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3928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243928&quot; wsp:rsidP=&quot;00243928&quot;&gt;&lt;m:oMathPara&gt;&lt;m:oMath&gt;&lt;m:r&gt;&lt;w:rPr&gt;&lt;w:rFonts w:ascii=&quot;Cambria Math&quot; w:h-ansi=&quot;Cambria Math&quot;/&gt;&lt;wx:font wx:val=&quot;Cambria Math&quot;/&gt;&lt;w:i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3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6098BC2B">
                <v:shape id="_x0000_i1163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3928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243928&quot; wsp:rsidP=&quot;00243928&quot;&gt;&lt;m:oMathPara&gt;&lt;m:oMath&gt;&lt;m:r&gt;&lt;w:rPr&gt;&lt;w:rFonts w:ascii=&quot;Cambria Math&quot; w:h-ansi=&quot;Cambria Math&quot;/&gt;&lt;wx:font wx:val=&quot;Cambria Math&quot;/&gt;&lt;w:i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3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随着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41D3CA13">
                <v:shape id="_x0000_i1164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171AB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7171AB&quot; wsp:rsidP=&quot;007171AB&quot;&gt;&lt;m:oMathPara&gt;&lt;m:oMath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2D12451C">
                <v:shape id="_x0000_i1165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171AB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7171AB&quot; wsp:rsidP=&quot;007171AB&quot;&gt;&lt;m:oMathPara&gt;&lt;m:oMath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单调递增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;</w:t>
            </w:r>
          </w:p>
          <w:p w14:paraId="788B8C36" w14:textId="10151574" w:rsidR="00005F04" w:rsidRPr="00005F04" w:rsidRDefault="00005F04" w:rsidP="00005F04">
            <w:pPr>
              <w:pStyle w:val="a6"/>
              <w:rPr>
                <w:rFonts w:ascii="Times New Roman" w:eastAsia="黑体" w:hAnsi="Times New Roman"/>
                <w:kern w:val="2"/>
                <w:sz w:val="21"/>
                <w:lang w:eastAsia="zh-CN"/>
              </w:rPr>
            </w:pP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显然，当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2D2118D7">
                <v:shape id="_x0000_i1052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852C7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B852C7&quot; wsp:rsidP=&quot;00B852C7&quot;&gt;&lt;m:oMathPara&gt;&lt;m:oMath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65885008">
                <v:shape id="_x0000_i1053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852C7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B852C7&quot; wsp:rsidP=&quot;00B852C7&quot;&gt;&lt;m:oMathPara&gt;&lt;m:oMath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固定时，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769FBD67">
                <v:shape id="_x0000_i1054" type="#_x0000_t75" style="width:6.4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AF7F75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AF7F75&quot; wsp:rsidP=&quot;00AF7F75&quot;&gt;&lt;m:oMathPara&gt;&lt;m:oMath&gt;&lt;m:r&gt;&lt;w:rPr&gt;&lt;w:rFonts w:ascii=&quot;Cambria Math&quot; w:h-ansi=&quot;Cambria Math&quot;/&gt;&lt;wx:font wx:val=&quot;Cambria Math&quot;/&gt;&lt;w:i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010C7CAE">
                <v:shape id="_x0000_i1055" type="#_x0000_t75" style="width:6.4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AF7F75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AF7F75&quot; wsp:rsidP=&quot;00AF7F75&quot;&gt;&lt;m:oMathPara&gt;&lt;m:oMath&gt;&lt;m:r&gt;&lt;w:rPr&gt;&lt;w:rFonts w:ascii=&quot;Cambria Math&quot; w:h-ansi=&quot;Cambria Math&quot;/&gt;&lt;wx:font wx:val=&quot;Cambria Math&quot;/&gt;&lt;w:i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随着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45B51D10">
                <v:shape id="_x0000_i1056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6494D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06494D&quot; wsp:rsidP=&quot;0006494D&quot;&gt;&lt;m:oMathPara&gt;&lt;m:oMath&gt;&lt;m:r&gt;&lt;w:rPr&gt;&lt;w:rFonts w:ascii=&quot;Cambria Math&quot; w:h-ansi=&quot;Cambria Math&quot;/&gt;&lt;wx:font wx:val=&quot;Cambria Math&quot;/&gt;&lt;w:i/&gt;&lt;/w:rPr&gt;&lt;m:t&gt;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273E2E19">
                <v:shape id="_x0000_i1057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6494D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06494D&quot; wsp:rsidP=&quot;0006494D&quot;&gt;&lt;m:oMathPara&gt;&lt;m:oMath&gt;&lt;m:r&gt;&lt;w:rPr&gt;&lt;w:rFonts w:ascii=&quot;Cambria Math&quot; w:h-ansi=&quot;Cambria Math&quot;/&gt;&lt;wx:font wx:val=&quot;Cambria Math&quot;/&gt;&lt;w:i/&gt;&lt;/w:rPr&gt;&lt;m:t&gt;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的增大而增大且趋于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73CDD807">
                <v:shape id="_x0000_i1058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07A55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207A55&quot; wsp:rsidP=&quot;00207A55&quot;&gt;&lt;m:oMathPara&gt;&lt;m:oMath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4FF1418C">
                <v:shape id="_x0000_i1059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07A55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207A55&quot; wsp:rsidP=&quot;00207A55&quot;&gt;&lt;m:oMathPara&gt;&lt;m:oMath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bookmarkStart w:id="0" w:name="2"/>
          </w:p>
          <w:p w14:paraId="13E4CDD9" w14:textId="1741CD1C" w:rsidR="00005F04" w:rsidRPr="00005F04" w:rsidRDefault="00005F04" w:rsidP="00005F04">
            <w:pPr>
              <w:pStyle w:val="a6"/>
              <w:numPr>
                <w:ilvl w:val="0"/>
                <w:numId w:val="9"/>
              </w:numPr>
              <w:rPr>
                <w:rFonts w:ascii="Times New Roman" w:eastAsia="黑体" w:hAnsi="Times New Roman"/>
                <w:kern w:val="2"/>
                <w:sz w:val="21"/>
                <w:lang w:eastAsia="zh-CN"/>
              </w:rPr>
            </w:pPr>
            <w:r w:rsidRPr="00005F04">
              <w:rPr>
                <w:rFonts w:ascii="Times New Roman" w:eastAsia="黑体" w:hAnsi="Times New Roman" w:hint="eastAsia"/>
                <w:kern w:val="2"/>
                <w:sz w:val="21"/>
                <w:lang w:eastAsia="zh-CN"/>
              </w:rPr>
              <w:t>效率：</w:t>
            </w:r>
          </w:p>
          <w:p w14:paraId="1C8EE91B" w14:textId="0E8113BC" w:rsidR="00005F04" w:rsidRPr="00005F04" w:rsidRDefault="009A29F4" w:rsidP="00005F04">
            <w:pPr>
              <w:pStyle w:val="Compact"/>
              <w:jc w:val="center"/>
              <w:rPr>
                <w:rFonts w:ascii="Times New Roman" w:eastAsia="黑体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1BCFD091">
                <v:shape id="_x0000_i1060" type="#_x0000_t75" style="width:328.55pt;height:48.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2015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Pr=&quot;000D2015&quot; wsp:rsidRDefault=&quot;000D2015&quot; wsp:rsidP=&quot;000D2015&quot;&gt;&lt;m:oMathPara&gt;&lt;m:oMathParaPr&gt;&lt;m:jc m:val=&quot;center&quot;/&gt;&lt;/m:oMathParaPr&gt;&lt;m:oMath&gt;&lt;m:r&gt;&lt;w:rPr&gt;&lt;w:rFonts w:ascii=&quot;Cambria Math&quot; w:h-ansi=&quot;Cambria Math&quot;/&gt;&lt;wx:font wx:val=&quot;Cambria Math&quot;/&gt;&lt;w:i/&gt;&lt;/w:rPr&gt;&lt;m:t&gt;E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serial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parallel&lt;/m:t&gt;&lt;/m:r&gt;&lt;/m:sub&gt;&lt;/m:sSub&gt;&lt;m:r&gt;&lt;w:rPr&gt;&lt;w:rFonts w:ascii=&quot;Cambria Math&quot; w:h-ansi=&quot;Cambria Math&quot;/&gt;&lt;wx:font wx:val=&quot;Cambria Math&quot;/&gt;&lt;w:i/&gt;&lt;/w:rPr&gt;&lt;m:t&gt;*p&lt;/m:t&gt;&lt;/m:r&gt;&lt;/m:den&gt;&lt;/m:f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/w:rPr&gt;&lt;m:t&gt;p*(&lt;/m:t&gt;&lt;/m:r&gt;&lt;m:f&gt;&lt;m:fPr&gt;&lt;m:ctrlPr&gt;&lt;w:rPr&gt;&lt;w:rFonts w:ascii=&quot;Cambria Math&quot; w:h-ansi=&quot;Cambria Math&quot;/&gt;&lt;wx:font wx:val=&quot;Cambria Math&quot;/&gt;&lt;/w:rPr&gt;&lt;/m:ctrlPr&gt;&lt;/m:fPr&gt;&lt;m:num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/w:rPr&gt;&lt;m:t&gt;p&lt;/m:t&gt;&lt;/m:r&gt;&lt;/m:den&gt;&lt;/m:f&gt;&lt;m:r&gt;&lt;w:rPr&gt;&lt;w:rFonts w:ascii=&quot;Cambria Math&quot; w:h-ansi=&quot;Cambria Math&quot;/&gt;&lt;wx:font wx:val=&quot;Cambria Math&quot;/&gt;&lt;w:i/&gt;&lt;/w:rPr&gt;&lt;m:t&gt;+lo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g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(p))&lt;/m:t&gt;&lt;/m:r&gt;&lt;/m:den&gt;&lt;/m:f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1+p*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lo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g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(p)&lt;/m:t&gt;&lt;/m:r&gt;&lt;/m:num&gt;&lt;m:den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n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den&gt;&lt;/m:f&gt;&lt;/m:den&gt;&lt;/m:f&gt;&lt;m:r&gt;&lt;w:rPr&gt;&lt;w:rFonts w:ascii=&quot;Cambria Math&quot; w:h-ansi=&quot;Cambria Math&quot;/&gt;&lt;wx:font wx:val=&quot;Cambria Math&quot;/&gt;&lt;w:i/&gt;&lt;/w:rPr&gt;&lt;m:t&gt;鈥佲€?/m:t&gt;&lt;/m:r&gt;&lt;m:r&gt;&lt;m:rPr&gt;&lt;m:sty wx:x:m:val=&quot;p&quot;/&gt;&lt;/m:rPr&gt;&lt;w:rPr&gt;&lt;w:rFonts w:ascii=&quot;Cambria Math&quot; w:h-ansi=&quot;Cambria Math&quot;/&gt;&lt;wx:font wx:val=&quot;Cambria Math&quot;/&gt;&lt;/w:rPr&gt;&lt;m:t&gt;(2)&lt;/m:t&gt;&lt;/m:r&gt;&lt;/m:oMath&gt;&lt;/m:oMathPara&gt;&lt;/w:p&gt;&lt;w:sectPr wsp:rsidR=&quot;00000000&quot; wsp:rsidRPr=&quot;000D2015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  <w:bookmarkEnd w:id="0"/>
          <w:p w14:paraId="5179301D" w14:textId="39584543" w:rsidR="002D3448" w:rsidRDefault="00005F04" w:rsidP="00005F04">
            <w:pPr>
              <w:pStyle w:val="a6"/>
              <w:rPr>
                <w:rFonts w:ascii="Times New Roman" w:eastAsia="黑体" w:hAnsi="Times New Roman"/>
                <w:kern w:val="2"/>
                <w:sz w:val="21"/>
                <w:lang w:eastAsia="zh-CN"/>
              </w:rPr>
            </w:pP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显然，当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72AF1599">
                <v:shape id="_x0000_i1061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3F5337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3F5337&quot; wsp:rsidP=&quot;003F5337&quot;&gt;&lt;m:oMathPara&gt;&lt;m:oMath&gt;&lt;m:r&gt;&lt;w:rPr&gt;&lt;w:rFonts w:ascii=&quot;Cambria Math&quot; w:h-ansi=&quot;Cambria Math&quot;/&gt;&lt;wx:font wx:val=&quot;Cambria Math&quot;/&gt;&lt;w:i/&gt;&lt;/w:rPr&gt;&lt;m:t&gt;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1F3D85A3">
                <v:shape id="_x0000_i1062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3F5337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3F5337&quot; wsp:rsidP=&quot;003F5337&quot;&gt;&lt;m:oMathPara&gt;&lt;m:oMath&gt;&lt;m:r&gt;&lt;w:rPr&gt;&lt;w:rFonts w:ascii=&quot;Cambria Math&quot; w:h-ansi=&quot;Cambria Math&quot;/&gt;&lt;wx:font wx:val=&quot;Cambria Math&quot;/&gt;&lt;w:i/&gt;&lt;/w:rPr&gt;&lt;m:t&gt;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固定的时候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,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45D2A0B1">
                <v:shape id="_x0000_i1063" type="#_x0000_t75" style="width:8.2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0687F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60687F&quot; wsp:rsidP=&quot;0060687F&quot;&gt;&lt;m:oMathPara&gt;&lt;m:oMath&gt;&lt;m:r&gt;&lt;w:rPr&gt;&lt;w:rFonts w:ascii=&quot;Cambria Math&quot; w:h-ansi=&quot;Cambria Math&quot;/&gt;&lt;wx:font wx:val=&quot;Cambria Math&quot;/&gt;&lt;w:i/&gt;&lt;/w:rPr&gt;&lt;m:t&gt;E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52922A8B">
                <v:shape id="_x0000_i1064" type="#_x0000_t75" style="width:8.2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0687F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60687F&quot; wsp:rsidP=&quot;0060687F&quot;&gt;&lt;m:oMathPara&gt;&lt;m:oMath&gt;&lt;m:r&gt;&lt;w:rPr&gt;&lt;w:rFonts w:ascii=&quot;Cambria Math&quot; w:h-ansi=&quot;Cambria Math&quot;/&gt;&lt;wx:font wx:val=&quot;Cambria Math&quot;/&gt;&lt;w:i/&gt;&lt;/w:rPr&gt;&lt;m:t&gt;E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随着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50B0FC8D">
                <v:shape id="_x0000_i1065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E180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1E180A&quot; wsp:rsidP=&quot;001E180A&quot;&gt;&lt;m:oMathPara&gt;&lt;m:oMath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7761EB8C">
                <v:shape id="_x0000_i1066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E180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1E180A&quot; wsp:rsidP=&quot;001E180A&quot;&gt;&lt;m:oMathPara&gt;&lt;m:oMath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的增大而减小。当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3AE3374C">
                <v:shape id="_x0000_i1067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6615B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46615B&quot; wsp:rsidP=&quot;0046615B&quot;&gt;&lt;m:oMathPara&gt;&lt;m:oMath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711E0955">
                <v:shape id="_x0000_i1068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6615B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46615B&quot; wsp:rsidP=&quot;0046615B&quot;&gt;&lt;m:oMathPara&gt;&lt;m:oMath&gt;&lt;m:r&gt;&lt;w:rPr&gt;&lt;w:rFonts w:ascii=&quot;Cambria Math&quot; w:h-ansi=&quot;Cambria Math&quot;/&gt;&lt;wx:font wx:val=&quot;Cambria Math&quot;/&gt;&lt;w:i/&gt;&lt;/w:rPr&gt;&lt;m:t&gt;p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固定的时候，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062BF66D">
                <v:shape id="_x0000_i1069" type="#_x0000_t75" style="width:8.2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071A6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4071A6&quot; wsp:rsidP=&quot;004071A6&quot;&gt;&lt;m:oMathPara&gt;&lt;m:oMath&gt;&lt;m:r&gt;&lt;w:rPr&gt;&lt;w:rFonts w:ascii=&quot;Cambria Math&quot; w:h-ansi=&quot;Cambria Math&quot;/&gt;&lt;wx:font wx:val=&quot;Cambria Math&quot;/&gt;&lt;w:i/&gt;&lt;/w:rPr&gt;&lt;m:t&gt;E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022B3099">
                <v:shape id="_x0000_i1070" type="#_x0000_t75" style="width:8.2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071A6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4071A6&quot; wsp:rsidP=&quot;004071A6&quot;&gt;&lt;m:oMathPara&gt;&lt;m:oMath&gt;&lt;m:r&gt;&lt;w:rPr&gt;&lt;w:rFonts w:ascii=&quot;Cambria Math&quot; w:h-ansi=&quot;Cambria Math&quot;/&gt;&lt;wx:font wx:val=&quot;Cambria Math&quot;/&gt;&lt;w:i/&gt;&lt;/w:rPr&gt;&lt;m:t&gt;E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7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随着</w: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begin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QUOTE </w:instrText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7046BDE6">
                <v:shape id="_x0000_i1071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20FC0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020FC0&quot; wsp:rsidP=&quot;00020FC0&quot;&gt;&lt;m:oMathPara&gt;&lt;m:oMath&gt;&lt;m:r&gt;&lt;w:rPr&gt;&lt;w:rFonts w:ascii=&quot;Cambria Math&quot; w:h-ansi=&quot;Cambria Math&quot;/&gt;&lt;wx:font wx:val=&quot;Cambria Math&quot;/&gt;&lt;w:i/&gt;&lt;/w:rPr&gt;&lt;m:t&gt;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instrText xml:space="preserve"> </w:instrTex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separate"/>
            </w:r>
            <w:r w:rsidR="009A29F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pict w14:anchorId="51153129">
                <v:shape id="_x0000_i1072" type="#_x0000_t75" style="width:6.85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4540D&quot;/&gt;&lt;wsp:rsid wsp:val=&quot;00005F04&quot;/&gt;&lt;wsp:rsid wsp:val=&quot;00020FC0&quot;/&gt;&lt;wsp:rsid wsp:val=&quot;00090F8A&quot;/&gt;&lt;wsp:rsid wsp:val=&quot;0009420B&quot;/&gt;&lt;wsp:rsid wsp:val=&quot;000A2EC7&quot;/&gt;&lt;wsp:rsid wsp:val=&quot;000B0B2F&quot;/&gt;&lt;wsp:rsid wsp:val=&quot;000C128E&quot;/&gt;&lt;wsp:rsid wsp:val=&quot;000D646D&quot;/&gt;&lt;wsp:rsid wsp:val=&quot;0013728A&quot;/&gt;&lt;wsp:rsid wsp:val=&quot;00194294&quot;/&gt;&lt;wsp:rsid wsp:val=&quot;001A05FF&quot;/&gt;&lt;wsp:rsid wsp:val=&quot;001A71B0&quot;/&gt;&lt;wsp:rsid wsp:val=&quot;001C4C67&quot;/&gt;&lt;wsp:rsid wsp:val=&quot;001D775A&quot;/&gt;&lt;wsp:rsid wsp:val=&quot;001F7C7D&quot;/&gt;&lt;wsp:rsid wsp:val=&quot;00244894&quot;/&gt;&lt;wsp:rsid wsp:val=&quot;00270D99&quot;/&gt;&lt;wsp:rsid wsp:val=&quot;002D3448&quot;/&gt;&lt;wsp:rsid wsp:val=&quot;00316AB4&quot;/&gt;&lt;wsp:rsid wsp:val=&quot;003C36C3&quot;/&gt;&lt;wsp:rsid wsp:val=&quot;003F2DB0&quot;/&gt;&lt;wsp:rsid wsp:val=&quot;00460003&quot;/&gt;&lt;wsp:rsid wsp:val=&quot;00462EE5&quot;/&gt;&lt;wsp:rsid wsp:val=&quot;00472BB5&quot;/&gt;&lt;wsp:rsid wsp:val=&quot;004F106A&quot;/&gt;&lt;wsp:rsid wsp:val=&quot;0055636B&quot;/&gt;&lt;wsp:rsid wsp:val=&quot;005834FC&quot;/&gt;&lt;wsp:rsid wsp:val=&quot;005F0A9A&quot;/&gt;&lt;wsp:rsid wsp:val=&quot;005F7FA3&quot;/&gt;&lt;wsp:rsid wsp:val=&quot;006A670E&quot;/&gt;&lt;wsp:rsid wsp:val=&quot;006F2AAC&quot;/&gt;&lt;wsp:rsid wsp:val=&quot;00767938&quot;/&gt;&lt;wsp:rsid wsp:val=&quot;00793061&quot;/&gt;&lt;wsp:rsid wsp:val=&quot;008A6608&quot;/&gt;&lt;wsp:rsid wsp:val=&quot;008A7C20&quot;/&gt;&lt;wsp:rsid wsp:val=&quot;00A06747&quot;/&gt;&lt;wsp:rsid wsp:val=&quot;00A4540D&quot;/&gt;&lt;wsp:rsid wsp:val=&quot;00A71F5A&quot;/&gt;&lt;wsp:rsid wsp:val=&quot;00AC6E55&quot;/&gt;&lt;wsp:rsid wsp:val=&quot;00AD65D3&quot;/&gt;&lt;wsp:rsid wsp:val=&quot;00B17D23&quot;/&gt;&lt;wsp:rsid wsp:val=&quot;00B340DC&quot;/&gt;&lt;wsp:rsid wsp:val=&quot;00B52E94&quot;/&gt;&lt;wsp:rsid wsp:val=&quot;00B56AA6&quot;/&gt;&lt;wsp:rsid wsp:val=&quot;00B910BE&quot;/&gt;&lt;wsp:rsid wsp:val=&quot;00BB56BF&quot;/&gt;&lt;wsp:rsid wsp:val=&quot;00BD5BAF&quot;/&gt;&lt;wsp:rsid wsp:val=&quot;00BD7B0F&quot;/&gt;&lt;wsp:rsid wsp:val=&quot;00BE013B&quot;/&gt;&lt;wsp:rsid wsp:val=&quot;00CE7BDC&quot;/&gt;&lt;wsp:rsid wsp:val=&quot;00DA078A&quot;/&gt;&lt;wsp:rsid wsp:val=&quot;00DA408E&quot;/&gt;&lt;wsp:rsid wsp:val=&quot;00DD72B3&quot;/&gt;&lt;wsp:rsid wsp:val=&quot;00E777AE&quot;/&gt;&lt;wsp:rsid wsp:val=&quot;00F22C45&quot;/&gt;&lt;wsp:rsid wsp:val=&quot;00F77A93&quot;/&gt;&lt;/wsp:rsids&gt;&lt;/w:docPr&gt;&lt;w:body&gt;&lt;wx:sect&gt;&lt;w:p wsp:rsidR=&quot;00000000&quot; wsp:rsidRDefault=&quot;00020FC0&quot; wsp:rsidP=&quot;00020FC0&quot;&gt;&lt;m:oMathPara&gt;&lt;m:oMath&gt;&lt;m:r&gt;&lt;w:rPr&gt;&lt;w:rFonts w:ascii=&quot;Cambria Math&quot; w:h-ansi=&quot;Cambria Math&quot;/&gt;&lt;wx:font wx:val=&quot;Cambria Math&quot;/&gt;&lt;w:i/&gt;&lt;/w:rPr&gt;&lt;m:t&gt;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fldChar w:fldCharType="end"/>
            </w:r>
            <w:r w:rsidRPr="00005F04">
              <w:rPr>
                <w:rFonts w:ascii="Times New Roman" w:eastAsia="黑体" w:hAnsi="Times New Roman"/>
                <w:kern w:val="2"/>
                <w:sz w:val="21"/>
                <w:lang w:eastAsia="zh-CN"/>
              </w:rPr>
              <w:t>的增大而增大</w:t>
            </w:r>
          </w:p>
          <w:p w14:paraId="2F9C1F89" w14:textId="77777777" w:rsidR="002D3448" w:rsidRDefault="002D3448" w:rsidP="00005F04">
            <w:pPr>
              <w:rPr>
                <w:rFonts w:eastAsia="黑体"/>
              </w:rPr>
            </w:pPr>
          </w:p>
          <w:p w14:paraId="2D81249B" w14:textId="77777777" w:rsidR="009A29F4" w:rsidRDefault="009A29F4" w:rsidP="00005F04">
            <w:pPr>
              <w:rPr>
                <w:rFonts w:eastAsia="黑体"/>
              </w:rPr>
            </w:pPr>
          </w:p>
          <w:p w14:paraId="40D70333" w14:textId="77777777" w:rsidR="009A29F4" w:rsidRDefault="009A29F4" w:rsidP="00005F04">
            <w:pPr>
              <w:rPr>
                <w:rFonts w:eastAsia="黑体"/>
              </w:rPr>
            </w:pPr>
          </w:p>
          <w:p w14:paraId="5FEFC151" w14:textId="77777777" w:rsidR="009A29F4" w:rsidRDefault="009A29F4" w:rsidP="00005F04">
            <w:pPr>
              <w:rPr>
                <w:rFonts w:eastAsia="黑体"/>
              </w:rPr>
            </w:pPr>
          </w:p>
          <w:p w14:paraId="3A2A26FC" w14:textId="13A299B7" w:rsidR="009A29F4" w:rsidRPr="002D3448" w:rsidRDefault="009A29F4" w:rsidP="00005F04">
            <w:pPr>
              <w:rPr>
                <w:rFonts w:eastAsia="黑体" w:hint="eastAsia"/>
              </w:rPr>
            </w:pPr>
          </w:p>
        </w:tc>
      </w:tr>
      <w:tr w:rsidR="002D3448" w:rsidRPr="002D3448" w14:paraId="64EC62D1" w14:textId="77777777" w:rsidTr="002D3448">
        <w:tblPrEx>
          <w:tblLook w:val="0000" w:firstRow="0" w:lastRow="0" w:firstColumn="0" w:lastColumn="0" w:noHBand="0" w:noVBand="0"/>
        </w:tblPrEx>
        <w:trPr>
          <w:trHeight w:val="666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A54DE99" w14:textId="77777777" w:rsidR="002D3448" w:rsidRPr="002D3448" w:rsidRDefault="002D3448" w:rsidP="00767938">
            <w:pPr>
              <w:rPr>
                <w:rFonts w:eastAsia="黑体"/>
                <w:sz w:val="24"/>
              </w:rPr>
            </w:pPr>
            <w:bookmarkStart w:id="1" w:name="_Hlk3477274"/>
            <w:r w:rsidRPr="002D3448">
              <w:rPr>
                <w:rFonts w:eastAsia="黑体"/>
                <w:sz w:val="24"/>
              </w:rPr>
              <w:lastRenderedPageBreak/>
              <w:t>教师评价</w:t>
            </w:r>
          </w:p>
        </w:tc>
      </w:tr>
      <w:bookmarkEnd w:id="1"/>
      <w:tr w:rsidR="00767938" w:rsidRPr="002D3448" w14:paraId="0EFE2EF1" w14:textId="77777777">
        <w:tblPrEx>
          <w:tblLook w:val="0000" w:firstRow="0" w:lastRow="0" w:firstColumn="0" w:lastColumn="0" w:noHBand="0" w:noVBand="0"/>
        </w:tblPrEx>
        <w:trPr>
          <w:trHeight w:val="1388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7D0B4" w14:textId="77777777" w:rsidR="00767938" w:rsidRPr="002D3448" w:rsidRDefault="00767938" w:rsidP="00DD72B3">
            <w:pPr>
              <w:jc w:val="center"/>
              <w:rPr>
                <w:rFonts w:eastAsia="黑体"/>
                <w:sz w:val="24"/>
              </w:rPr>
            </w:pPr>
          </w:p>
          <w:p w14:paraId="6A2E6EFE" w14:textId="77777777" w:rsidR="00BD5BAF" w:rsidRPr="002D3448" w:rsidRDefault="00BD5BAF" w:rsidP="00DD72B3">
            <w:pPr>
              <w:jc w:val="center"/>
              <w:rPr>
                <w:rFonts w:eastAsia="黑体"/>
                <w:sz w:val="24"/>
              </w:rPr>
            </w:pPr>
          </w:p>
          <w:p w14:paraId="1264EBCE" w14:textId="77777777" w:rsidR="00BD5BAF" w:rsidRDefault="00BD5BAF" w:rsidP="00DD72B3">
            <w:pPr>
              <w:jc w:val="center"/>
              <w:rPr>
                <w:rFonts w:eastAsia="黑体"/>
                <w:sz w:val="24"/>
              </w:rPr>
            </w:pPr>
          </w:p>
          <w:p w14:paraId="44B6F608" w14:textId="77777777" w:rsidR="002D3448" w:rsidRPr="002D3448" w:rsidRDefault="002D3448" w:rsidP="00DD72B3">
            <w:pPr>
              <w:jc w:val="center"/>
              <w:rPr>
                <w:rFonts w:eastAsia="黑体"/>
                <w:sz w:val="24"/>
              </w:rPr>
            </w:pPr>
          </w:p>
          <w:p w14:paraId="3A097396" w14:textId="77777777" w:rsidR="00BD5BAF" w:rsidRPr="002D3448" w:rsidRDefault="00BD5BAF" w:rsidP="00DD72B3">
            <w:pPr>
              <w:jc w:val="center"/>
              <w:rPr>
                <w:rFonts w:eastAsia="黑体"/>
                <w:sz w:val="24"/>
              </w:rPr>
            </w:pPr>
          </w:p>
          <w:p w14:paraId="17A423CD" w14:textId="77777777" w:rsidR="00BD5BAF" w:rsidRPr="002D3448" w:rsidRDefault="00BD5BAF" w:rsidP="00DD72B3">
            <w:pPr>
              <w:jc w:val="center"/>
              <w:rPr>
                <w:rFonts w:eastAsia="黑体"/>
                <w:sz w:val="24"/>
              </w:rPr>
            </w:pPr>
          </w:p>
        </w:tc>
      </w:tr>
    </w:tbl>
    <w:p w14:paraId="485B8142" w14:textId="77777777" w:rsidR="003F2DB0" w:rsidRPr="00767938" w:rsidRDefault="003F2DB0" w:rsidP="003F2DB0">
      <w:pPr>
        <w:rPr>
          <w:sz w:val="10"/>
          <w:szCs w:val="10"/>
        </w:rPr>
      </w:pPr>
    </w:p>
    <w:sectPr w:rsidR="003F2DB0" w:rsidRPr="00767938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E5AD2" w14:textId="77777777" w:rsidR="009962A2" w:rsidRDefault="009962A2">
      <w:r>
        <w:separator/>
      </w:r>
    </w:p>
  </w:endnote>
  <w:endnote w:type="continuationSeparator" w:id="0">
    <w:p w14:paraId="5FE6102D" w14:textId="77777777" w:rsidR="009962A2" w:rsidRDefault="00996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15E17" w14:textId="77777777" w:rsidR="009962A2" w:rsidRDefault="009962A2">
      <w:r>
        <w:separator/>
      </w:r>
    </w:p>
  </w:footnote>
  <w:footnote w:type="continuationSeparator" w:id="0">
    <w:p w14:paraId="77ADAA33" w14:textId="77777777" w:rsidR="009962A2" w:rsidRDefault="00996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4209"/>
    <w:multiLevelType w:val="hybridMultilevel"/>
    <w:tmpl w:val="D82EE82E"/>
    <w:lvl w:ilvl="0" w:tplc="59AC9DD0"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742F1D"/>
    <w:multiLevelType w:val="hybridMultilevel"/>
    <w:tmpl w:val="FEDCF890"/>
    <w:lvl w:ilvl="0" w:tplc="64708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552F16"/>
    <w:multiLevelType w:val="hybridMultilevel"/>
    <w:tmpl w:val="620CF7CC"/>
    <w:lvl w:ilvl="0" w:tplc="20FEFBB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476E0B"/>
    <w:multiLevelType w:val="hybridMultilevel"/>
    <w:tmpl w:val="658E83BA"/>
    <w:lvl w:ilvl="0" w:tplc="32707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C81B0C"/>
    <w:multiLevelType w:val="hybridMultilevel"/>
    <w:tmpl w:val="72B4F026"/>
    <w:lvl w:ilvl="0" w:tplc="BD285F8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3C1302"/>
    <w:multiLevelType w:val="hybridMultilevel"/>
    <w:tmpl w:val="4DDE999C"/>
    <w:lvl w:ilvl="0" w:tplc="4194499C"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F71840"/>
    <w:multiLevelType w:val="hybridMultilevel"/>
    <w:tmpl w:val="35EE721E"/>
    <w:lvl w:ilvl="0" w:tplc="F97CA9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A5058B"/>
    <w:multiLevelType w:val="hybridMultilevel"/>
    <w:tmpl w:val="4CC0B77E"/>
    <w:lvl w:ilvl="0" w:tplc="D8D889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08425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278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C70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8EDB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6CBE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8AA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38E2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EAA8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F58EC"/>
    <w:multiLevelType w:val="hybridMultilevel"/>
    <w:tmpl w:val="BE04213A"/>
    <w:lvl w:ilvl="0" w:tplc="4DF05456">
      <w:start w:val="3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540D"/>
    <w:rsid w:val="00005F04"/>
    <w:rsid w:val="00090F8A"/>
    <w:rsid w:val="0009420B"/>
    <w:rsid w:val="000A2EC7"/>
    <w:rsid w:val="000B0B2F"/>
    <w:rsid w:val="000C128E"/>
    <w:rsid w:val="000D646D"/>
    <w:rsid w:val="0013728A"/>
    <w:rsid w:val="00194294"/>
    <w:rsid w:val="001A05FF"/>
    <w:rsid w:val="001A71B0"/>
    <w:rsid w:val="001C4C67"/>
    <w:rsid w:val="001D775A"/>
    <w:rsid w:val="001F7C7D"/>
    <w:rsid w:val="00244894"/>
    <w:rsid w:val="00270D99"/>
    <w:rsid w:val="002D3448"/>
    <w:rsid w:val="00316AB4"/>
    <w:rsid w:val="003C36C3"/>
    <w:rsid w:val="003F2DB0"/>
    <w:rsid w:val="00460003"/>
    <w:rsid w:val="00462EE5"/>
    <w:rsid w:val="00472BB5"/>
    <w:rsid w:val="004F106A"/>
    <w:rsid w:val="0055636B"/>
    <w:rsid w:val="005834FC"/>
    <w:rsid w:val="005C16AE"/>
    <w:rsid w:val="005F0A9A"/>
    <w:rsid w:val="005F7FA3"/>
    <w:rsid w:val="006A670E"/>
    <w:rsid w:val="006F2AAC"/>
    <w:rsid w:val="00767938"/>
    <w:rsid w:val="00793061"/>
    <w:rsid w:val="008A6608"/>
    <w:rsid w:val="008A7C20"/>
    <w:rsid w:val="009962A2"/>
    <w:rsid w:val="009A29F4"/>
    <w:rsid w:val="00A06747"/>
    <w:rsid w:val="00A4540D"/>
    <w:rsid w:val="00A71F5A"/>
    <w:rsid w:val="00AC6E55"/>
    <w:rsid w:val="00AD65D3"/>
    <w:rsid w:val="00B04001"/>
    <w:rsid w:val="00B17D23"/>
    <w:rsid w:val="00B340DC"/>
    <w:rsid w:val="00B52E94"/>
    <w:rsid w:val="00B56AA6"/>
    <w:rsid w:val="00B910BE"/>
    <w:rsid w:val="00BB56BF"/>
    <w:rsid w:val="00BD5BAF"/>
    <w:rsid w:val="00BD7B0F"/>
    <w:rsid w:val="00BE013B"/>
    <w:rsid w:val="00CE7BDC"/>
    <w:rsid w:val="00DA078A"/>
    <w:rsid w:val="00DA408E"/>
    <w:rsid w:val="00DD72B3"/>
    <w:rsid w:val="00E777AE"/>
    <w:rsid w:val="00F22C45"/>
    <w:rsid w:val="00F7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9363EF"/>
  <w15:chartTrackingRefBased/>
  <w15:docId w15:val="{3F0E1069-8EF4-4C83-BC0A-313669CD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3728A"/>
    <w:rPr>
      <w:color w:val="0000FF"/>
      <w:u w:val="single"/>
    </w:rPr>
  </w:style>
  <w:style w:type="paragraph" w:styleId="a4">
    <w:name w:val="header"/>
    <w:basedOn w:val="a"/>
    <w:rsid w:val="001A7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A7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link w:val="a7"/>
    <w:qFormat/>
    <w:rsid w:val="00005F04"/>
    <w:pPr>
      <w:widowControl/>
      <w:spacing w:before="180" w:after="180"/>
      <w:jc w:val="left"/>
    </w:pPr>
    <w:rPr>
      <w:rFonts w:ascii="Cambria" w:hAnsi="Cambria"/>
      <w:kern w:val="0"/>
      <w:sz w:val="24"/>
      <w:lang w:eastAsia="en-US"/>
    </w:rPr>
  </w:style>
  <w:style w:type="character" w:customStyle="1" w:styleId="a7">
    <w:name w:val="正文文本 字符"/>
    <w:link w:val="a6"/>
    <w:rsid w:val="00005F04"/>
    <w:rPr>
      <w:rFonts w:ascii="Cambria" w:hAnsi="Cambria"/>
      <w:sz w:val="24"/>
      <w:szCs w:val="24"/>
      <w:lang w:eastAsia="en-US"/>
    </w:rPr>
  </w:style>
  <w:style w:type="paragraph" w:customStyle="1" w:styleId="Compact">
    <w:name w:val="Compact"/>
    <w:basedOn w:val="a6"/>
    <w:qFormat/>
    <w:rsid w:val="00005F04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835">
          <w:marLeft w:val="4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0085">
          <w:marLeft w:val="4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5548">
                  <w:marLeft w:val="0"/>
                  <w:marRight w:val="0"/>
                  <w:marTop w:val="0"/>
                  <w:marBottom w:val="0"/>
                  <w:divBdr>
                    <w:top w:val="single" w:sz="6" w:space="2" w:color="FFFFFF"/>
                    <w:left w:val="single" w:sz="6" w:space="15" w:color="FFFFFF"/>
                    <w:bottom w:val="single" w:sz="6" w:space="2" w:color="FFFFFF"/>
                    <w:right w:val="single" w:sz="6" w:space="2" w:color="FFFFFF"/>
                  </w:divBdr>
                </w:div>
              </w:divsChild>
            </w:div>
          </w:divsChild>
        </w:div>
        <w:div w:id="835731170">
          <w:marLeft w:val="4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34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0818">
                  <w:marLeft w:val="0"/>
                  <w:marRight w:val="0"/>
                  <w:marTop w:val="0"/>
                  <w:marBottom w:val="0"/>
                  <w:divBdr>
                    <w:top w:val="single" w:sz="6" w:space="2" w:color="FFFFFF"/>
                    <w:left w:val="single" w:sz="6" w:space="15" w:color="FFFFFF"/>
                    <w:bottom w:val="single" w:sz="6" w:space="2" w:color="FFFFFF"/>
                    <w:right w:val="single" w:sz="6" w:space="2" w:color="FFFFFF"/>
                  </w:divBdr>
                </w:div>
              </w:divsChild>
            </w:div>
          </w:divsChild>
        </w:div>
        <w:div w:id="1686441513">
          <w:marLeft w:val="4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7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6418">
                  <w:marLeft w:val="0"/>
                  <w:marRight w:val="0"/>
                  <w:marTop w:val="0"/>
                  <w:marBottom w:val="0"/>
                  <w:divBdr>
                    <w:top w:val="single" w:sz="6" w:space="2" w:color="FFFFFF"/>
                    <w:left w:val="single" w:sz="6" w:space="15" w:color="FFFFFF"/>
                    <w:bottom w:val="single" w:sz="6" w:space="2" w:color="FFFFFF"/>
                    <w:right w:val="single" w:sz="6" w:space="2" w:color="FFFFFF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ing\C++&#31243;&#24207;&#35774;&#35745;\2009&#24180;&#26149;&#23395;&#23398;&#26399;\&#23454;&#39564;\&#23454;&#39564;&#19968;(2009.03.14)\C++&#31243;&#24207;&#35774;&#35745;%20&#23454;&#39564;&#25253;&#21578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C++程序设计 实验报告模版.dot</Template>
  <TotalTime>4</TotalTime>
  <Pages>3</Pages>
  <Words>313</Words>
  <Characters>1789</Characters>
  <Application>Microsoft Office Word</Application>
  <DocSecurity>0</DocSecurity>
  <Lines>14</Lines>
  <Paragraphs>4</Paragraphs>
  <ScaleCrop>false</ScaleCrop>
  <Company>哈尔滨工业大学（威海）软件学院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实验报告模版</dc:title>
  <dc:subject>C++实验报告模版</dc:subject>
  <dc:creator>software</dc:creator>
  <cp:keywords/>
  <cp:lastModifiedBy>王 少博</cp:lastModifiedBy>
  <cp:revision>3</cp:revision>
  <dcterms:created xsi:type="dcterms:W3CDTF">2020-10-04T08:42:00Z</dcterms:created>
  <dcterms:modified xsi:type="dcterms:W3CDTF">2020-11-12T13:05:00Z</dcterms:modified>
  <cp:category>实验报告模版</cp:category>
</cp:coreProperties>
</file>